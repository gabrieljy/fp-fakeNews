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589DD1" w14:textId="77777777" w:rsidR="001D1B7B" w:rsidRPr="002B76F3" w:rsidRDefault="001D1B7B" w:rsidP="001D1B7B"/>
    <w:p w14:paraId="53AB23FB" w14:textId="77777777" w:rsidR="001D1B7B" w:rsidRPr="002B76F3" w:rsidRDefault="001D1B7B" w:rsidP="001D1B7B"/>
    <w:p w14:paraId="679031D8" w14:textId="77777777" w:rsidR="001D1B7B" w:rsidRPr="002B76F3" w:rsidRDefault="001D1B7B" w:rsidP="001D1B7B"/>
    <w:p w14:paraId="21D50742" w14:textId="77777777" w:rsidR="001D1B7B" w:rsidRPr="002B76F3" w:rsidRDefault="001D1B7B" w:rsidP="001D1B7B"/>
    <w:p w14:paraId="04843603" w14:textId="77777777" w:rsidR="001D1B7B" w:rsidRPr="002B76F3" w:rsidRDefault="001D1B7B" w:rsidP="001D1B7B"/>
    <w:p w14:paraId="5F18CC0F" w14:textId="77777777" w:rsidR="001D1B7B" w:rsidRPr="002B76F3" w:rsidRDefault="001D1B7B" w:rsidP="001D1B7B"/>
    <w:p w14:paraId="5559336A" w14:textId="77777777" w:rsidR="001D1B7B" w:rsidRPr="002B76F3" w:rsidRDefault="001D1B7B" w:rsidP="001D1B7B"/>
    <w:p w14:paraId="5A164CC9" w14:textId="77777777" w:rsidR="001D1B7B" w:rsidRPr="002B76F3" w:rsidRDefault="001D1B7B" w:rsidP="001D1B7B">
      <w:pPr>
        <w:jc w:val="center"/>
      </w:pPr>
    </w:p>
    <w:p w14:paraId="167C391A" w14:textId="621567E4" w:rsidR="005B70A0" w:rsidRPr="002B76F3" w:rsidRDefault="005B70A0" w:rsidP="001D1B7B">
      <w:pPr>
        <w:pStyle w:val="Text"/>
        <w:jc w:val="center"/>
        <w:rPr>
          <w:rFonts w:asciiTheme="majorHAnsi" w:hAnsiTheme="majorHAnsi"/>
          <w:b/>
          <w:bCs/>
          <w:sz w:val="52"/>
          <w:szCs w:val="52"/>
        </w:rPr>
      </w:pPr>
      <w:r w:rsidRPr="002B76F3">
        <w:rPr>
          <w:rFonts w:asciiTheme="majorHAnsi" w:hAnsiTheme="majorHAnsi"/>
          <w:b/>
          <w:bCs/>
          <w:sz w:val="52"/>
          <w:szCs w:val="52"/>
        </w:rPr>
        <w:t>[CM30</w:t>
      </w:r>
      <w:r w:rsidR="00D815B0">
        <w:rPr>
          <w:rFonts w:asciiTheme="majorHAnsi" w:hAnsiTheme="majorHAnsi"/>
          <w:b/>
          <w:bCs/>
          <w:sz w:val="52"/>
          <w:szCs w:val="52"/>
        </w:rPr>
        <w:t>70</w:t>
      </w:r>
      <w:r w:rsidRPr="002B76F3">
        <w:rPr>
          <w:rFonts w:asciiTheme="majorHAnsi" w:hAnsiTheme="majorHAnsi"/>
          <w:b/>
          <w:bCs/>
          <w:sz w:val="52"/>
          <w:szCs w:val="52"/>
        </w:rPr>
        <w:t xml:space="preserve">] </w:t>
      </w:r>
    </w:p>
    <w:p w14:paraId="248CAEB6" w14:textId="46E33C5A" w:rsidR="001D1B7B" w:rsidRPr="002B76F3" w:rsidRDefault="00D815B0" w:rsidP="001D1B7B">
      <w:pPr>
        <w:pStyle w:val="Text"/>
        <w:jc w:val="center"/>
        <w:rPr>
          <w:rFonts w:asciiTheme="majorHAnsi" w:hAnsiTheme="majorHAnsi"/>
          <w:b/>
          <w:bCs/>
          <w:sz w:val="52"/>
          <w:szCs w:val="52"/>
        </w:rPr>
      </w:pPr>
      <w:r>
        <w:rPr>
          <w:rFonts w:asciiTheme="majorHAnsi" w:hAnsiTheme="majorHAnsi"/>
          <w:b/>
          <w:bCs/>
          <w:sz w:val="52"/>
          <w:szCs w:val="52"/>
        </w:rPr>
        <w:t>Final Project</w:t>
      </w:r>
    </w:p>
    <w:p w14:paraId="441740FA" w14:textId="77777777" w:rsidR="001D1B7B" w:rsidRPr="002B76F3" w:rsidRDefault="001D1B7B" w:rsidP="001D1B7B">
      <w:pPr>
        <w:pStyle w:val="Text"/>
        <w:jc w:val="center"/>
        <w:rPr>
          <w:rFonts w:asciiTheme="majorHAnsi" w:hAnsiTheme="majorHAnsi"/>
          <w:b/>
          <w:bCs/>
          <w:color w:val="262626" w:themeColor="text1" w:themeTint="D9"/>
          <w:sz w:val="52"/>
          <w:szCs w:val="52"/>
        </w:rPr>
      </w:pPr>
    </w:p>
    <w:p w14:paraId="37E57A69" w14:textId="60E41FF0" w:rsidR="002E511D" w:rsidRDefault="00D815B0" w:rsidP="005B70A0">
      <w:pPr>
        <w:pStyle w:val="Text"/>
        <w:jc w:val="center"/>
        <w:rPr>
          <w:rFonts w:asciiTheme="majorHAnsi" w:hAnsiTheme="majorHAnsi"/>
          <w:b/>
          <w:bCs/>
          <w:sz w:val="52"/>
          <w:szCs w:val="52"/>
        </w:rPr>
      </w:pPr>
      <w:r>
        <w:rPr>
          <w:rFonts w:asciiTheme="majorHAnsi" w:hAnsiTheme="majorHAnsi"/>
          <w:b/>
          <w:bCs/>
          <w:sz w:val="52"/>
          <w:szCs w:val="52"/>
        </w:rPr>
        <w:t>Preliminary Report</w:t>
      </w:r>
    </w:p>
    <w:p w14:paraId="546419DA" w14:textId="6CAC3612" w:rsidR="001D1B7B" w:rsidRPr="002B76F3" w:rsidRDefault="00D815B0" w:rsidP="005B70A0">
      <w:pPr>
        <w:pStyle w:val="Text"/>
        <w:jc w:val="center"/>
        <w:rPr>
          <w:rFonts w:asciiTheme="majorHAnsi" w:hAnsiTheme="majorHAnsi"/>
          <w:b/>
          <w:bCs/>
          <w:sz w:val="52"/>
          <w:szCs w:val="52"/>
        </w:rPr>
      </w:pPr>
      <w:r>
        <w:rPr>
          <w:rFonts w:asciiTheme="majorHAnsi" w:hAnsiTheme="majorHAnsi"/>
          <w:b/>
          <w:bCs/>
          <w:sz w:val="52"/>
          <w:szCs w:val="52"/>
        </w:rPr>
        <w:t>Draft</w:t>
      </w:r>
      <w:r w:rsidR="001D1B7B" w:rsidRPr="002B76F3">
        <w:br/>
      </w:r>
    </w:p>
    <w:p w14:paraId="1F40989D" w14:textId="77777777" w:rsidR="001D1B7B" w:rsidRPr="002B76F3" w:rsidRDefault="001D1B7B" w:rsidP="001D1B7B">
      <w:pPr>
        <w:jc w:val="center"/>
        <w:rPr>
          <w:color w:val="262626" w:themeColor="text1" w:themeTint="D9"/>
        </w:rPr>
      </w:pPr>
    </w:p>
    <w:p w14:paraId="0C2B7F67" w14:textId="0FF251AA" w:rsidR="001D1B7B" w:rsidRPr="002B76F3" w:rsidRDefault="001D1B7B" w:rsidP="001D1B7B">
      <w:pPr>
        <w:pStyle w:val="Text"/>
        <w:jc w:val="center"/>
        <w:rPr>
          <w:rStyle w:val="Heading3Char"/>
          <w:b/>
          <w:bCs/>
          <w:sz w:val="52"/>
          <w:szCs w:val="52"/>
        </w:rPr>
      </w:pPr>
      <w:bookmarkStart w:id="0" w:name="_Toc150840163"/>
      <w:bookmarkStart w:id="1" w:name="_Toc151255929"/>
      <w:bookmarkStart w:id="2" w:name="_Toc152966122"/>
      <w:r w:rsidRPr="002B76F3">
        <w:br/>
      </w:r>
      <w:r w:rsidRPr="002B76F3">
        <w:rPr>
          <w:rStyle w:val="Heading3Char"/>
          <w:bCs/>
          <w:sz w:val="52"/>
          <w:szCs w:val="52"/>
        </w:rPr>
        <w:t>Yau Feng Yuen, Gabriel</w:t>
      </w:r>
      <w:bookmarkEnd w:id="0"/>
      <w:bookmarkEnd w:id="1"/>
      <w:bookmarkEnd w:id="2"/>
    </w:p>
    <w:p w14:paraId="3537B1FE" w14:textId="77777777" w:rsidR="001D1B7B" w:rsidRDefault="001D1B7B" w:rsidP="001D1B7B"/>
    <w:p w14:paraId="2640C239" w14:textId="77777777" w:rsidR="00F41306" w:rsidRDefault="00F41306" w:rsidP="00F41306">
      <w:pPr>
        <w:pStyle w:val="Heading1"/>
      </w:pPr>
    </w:p>
    <w:p w14:paraId="36343F4B" w14:textId="77777777" w:rsidR="005C01C3" w:rsidRDefault="005C01C3" w:rsidP="004D29DB">
      <w:pPr>
        <w:pStyle w:val="Text"/>
      </w:pPr>
    </w:p>
    <w:p w14:paraId="282A89EC" w14:textId="27A2BC52" w:rsidR="00053A53" w:rsidRDefault="00053A53" w:rsidP="003B3E1B">
      <w:pPr>
        <w:pStyle w:val="Text"/>
      </w:pPr>
      <w:r>
        <w:br w:type="page"/>
      </w:r>
    </w:p>
    <w:p w14:paraId="285A133F" w14:textId="77777777" w:rsidR="008943EC" w:rsidRDefault="003B3E1B" w:rsidP="003B3E1B">
      <w:pPr>
        <w:pStyle w:val="Heading1"/>
      </w:pPr>
      <w:r>
        <w:lastRenderedPageBreak/>
        <w:t>Introduction</w:t>
      </w:r>
    </w:p>
    <w:p w14:paraId="38EBA1CF" w14:textId="77777777" w:rsidR="002C471E" w:rsidRDefault="002C471E" w:rsidP="008943EC">
      <w:pPr>
        <w:pStyle w:val="Text"/>
      </w:pPr>
    </w:p>
    <w:p w14:paraId="60D07E8C" w14:textId="27A2896B" w:rsidR="002C471E" w:rsidRDefault="002C471E" w:rsidP="002C471E">
      <w:pPr>
        <w:pStyle w:val="Heading2"/>
      </w:pPr>
      <w:r>
        <w:t>Template</w:t>
      </w:r>
    </w:p>
    <w:p w14:paraId="11D89C2D" w14:textId="77777777" w:rsidR="002C471E" w:rsidRPr="002C471E" w:rsidRDefault="002C471E" w:rsidP="002C471E"/>
    <w:p w14:paraId="5F0BA9AF" w14:textId="3A54C32E" w:rsidR="002C471E" w:rsidRDefault="002C471E" w:rsidP="008943EC">
      <w:pPr>
        <w:pStyle w:val="Text"/>
      </w:pPr>
      <w:r>
        <w:t xml:space="preserve">[CM3060] Natural Language Processing – “Fake News Detection” </w:t>
      </w:r>
    </w:p>
    <w:p w14:paraId="11AA31AA" w14:textId="77777777" w:rsidR="002C471E" w:rsidRDefault="002C471E" w:rsidP="008943EC">
      <w:pPr>
        <w:pStyle w:val="Text"/>
      </w:pPr>
    </w:p>
    <w:p w14:paraId="3866AAD6" w14:textId="2A56EF4C" w:rsidR="002C471E" w:rsidRDefault="002C471E" w:rsidP="002C471E">
      <w:pPr>
        <w:pStyle w:val="Heading2"/>
      </w:pPr>
      <w:r>
        <w:t>Project Overview</w:t>
      </w:r>
    </w:p>
    <w:p w14:paraId="48AF08F5" w14:textId="77777777" w:rsidR="002C471E" w:rsidRDefault="002C471E" w:rsidP="002C471E"/>
    <w:p w14:paraId="1D0B83CD" w14:textId="11DBDE73" w:rsidR="002C471E" w:rsidRDefault="002C471E" w:rsidP="002C471E">
      <w:r>
        <w:t xml:space="preserve">This project aims to address the critical issue of misinformation in the digital age. </w:t>
      </w:r>
    </w:p>
    <w:p w14:paraId="611FEE79" w14:textId="77777777" w:rsidR="002C471E" w:rsidRDefault="002C471E" w:rsidP="002C471E"/>
    <w:p w14:paraId="783F50B5" w14:textId="733748FB" w:rsidR="002C471E" w:rsidRDefault="002C471E" w:rsidP="002C471E">
      <w:r>
        <w:t>Fake news has far-reaching, destructive consequences, and its continued proliferation on digital platforms poses significant risks to societal trust, economic stability &amp; democratic integrity.</w:t>
      </w:r>
    </w:p>
    <w:p w14:paraId="079C41AE" w14:textId="77777777" w:rsidR="002C471E" w:rsidRDefault="002C471E" w:rsidP="002C471E"/>
    <w:p w14:paraId="10C2AC4A" w14:textId="13832347" w:rsidR="002C471E" w:rsidRDefault="002C471E" w:rsidP="002C471E">
      <w:r>
        <w:t>This project seeks to create a scalable, accurate &amp; user-friendly fake news detection system that empowers individuals to assess the credibility of information they consume. This will be achieved by leveraging advanced Natural Language Processing (NLP) techniques.</w:t>
      </w:r>
    </w:p>
    <w:p w14:paraId="2BB902AD" w14:textId="77777777" w:rsidR="002C471E" w:rsidRDefault="002C471E" w:rsidP="002C471E"/>
    <w:p w14:paraId="627879CC" w14:textId="77777777" w:rsidR="002C471E" w:rsidRDefault="002C471E">
      <w:pPr>
        <w:rPr>
          <w:b/>
          <w:sz w:val="48"/>
          <w:szCs w:val="48"/>
        </w:rPr>
      </w:pPr>
      <w:r>
        <w:br w:type="page"/>
      </w:r>
    </w:p>
    <w:p w14:paraId="208366F3" w14:textId="714796FE" w:rsidR="002C471E" w:rsidRDefault="002C471E" w:rsidP="002C471E">
      <w:pPr>
        <w:pStyle w:val="Heading2"/>
      </w:pPr>
      <w:r>
        <w:lastRenderedPageBreak/>
        <w:t>Motivation</w:t>
      </w:r>
    </w:p>
    <w:p w14:paraId="60F1AFB2" w14:textId="77777777" w:rsidR="002C471E" w:rsidRDefault="002C471E" w:rsidP="002C471E"/>
    <w:p w14:paraId="7779EBD0" w14:textId="624CCB29" w:rsidR="002C471E" w:rsidRDefault="002C471E" w:rsidP="002C471E">
      <w:r>
        <w:t>This project is motivated by the urgent need to address the real-world consequences of fake news that span several domains:</w:t>
      </w:r>
    </w:p>
    <w:p w14:paraId="1A660A85" w14:textId="77777777" w:rsidR="002C471E" w:rsidRDefault="002C471E" w:rsidP="002C471E"/>
    <w:p w14:paraId="5576BCE1" w14:textId="2F5649C6" w:rsidR="002C471E" w:rsidRDefault="002C471E" w:rsidP="002C471E">
      <w:pPr>
        <w:pStyle w:val="ListParagraph"/>
        <w:numPr>
          <w:ilvl w:val="0"/>
          <w:numId w:val="32"/>
        </w:numPr>
      </w:pPr>
      <w:r>
        <w:t xml:space="preserve">Erosion of trust in journalism </w:t>
      </w:r>
    </w:p>
    <w:p w14:paraId="1CDCD1D0" w14:textId="19B9166A" w:rsidR="002C471E" w:rsidRDefault="002C471E" w:rsidP="002C471E">
      <w:pPr>
        <w:ind w:left="360"/>
      </w:pPr>
      <w:r>
        <w:t>The increasing prevalence of fake news undermines public confidence in legitimate news sources. Trustworthy journalism is vital for an informed society, and the erosion of trust in journalism polarises communities, fosters hostility and impedes constructive discourse.</w:t>
      </w:r>
    </w:p>
    <w:p w14:paraId="77B85462" w14:textId="77777777" w:rsidR="002C471E" w:rsidRDefault="002C471E" w:rsidP="002C471E">
      <w:pPr>
        <w:ind w:left="360"/>
      </w:pPr>
    </w:p>
    <w:p w14:paraId="51683DCA" w14:textId="551AA57B" w:rsidR="002C471E" w:rsidRDefault="002C471E" w:rsidP="002C471E">
      <w:pPr>
        <w:pStyle w:val="ListParagraph"/>
        <w:numPr>
          <w:ilvl w:val="0"/>
          <w:numId w:val="32"/>
        </w:numPr>
      </w:pPr>
      <w:r>
        <w:t>Economic impact</w:t>
      </w:r>
    </w:p>
    <w:p w14:paraId="31B14973" w14:textId="0A9734BE" w:rsidR="002C471E" w:rsidRDefault="002C471E" w:rsidP="002C471E">
      <w:pPr>
        <w:ind w:left="360"/>
      </w:pPr>
      <w:r>
        <w:t xml:space="preserve">Fake news can manipulate markets and harm businesses. For instance, baseless rumours about a company’s fiscal health can lead to a sudden crash in stock prices, unfairly affecting stakeholders and investors – with retail investors being unfairly exposed to excessive risk. </w:t>
      </w:r>
    </w:p>
    <w:p w14:paraId="54796782" w14:textId="77777777" w:rsidR="002C471E" w:rsidRDefault="002C471E" w:rsidP="002C471E">
      <w:pPr>
        <w:ind w:left="360"/>
      </w:pPr>
    </w:p>
    <w:p w14:paraId="0E958BB0" w14:textId="7767C1B9" w:rsidR="002C471E" w:rsidRDefault="002C471E" w:rsidP="002C471E">
      <w:pPr>
        <w:pStyle w:val="ListParagraph"/>
        <w:numPr>
          <w:ilvl w:val="0"/>
          <w:numId w:val="32"/>
        </w:numPr>
      </w:pPr>
      <w:r>
        <w:t>Public health risks</w:t>
      </w:r>
    </w:p>
    <w:p w14:paraId="5CBBD29D" w14:textId="19F860EE" w:rsidR="002C471E" w:rsidRDefault="002C471E" w:rsidP="002C471E">
      <w:pPr>
        <w:ind w:left="360"/>
      </w:pPr>
      <w:r>
        <w:t>The COVID-19 pandemic highlighted how misinformation can incite panic – for example, in Singapore, misinformation about supply shortages prompted the local populace to hoard masks and staple foods unnecessarily, straining supply chains and increasing social anxiety unnecessarily.</w:t>
      </w:r>
    </w:p>
    <w:p w14:paraId="10FD3D9D" w14:textId="77777777" w:rsidR="002C471E" w:rsidRDefault="002C471E" w:rsidP="002C471E">
      <w:pPr>
        <w:ind w:left="360"/>
      </w:pPr>
    </w:p>
    <w:p w14:paraId="266FD6A5" w14:textId="3B2DD679" w:rsidR="002C471E" w:rsidRDefault="002C471E" w:rsidP="002C471E">
      <w:pPr>
        <w:pStyle w:val="ListParagraph"/>
        <w:numPr>
          <w:ilvl w:val="0"/>
          <w:numId w:val="32"/>
        </w:numPr>
      </w:pPr>
      <w:r>
        <w:t>Political impact</w:t>
      </w:r>
    </w:p>
    <w:p w14:paraId="516562DF" w14:textId="191D64C4" w:rsidR="002C471E" w:rsidRDefault="002C471E" w:rsidP="002C471E">
      <w:pPr>
        <w:ind w:left="360"/>
      </w:pPr>
      <w:r>
        <w:t>Disinformation campaigns are often weaponised to distort public opinion, promote political agendas and undermine elections. These campaigns erode the public’s faith in governance.</w:t>
      </w:r>
    </w:p>
    <w:p w14:paraId="1B9014B5" w14:textId="77777777" w:rsidR="002C471E" w:rsidRDefault="002C471E" w:rsidP="002C471E"/>
    <w:p w14:paraId="5197BA89" w14:textId="034E6364" w:rsidR="002C471E" w:rsidRPr="002C471E" w:rsidRDefault="002C471E" w:rsidP="002C471E">
      <w:r>
        <w:t xml:space="preserve">With the increasing volume of misinformation and the speed of which it is spread, individuals need tools to quickly and effectively verify the credibility of content they engage with. A robust and adaptable fake news detection system is critical to empowering users in navigating the complex information landscape of today. </w:t>
      </w:r>
    </w:p>
    <w:p w14:paraId="0B8671B6" w14:textId="02C1C769" w:rsidR="003B3E1B" w:rsidRPr="003B3E1B" w:rsidRDefault="003B3E1B" w:rsidP="008943EC">
      <w:pPr>
        <w:pStyle w:val="Text"/>
        <w:rPr>
          <w:rFonts w:asciiTheme="majorHAnsi" w:hAnsiTheme="majorHAnsi"/>
          <w:color w:val="262626" w:themeColor="text1" w:themeTint="D9"/>
          <w:sz w:val="52"/>
          <w:szCs w:val="52"/>
        </w:rPr>
      </w:pPr>
      <w:r>
        <w:br w:type="page"/>
      </w:r>
    </w:p>
    <w:p w14:paraId="1407253B" w14:textId="712C05B9" w:rsidR="003B3E1B" w:rsidRDefault="003B3E1B" w:rsidP="003B3E1B">
      <w:pPr>
        <w:pStyle w:val="Heading1"/>
      </w:pPr>
      <w:r>
        <w:lastRenderedPageBreak/>
        <w:t>Literature Review</w:t>
      </w:r>
    </w:p>
    <w:p w14:paraId="18378B92" w14:textId="4138523C" w:rsidR="003B3E1B" w:rsidRDefault="00591CCC" w:rsidP="003B3E1B">
      <w:r>
        <w:t>&lt;include these in references section properly later&gt;</w:t>
      </w:r>
    </w:p>
    <w:p w14:paraId="72A29D3E" w14:textId="2B2CFC50" w:rsidR="00F039DE" w:rsidRPr="003B3E1B" w:rsidRDefault="00F039DE" w:rsidP="003B3E1B">
      <w:r>
        <w:t xml:space="preserve">[1] - </w:t>
      </w:r>
      <w:hyperlink r:id="rId11" w:history="1">
        <w:r w:rsidRPr="00F3260A">
          <w:rPr>
            <w:rStyle w:val="Hyperlink"/>
          </w:rPr>
          <w:t>https://data-flair.training/blogs/advanced-python-project-detecting-fake-news/</w:t>
        </w:r>
      </w:hyperlink>
      <w:r>
        <w:t xml:space="preserve"> </w:t>
      </w:r>
    </w:p>
    <w:p w14:paraId="708FAC08" w14:textId="35FF0884" w:rsidR="003B3E1B" w:rsidRDefault="003B3E1B" w:rsidP="003B3E1B">
      <w:pPr>
        <w:pStyle w:val="Text"/>
      </w:pPr>
      <w:r>
        <w:t>[</w:t>
      </w:r>
      <w:r w:rsidR="009D7942">
        <w:t>2</w:t>
      </w:r>
      <w:r>
        <w:t xml:space="preserve">] - </w:t>
      </w:r>
      <w:hyperlink r:id="rId12" w:history="1">
        <w:r w:rsidRPr="00F3260A">
          <w:rPr>
            <w:rStyle w:val="Hyperlink"/>
          </w:rPr>
          <w:t>https://pmc.ncbi.nlm.nih.gov/articles/PMC7250114/</w:t>
        </w:r>
      </w:hyperlink>
      <w:r>
        <w:br/>
        <w:t>[</w:t>
      </w:r>
      <w:r w:rsidR="008C6136">
        <w:t>3</w:t>
      </w:r>
      <w:r>
        <w:t xml:space="preserve">] - </w:t>
      </w:r>
      <w:hyperlink r:id="rId13" w:history="1">
        <w:r w:rsidRPr="00F3260A">
          <w:rPr>
            <w:rStyle w:val="Hyperlink"/>
          </w:rPr>
          <w:t>https://www.iiis.org/CDs2024/CD2024Summer/papers/SA029NJ.pdf</w:t>
        </w:r>
      </w:hyperlink>
    </w:p>
    <w:p w14:paraId="1C5E7F5E" w14:textId="4F51A6A6" w:rsidR="000C530F" w:rsidRDefault="000C530F" w:rsidP="003B3E1B">
      <w:pPr>
        <w:pStyle w:val="Text"/>
      </w:pPr>
      <w:r>
        <w:t xml:space="preserve">[4] - </w:t>
      </w:r>
      <w:hyperlink r:id="rId14" w:history="1">
        <w:r w:rsidRPr="0049051D">
          <w:rPr>
            <w:rStyle w:val="Hyperlink"/>
          </w:rPr>
          <w:t>https://arxiv.org/html/2401.16441</w:t>
        </w:r>
      </w:hyperlink>
      <w:r>
        <w:t xml:space="preserve"> </w:t>
      </w:r>
    </w:p>
    <w:p w14:paraId="7DD9DA16" w14:textId="77777777" w:rsidR="00A64641" w:rsidRDefault="00A64641" w:rsidP="003B3E1B">
      <w:pPr>
        <w:pStyle w:val="Text"/>
      </w:pPr>
    </w:p>
    <w:p w14:paraId="243DF8D5" w14:textId="39FAFF7D" w:rsidR="00A64641" w:rsidRDefault="00A64641" w:rsidP="003B3E1B">
      <w:pPr>
        <w:pStyle w:val="Text"/>
      </w:pPr>
      <w:r>
        <w:t xml:space="preserve">Other things I may </w:t>
      </w:r>
      <w:proofErr w:type="spellStart"/>
      <w:r>
        <w:t>wanna</w:t>
      </w:r>
      <w:proofErr w:type="spellEnd"/>
      <w:r>
        <w:t xml:space="preserve"> include – </w:t>
      </w:r>
    </w:p>
    <w:p w14:paraId="39ADE87B" w14:textId="64879632" w:rsidR="00A64641" w:rsidRDefault="00A64641" w:rsidP="00A64641">
      <w:pPr>
        <w:pStyle w:val="Text"/>
      </w:pPr>
      <w:r>
        <w:t xml:space="preserve">“A systematic literature review &amp; existing challenges toward fake news detection models” - </w:t>
      </w:r>
      <w:hyperlink r:id="rId15" w:history="1">
        <w:r w:rsidRPr="0049051D">
          <w:rPr>
            <w:rStyle w:val="Hyperlink"/>
          </w:rPr>
          <w:t>https://link.springer.com/article/10.1007/s13278-022-00995-5</w:t>
        </w:r>
      </w:hyperlink>
      <w:r>
        <w:t xml:space="preserve"> (to discuss techniques/methods</w:t>
      </w:r>
      <w:r w:rsidR="001C286D">
        <w:t xml:space="preserve"> - specifically, LSTM/CNN have shown competitive performance in analysing linguistic features of news articles. BERT integration also noted for superior performance in classification tasks</w:t>
      </w:r>
      <w:r>
        <w:t>)</w:t>
      </w:r>
    </w:p>
    <w:p w14:paraId="53CC5626" w14:textId="77777777" w:rsidR="003B3E1B" w:rsidRDefault="003B3E1B" w:rsidP="003B3E1B">
      <w:pPr>
        <w:pStyle w:val="Text"/>
      </w:pPr>
    </w:p>
    <w:p w14:paraId="04181D9B" w14:textId="0FA49026" w:rsidR="003B3E1B" w:rsidRDefault="003B3E1B" w:rsidP="003B3E1B">
      <w:pPr>
        <w:pStyle w:val="Heading2"/>
      </w:pPr>
      <w:r>
        <w:t>Previous work on fake news detection</w:t>
      </w:r>
    </w:p>
    <w:p w14:paraId="1E31C263" w14:textId="77777777" w:rsidR="00523495" w:rsidRPr="00523495" w:rsidRDefault="00523495" w:rsidP="00523495"/>
    <w:p w14:paraId="649F41ED" w14:textId="4AFDD9B8" w:rsidR="003B3E1B" w:rsidRPr="00523495" w:rsidRDefault="00523495" w:rsidP="002F3FC9">
      <w:pPr>
        <w:pStyle w:val="Heading3"/>
        <w:rPr>
          <w:lang w:val="en-SG"/>
        </w:rPr>
      </w:pPr>
      <w:proofErr w:type="spellStart"/>
      <w:r>
        <w:t>DataFlair</w:t>
      </w:r>
      <w:proofErr w:type="spellEnd"/>
      <w:r>
        <w:t xml:space="preserve">: </w:t>
      </w:r>
      <w:r w:rsidRPr="00523495">
        <w:rPr>
          <w:lang w:val="en-SG"/>
        </w:rPr>
        <w:t>Detecting Fake News with Python and Machine Learning</w:t>
      </w:r>
    </w:p>
    <w:p w14:paraId="404C302F" w14:textId="2F5B8767" w:rsidR="003B3E1B" w:rsidRDefault="003B3E1B" w:rsidP="003B3E1B">
      <w:r>
        <w:t xml:space="preserve">The </w:t>
      </w:r>
      <w:r w:rsidR="00F039DE">
        <w:t xml:space="preserve">project brief included an example project on fake news detection [1]. It uses a small dataset of 7796 rows with news articles labelled as true/fake – TF-IDF vectorisation is first performed to pre-process text data, then a simple Passive-Aggressive Classifier is applied to train a machine learning model. </w:t>
      </w:r>
      <w:r w:rsidR="00523495">
        <w:t xml:space="preserve">[1] </w:t>
      </w:r>
    </w:p>
    <w:p w14:paraId="34534BAD" w14:textId="77777777" w:rsidR="00F039DE" w:rsidRDefault="00F039DE" w:rsidP="003B3E1B"/>
    <w:p w14:paraId="57F9EA8F" w14:textId="23B70988" w:rsidR="00F039DE" w:rsidRDefault="00F039DE" w:rsidP="00F039DE">
      <w:r>
        <w:t>This resource serves as an excellent technical demonstration for beginners as it introduces &amp; explains the fundamental steps of data pre-processing, feature extraction, model training, &amp; pipeline building.</w:t>
      </w:r>
    </w:p>
    <w:p w14:paraId="439FB819" w14:textId="77777777" w:rsidR="00F039DE" w:rsidRDefault="00F039DE" w:rsidP="00F039DE"/>
    <w:p w14:paraId="7BAEC8EC" w14:textId="77777777" w:rsidR="00523495" w:rsidRDefault="00F039DE" w:rsidP="00F039DE">
      <w:r>
        <w:t xml:space="preserve">However, </w:t>
      </w:r>
      <w:r w:rsidR="00523495">
        <w:t>this resource has too many limitations:</w:t>
      </w:r>
    </w:p>
    <w:p w14:paraId="223A538F" w14:textId="77777777" w:rsidR="00523495" w:rsidRDefault="00523495" w:rsidP="00F039DE"/>
    <w:p w14:paraId="34AD40E3" w14:textId="3F922903" w:rsidR="00F039DE" w:rsidRDefault="00523495" w:rsidP="00523495">
      <w:pPr>
        <w:pStyle w:val="ListParagraph"/>
        <w:numPr>
          <w:ilvl w:val="0"/>
          <w:numId w:val="1"/>
        </w:numPr>
      </w:pPr>
      <w:r>
        <w:t>The dataset is not representative of real-world scenarios – it is too small and lacks variety, thus limiting the model’s ability to generalise effectively.</w:t>
      </w:r>
    </w:p>
    <w:p w14:paraId="50BECFDB" w14:textId="2257D527" w:rsidR="00523495" w:rsidRDefault="00523495" w:rsidP="00523495">
      <w:pPr>
        <w:pStyle w:val="ListParagraph"/>
        <w:numPr>
          <w:ilvl w:val="0"/>
          <w:numId w:val="1"/>
        </w:numPr>
      </w:pPr>
      <w:r>
        <w:t>The model is excessively simplistic – the Passive-Aggressive Classifier is easy to implement but is inadequate to handle nuanced language patterns &amp; context in fake news, and lacks the sophistication of modern NLP techniques (e.g. transformer-based models)</w:t>
      </w:r>
    </w:p>
    <w:p w14:paraId="6DE8EE86" w14:textId="6468664B" w:rsidR="00523495" w:rsidRDefault="00523495" w:rsidP="00523495">
      <w:pPr>
        <w:pStyle w:val="ListParagraph"/>
        <w:numPr>
          <w:ilvl w:val="0"/>
          <w:numId w:val="1"/>
        </w:numPr>
      </w:pPr>
      <w:r>
        <w:t xml:space="preserve">This project does not address scalability concerns or real-time detection capabilities and thus is not suitable for deployment in real-world settings. </w:t>
      </w:r>
    </w:p>
    <w:p w14:paraId="170DE2DB" w14:textId="77777777" w:rsidR="00523495" w:rsidRDefault="00523495" w:rsidP="00523495"/>
    <w:p w14:paraId="0F76AA01" w14:textId="437C66AC" w:rsidR="00523495" w:rsidRDefault="00523495" w:rsidP="00523495">
      <w:r>
        <w:t xml:space="preserve">This previous work is relevant to my own as it effectively demonstrates the core idea, but in pursuing a solution that is feasible for real-world application, its limitations underscore the need for: </w:t>
      </w:r>
    </w:p>
    <w:p w14:paraId="6607D1E9" w14:textId="77777777" w:rsidR="00523495" w:rsidRDefault="00523495" w:rsidP="00523495"/>
    <w:p w14:paraId="2B57952A" w14:textId="45BE93D1" w:rsidR="00523495" w:rsidRDefault="00523495" w:rsidP="00523495">
      <w:pPr>
        <w:pStyle w:val="ListParagraph"/>
        <w:numPr>
          <w:ilvl w:val="0"/>
          <w:numId w:val="2"/>
        </w:numPr>
      </w:pPr>
      <w:r>
        <w:t>More advanced models – this will allow for context-aware &amp; accurate detection</w:t>
      </w:r>
    </w:p>
    <w:p w14:paraId="2BF6ACE9" w14:textId="77777777" w:rsidR="00523495" w:rsidRDefault="00523495" w:rsidP="00523495">
      <w:pPr>
        <w:pStyle w:val="ListParagraph"/>
        <w:numPr>
          <w:ilvl w:val="0"/>
          <w:numId w:val="2"/>
        </w:numPr>
      </w:pPr>
      <w:r>
        <w:t>Larger &amp; more diverse datasets – to ensure better generalisation &amp; robustness</w:t>
      </w:r>
    </w:p>
    <w:p w14:paraId="4DCDEA69" w14:textId="77777777" w:rsidR="00523495" w:rsidRDefault="00523495" w:rsidP="00523495">
      <w:pPr>
        <w:pStyle w:val="ListParagraph"/>
        <w:numPr>
          <w:ilvl w:val="0"/>
          <w:numId w:val="2"/>
        </w:numPr>
      </w:pPr>
      <w:r>
        <w:t>Design for scalability and user-facing transparency – this example lacks in these areas</w:t>
      </w:r>
    </w:p>
    <w:p w14:paraId="2BE996A9" w14:textId="77777777" w:rsidR="00523495" w:rsidRDefault="00523495" w:rsidP="00523495"/>
    <w:p w14:paraId="3AEEC239" w14:textId="77777777" w:rsidR="009D7942" w:rsidRDefault="009D7942">
      <w:pPr>
        <w:rPr>
          <w:sz w:val="36"/>
          <w:szCs w:val="36"/>
        </w:rPr>
      </w:pPr>
      <w:r>
        <w:br w:type="page"/>
      </w:r>
    </w:p>
    <w:p w14:paraId="39A9A705" w14:textId="438AB280" w:rsidR="00523495" w:rsidRDefault="009D7942" w:rsidP="002F3FC9">
      <w:pPr>
        <w:pStyle w:val="Heading3"/>
      </w:pPr>
      <w:r w:rsidRPr="009D7942">
        <w:lastRenderedPageBreak/>
        <w:t>Approaches to Identify Fake News: A Systematic Literature Review</w:t>
      </w:r>
      <w:r>
        <w:t xml:space="preserve"> by de Beer et al. </w:t>
      </w:r>
    </w:p>
    <w:p w14:paraId="69217F00" w14:textId="053D4002" w:rsidR="009D7942" w:rsidRDefault="009D7942" w:rsidP="009D7942">
      <w:r>
        <w:t xml:space="preserve">A systematic literature review by de Beer et al. categorised approaches for fake news detection into five main types: language-based, topic-agnostic, machine learning, knowledge-based, and hybrid approaches. </w:t>
      </w:r>
    </w:p>
    <w:p w14:paraId="50AC272B" w14:textId="77777777" w:rsidR="009D7942" w:rsidRDefault="009D7942" w:rsidP="009D7942"/>
    <w:p w14:paraId="55F66D06" w14:textId="56F0BE25" w:rsidR="009D7942" w:rsidRDefault="009D7942" w:rsidP="009D7942">
      <w:r>
        <w:t>This paper highlights the evolution of fake news and outlines challenges in detection, including the rapid spread of misinformation, reliance on clickbait and the role of bots, ultimately concluding that hybrid approaches that integrate human expertise and digital tools would be most effective in combating fake news.</w:t>
      </w:r>
    </w:p>
    <w:p w14:paraId="6CD31D8B" w14:textId="77777777" w:rsidR="009D7942" w:rsidRDefault="009D7942" w:rsidP="009D7942"/>
    <w:p w14:paraId="68BEDFB1" w14:textId="177FF446" w:rsidR="009D7942" w:rsidRDefault="009D7942" w:rsidP="009D7942">
      <w:r>
        <w:t>This study does several things well:</w:t>
      </w:r>
    </w:p>
    <w:p w14:paraId="132A5AA8" w14:textId="77777777" w:rsidR="00920907" w:rsidRDefault="00920907" w:rsidP="009D7942"/>
    <w:p w14:paraId="0EB86CAF" w14:textId="2545824A" w:rsidR="00920907" w:rsidRDefault="00920907" w:rsidP="009D7942">
      <w:pPr>
        <w:pStyle w:val="ListParagraph"/>
        <w:numPr>
          <w:ilvl w:val="0"/>
          <w:numId w:val="4"/>
        </w:numPr>
      </w:pPr>
      <w:r>
        <w:t xml:space="preserve">This study provides clarity &amp; structure for researchers – detection approaches are classified systematically into five distinct categories, and examples such as </w:t>
      </w:r>
      <w:r w:rsidR="009D7942">
        <w:t xml:space="preserve">the CSI model for hybrid approaches, </w:t>
      </w:r>
      <w:r>
        <w:t xml:space="preserve">and </w:t>
      </w:r>
      <w:proofErr w:type="spellStart"/>
      <w:r w:rsidR="009D7942">
        <w:t>ClaimBuster</w:t>
      </w:r>
      <w:proofErr w:type="spellEnd"/>
      <w:r w:rsidR="009D7942">
        <w:t xml:space="preserve"> for knowledge-based detection, </w:t>
      </w:r>
      <w:r>
        <w:t>give researchers practical insights to the implementation of these methods</w:t>
      </w:r>
    </w:p>
    <w:p w14:paraId="77AAFF69" w14:textId="304C85E5" w:rsidR="00920907" w:rsidRDefault="00920907" w:rsidP="00920907">
      <w:pPr>
        <w:pStyle w:val="ListParagraph"/>
        <w:numPr>
          <w:ilvl w:val="0"/>
          <w:numId w:val="4"/>
        </w:numPr>
      </w:pPr>
      <w:r>
        <w:t xml:space="preserve">This study provides historical &amp; technological context – by exploring the evolution of fake news and how it is disseminated via social media &amp; </w:t>
      </w:r>
      <w:proofErr w:type="gramStart"/>
      <w:r>
        <w:t>bots, and</w:t>
      </w:r>
      <w:proofErr w:type="gramEnd"/>
      <w:r>
        <w:t xml:space="preserve"> using real-world scenarios (e.g. combating COVID-19 misinformation) to emphasise relevance &amp; urgency of fake news detection.</w:t>
      </w:r>
    </w:p>
    <w:p w14:paraId="1E8DC1F7" w14:textId="0B434030" w:rsidR="00920907" w:rsidRPr="009D7942" w:rsidRDefault="00920907" w:rsidP="00920907">
      <w:pPr>
        <w:pStyle w:val="ListParagraph"/>
        <w:numPr>
          <w:ilvl w:val="0"/>
          <w:numId w:val="4"/>
        </w:numPr>
      </w:pPr>
      <w:r>
        <w:t>This study discusses practical implications – the discussion on hybrid models highlights the need to integrate oversight with machine learning which aligns with real-world challenges (i.e. nuanced language, bias detection)</w:t>
      </w:r>
    </w:p>
    <w:p w14:paraId="1817A632" w14:textId="77777777" w:rsidR="00523495" w:rsidRDefault="00523495" w:rsidP="00523495"/>
    <w:p w14:paraId="0220CC5E" w14:textId="5F5980F6" w:rsidR="00523495" w:rsidRDefault="00523495" w:rsidP="00523495">
      <w:r>
        <w:t xml:space="preserve"> </w:t>
      </w:r>
      <w:r w:rsidR="00920907">
        <w:t>However, it does have several limitations in the context of my project:</w:t>
      </w:r>
    </w:p>
    <w:p w14:paraId="52524D0A" w14:textId="77777777" w:rsidR="00920907" w:rsidRDefault="00920907" w:rsidP="00523495"/>
    <w:p w14:paraId="6B362447" w14:textId="6EA8217B" w:rsidR="00920907" w:rsidRDefault="00920907" w:rsidP="00920907">
      <w:pPr>
        <w:pStyle w:val="ListParagraph"/>
        <w:numPr>
          <w:ilvl w:val="0"/>
          <w:numId w:val="5"/>
        </w:numPr>
      </w:pPr>
      <w:r>
        <w:t>The study is overly generalised – while the categorisation is robust, the analysis lacks specificity in addressing limitations/trade-offs of each approach (e.g. the computational cost and scalability concerns of hybrid models are not discussed thoroughly). Additionally, some methodologies (e.g. topic-agnostic approach) are described conceptually with little practical implementation details.</w:t>
      </w:r>
    </w:p>
    <w:p w14:paraId="413B75FD" w14:textId="434CA934" w:rsidR="00920907" w:rsidRDefault="00920907" w:rsidP="00920907">
      <w:pPr>
        <w:pStyle w:val="ListParagraph"/>
        <w:numPr>
          <w:ilvl w:val="0"/>
          <w:numId w:val="5"/>
        </w:numPr>
      </w:pPr>
      <w:r>
        <w:t xml:space="preserve">The paper does not critically evaluate current datasets – while key datasets (e.g. crowdsourced fake news data) are referenced, they are not evaluated for size, diversity or bias – these are critical issues for training robust ML models. </w:t>
      </w:r>
    </w:p>
    <w:p w14:paraId="0791ACA5" w14:textId="3F8A694F" w:rsidR="0078735B" w:rsidRDefault="0078735B" w:rsidP="00920907">
      <w:pPr>
        <w:pStyle w:val="ListParagraph"/>
        <w:numPr>
          <w:ilvl w:val="0"/>
          <w:numId w:val="5"/>
        </w:numPr>
      </w:pPr>
      <w:r>
        <w:t xml:space="preserve">This study has minimal technical depth – while this paper serves as </w:t>
      </w:r>
      <w:proofErr w:type="gramStart"/>
      <w:r>
        <w:t>a</w:t>
      </w:r>
      <w:proofErr w:type="gramEnd"/>
      <w:r>
        <w:t xml:space="preserve"> excellent high-level overview, it lacks detailed discussion of advanced techniques (e.g. transformer-based models such as BERT) and their implementation. </w:t>
      </w:r>
    </w:p>
    <w:p w14:paraId="08597613" w14:textId="77777777" w:rsidR="0078735B" w:rsidRDefault="0078735B" w:rsidP="0078735B"/>
    <w:p w14:paraId="2952DBF2" w14:textId="56845372" w:rsidR="0078735B" w:rsidRDefault="0078735B" w:rsidP="0078735B">
      <w:r>
        <w:t xml:space="preserve">As such, this paper offers foundational insights to structure &amp; evaluate current fake news detection methodologies. </w:t>
      </w:r>
    </w:p>
    <w:p w14:paraId="7545CEA2" w14:textId="77777777" w:rsidR="0078735B" w:rsidRDefault="0078735B" w:rsidP="0078735B"/>
    <w:p w14:paraId="4F3E22AA" w14:textId="283BC9FD" w:rsidR="0078735B" w:rsidRDefault="0078735B" w:rsidP="0078735B">
      <w:pPr>
        <w:pStyle w:val="ListParagraph"/>
        <w:numPr>
          <w:ilvl w:val="0"/>
          <w:numId w:val="7"/>
        </w:numPr>
      </w:pPr>
      <w:r>
        <w:t>The five categories of detection approaches provide a roadmap to assess existing methods and will guide how my project is positioned within the broader research landscape.</w:t>
      </w:r>
    </w:p>
    <w:p w14:paraId="346CBBBF" w14:textId="1B7560CF" w:rsidR="0078735B" w:rsidRDefault="0078735B" w:rsidP="0078735B">
      <w:pPr>
        <w:pStyle w:val="ListParagraph"/>
        <w:numPr>
          <w:ilvl w:val="0"/>
          <w:numId w:val="7"/>
        </w:numPr>
      </w:pPr>
      <w:r>
        <w:t xml:space="preserve">Rapid misinformation spread &amp; the prevalence of bots </w:t>
      </w:r>
      <w:proofErr w:type="gramStart"/>
      <w:r>
        <w:t>highlight</w:t>
      </w:r>
      <w:proofErr w:type="gramEnd"/>
      <w:r>
        <w:t xml:space="preserve"> the importance of scalability and robustness in detection systems. </w:t>
      </w:r>
    </w:p>
    <w:p w14:paraId="3788630A" w14:textId="32A83BA6" w:rsidR="0078735B" w:rsidRDefault="0078735B">
      <w:pPr>
        <w:rPr>
          <w:sz w:val="36"/>
          <w:szCs w:val="36"/>
        </w:rPr>
      </w:pPr>
      <w:r>
        <w:br w:type="page"/>
      </w:r>
    </w:p>
    <w:p w14:paraId="7B051090" w14:textId="1CAEBF8B" w:rsidR="00F039DE" w:rsidRDefault="007434AC" w:rsidP="002F3FC9">
      <w:pPr>
        <w:pStyle w:val="Heading3"/>
      </w:pPr>
      <w:r w:rsidRPr="007434AC">
        <w:lastRenderedPageBreak/>
        <w:t>Comparison of Machine Learning and Deep Learning Algorithms in Detecting Fake News</w:t>
      </w:r>
      <w:r>
        <w:t xml:space="preserve"> by Li-</w:t>
      </w:r>
      <w:proofErr w:type="spellStart"/>
      <w:r>
        <w:t>jing</w:t>
      </w:r>
      <w:proofErr w:type="spellEnd"/>
      <w:r>
        <w:t xml:space="preserve"> Chang</w:t>
      </w:r>
    </w:p>
    <w:p w14:paraId="7814E3BB" w14:textId="4627E6FD" w:rsidR="007434AC" w:rsidRDefault="007434AC" w:rsidP="007434AC">
      <w:r>
        <w:t>This paper by Li-</w:t>
      </w:r>
      <w:proofErr w:type="spellStart"/>
      <w:r>
        <w:t>jing</w:t>
      </w:r>
      <w:proofErr w:type="spellEnd"/>
      <w:r>
        <w:t xml:space="preserve"> Chang was presented at the 28</w:t>
      </w:r>
      <w:r w:rsidRPr="007434AC">
        <w:rPr>
          <w:vertAlign w:val="superscript"/>
        </w:rPr>
        <w:t>th</w:t>
      </w:r>
      <w:r>
        <w:t xml:space="preserve"> World Multi-Conference on Systemics, Cybernetics &amp; Informatics (WMSCI) 2024 to offer an evaluation of various algorithms applied to fake news detection.</w:t>
      </w:r>
    </w:p>
    <w:p w14:paraId="2B884F16" w14:textId="77777777" w:rsidR="007434AC" w:rsidRDefault="007434AC" w:rsidP="007434AC"/>
    <w:p w14:paraId="12A585CF" w14:textId="3C01B170" w:rsidR="007434AC" w:rsidRDefault="007434AC" w:rsidP="007434AC">
      <w:r>
        <w:t xml:space="preserve">The research methodology </w:t>
      </w:r>
      <w:r w:rsidR="007D486E">
        <w:t>involves pre-processing</w:t>
      </w:r>
      <w:r>
        <w:t xml:space="preserve"> the ISOT dataset, text </w:t>
      </w:r>
      <w:r w:rsidR="007D486E">
        <w:t xml:space="preserve">tokenisation </w:t>
      </w:r>
      <w:r>
        <w:t xml:space="preserve">through TF-IDF vectorisation, </w:t>
      </w:r>
      <w:r w:rsidR="007D486E">
        <w:t xml:space="preserve">before the dataset is </w:t>
      </w:r>
      <w:r>
        <w:t>splits into train/test sets (80:20</w:t>
      </w:r>
      <w:r w:rsidR="007D486E">
        <w:t>). Each algorithm being assessed</w:t>
      </w:r>
      <w:r>
        <w:t xml:space="preserve"> (BERT, Bi-LSTM, LSTM, SVM, LR, SGD, PAC, NN, RF, AB, NB, DT, XGB, GB, KNN) </w:t>
      </w:r>
      <w:r w:rsidR="007D486E">
        <w:t>is trained with a grid search via 10-fold cross-validation, then individually evaluated with the test dataset.</w:t>
      </w:r>
    </w:p>
    <w:p w14:paraId="46062A52" w14:textId="77777777" w:rsidR="007D486E" w:rsidRDefault="007D486E" w:rsidP="007434AC"/>
    <w:p w14:paraId="0B26B09D" w14:textId="36CF670F" w:rsidR="007D486E" w:rsidRDefault="007D486E" w:rsidP="007434AC">
      <w:r>
        <w:t xml:space="preserve">BERT is shown to be the top performer, with 99.95% accuracy, followed by Bi-LSTM (99%), LSTM (98.81%). SVM was the top-performing machine learning model with 98.65% accuracy. </w:t>
      </w:r>
    </w:p>
    <w:p w14:paraId="2D63A59C" w14:textId="77777777" w:rsidR="007D486E" w:rsidRDefault="007D486E" w:rsidP="007434AC"/>
    <w:p w14:paraId="241EB2DB" w14:textId="1386C0A4" w:rsidR="007D486E" w:rsidRDefault="007D486E" w:rsidP="007434AC">
      <w:r>
        <w:t xml:space="preserve">This study included a wide array of algorithms to provide valuable insights into their relative effectiveness in fake news </w:t>
      </w:r>
      <w:proofErr w:type="gramStart"/>
      <w:r>
        <w:t>detection, and</w:t>
      </w:r>
      <w:proofErr w:type="gramEnd"/>
      <w:r>
        <w:t xml:space="preserve"> applies extremely thorough pre-processing techniques &amp; cross-validation to assure the reliability of the findings. </w:t>
      </w:r>
    </w:p>
    <w:p w14:paraId="11880C10" w14:textId="77777777" w:rsidR="007D486E" w:rsidRDefault="007D486E" w:rsidP="007434AC"/>
    <w:p w14:paraId="39FE5C13" w14:textId="467C6A81" w:rsidR="007D486E" w:rsidRDefault="007D486E" w:rsidP="007D486E">
      <w:r>
        <w:t>However, this study has several limitations when evaluated in the context of my project:</w:t>
      </w:r>
    </w:p>
    <w:p w14:paraId="02F44E35" w14:textId="77777777" w:rsidR="007D486E" w:rsidRDefault="007D486E" w:rsidP="007D486E"/>
    <w:p w14:paraId="62C0F11B" w14:textId="6BF7B0B3" w:rsidR="007D486E" w:rsidRDefault="007D486E" w:rsidP="007D486E">
      <w:pPr>
        <w:pStyle w:val="ListParagraph"/>
        <w:numPr>
          <w:ilvl w:val="0"/>
          <w:numId w:val="9"/>
        </w:numPr>
      </w:pPr>
      <w:r>
        <w:t>This study exclusively relies on the ISOT dataset – this dataset may not encompass the full diversity of news sources &amp; topics and may limit the generalisability of the results</w:t>
      </w:r>
    </w:p>
    <w:p w14:paraId="5414C282" w14:textId="5B73FDBD" w:rsidR="007D486E" w:rsidRDefault="007D486E" w:rsidP="007D486E">
      <w:pPr>
        <w:pStyle w:val="ListParagraph"/>
        <w:numPr>
          <w:ilvl w:val="0"/>
          <w:numId w:val="9"/>
        </w:numPr>
      </w:pPr>
      <w:r>
        <w:t>This study does not address the interpretability of the models – particularly, deep learning models like BERT, which are seen as ‘black boxes’, still lack explainability</w:t>
      </w:r>
    </w:p>
    <w:p w14:paraId="0C119A82" w14:textId="77777777" w:rsidR="007D486E" w:rsidRDefault="007D486E" w:rsidP="007D486E"/>
    <w:p w14:paraId="19C35B7D" w14:textId="7E390257" w:rsidR="007D486E" w:rsidRPr="007434AC" w:rsidRDefault="007D486E" w:rsidP="007D486E">
      <w:r>
        <w:t>This study provides a solid foundation to understand the efficacy of various machine learning &amp; deep learning algorithms in fake news detection. BERT’s performance suggests to me that transformer-based models would make my system more accurate &amp; reliable, however its computational demands may be a limiting factor in implementation. While the study is thorough and comprehensive, addressing challenges relating to dataset diversity, model explainability &amp; computational requirements will be crucial</w:t>
      </w:r>
      <w:r w:rsidR="00B23203">
        <w:t xml:space="preserve"> to developing a solution that is effective while remaining practical.</w:t>
      </w:r>
    </w:p>
    <w:p w14:paraId="456CEC84" w14:textId="77777777" w:rsidR="002F3FC9" w:rsidRDefault="002F3FC9">
      <w:r>
        <w:br w:type="page"/>
      </w:r>
    </w:p>
    <w:p w14:paraId="421DC7AF" w14:textId="77777777" w:rsidR="002F3FC9" w:rsidRDefault="002F3FC9" w:rsidP="002F3FC9">
      <w:pPr>
        <w:pStyle w:val="Heading3"/>
      </w:pPr>
      <w:proofErr w:type="spellStart"/>
      <w:r w:rsidRPr="002F3FC9">
        <w:lastRenderedPageBreak/>
        <w:t>FaKnow</w:t>
      </w:r>
      <w:proofErr w:type="spellEnd"/>
      <w:r w:rsidRPr="002F3FC9">
        <w:t>: A Unified Library for Fake News Detection</w:t>
      </w:r>
    </w:p>
    <w:p w14:paraId="05C85F73" w14:textId="77777777" w:rsidR="007B0940" w:rsidRDefault="002F3FC9" w:rsidP="002F3FC9">
      <w:pPr>
        <w:pStyle w:val="Text"/>
      </w:pPr>
      <w:proofErr w:type="spellStart"/>
      <w:r>
        <w:t>FaKnow</w:t>
      </w:r>
      <w:proofErr w:type="spellEnd"/>
      <w:r>
        <w:t xml:space="preserve"> is a library designed to standardise </w:t>
      </w:r>
      <w:r w:rsidR="007B0940">
        <w:t xml:space="preserve">the development &amp; evaluation of fake news detection algorithms by integrating various fake news detection algorithms. The library includes a variety of </w:t>
      </w:r>
      <w:proofErr w:type="gramStart"/>
      <w:r w:rsidR="007B0940">
        <w:t>widely-used</w:t>
      </w:r>
      <w:proofErr w:type="gramEnd"/>
      <w:r w:rsidR="007B0940">
        <w:t xml:space="preserve"> models, categorised into content-based &amp; social context-based approaches within a single unified framework. Additionally, it also offers functionalities for data processing, model training, evaluation, visualisation and logging to enhance reproducibility and reduce redundancy in fake news detection research.</w:t>
      </w:r>
    </w:p>
    <w:p w14:paraId="3FC93A94" w14:textId="77777777" w:rsidR="007B0940" w:rsidRDefault="007B0940" w:rsidP="002F3FC9">
      <w:pPr>
        <w:pStyle w:val="Text"/>
      </w:pPr>
    </w:p>
    <w:p w14:paraId="544C513D" w14:textId="77777777" w:rsidR="007B0940" w:rsidRDefault="007B0940" w:rsidP="002F3FC9">
      <w:pPr>
        <w:pStyle w:val="Text"/>
      </w:pPr>
      <w:proofErr w:type="spellStart"/>
      <w:r>
        <w:t>FaKnow</w:t>
      </w:r>
      <w:proofErr w:type="spellEnd"/>
      <w:r>
        <w:t xml:space="preserve"> addresses the issue of </w:t>
      </w:r>
      <w:proofErr w:type="spellStart"/>
      <w:r>
        <w:t>reproducibillity</w:t>
      </w:r>
      <w:proofErr w:type="spellEnd"/>
      <w:r>
        <w:t xml:space="preserve"> by standardising the implementation of various fake news detection algorithms. Additionally, by encompassing both content-based and context-based models, researchers can use </w:t>
      </w:r>
      <w:proofErr w:type="spellStart"/>
      <w:r>
        <w:t>FaKnow</w:t>
      </w:r>
      <w:proofErr w:type="spellEnd"/>
      <w:r>
        <w:t xml:space="preserve"> to explore &amp; evaluate </w:t>
      </w:r>
      <w:proofErr w:type="gramStart"/>
      <w:r>
        <w:t>various different</w:t>
      </w:r>
      <w:proofErr w:type="gramEnd"/>
      <w:r>
        <w:t xml:space="preserve"> approaches within a single platform. </w:t>
      </w:r>
    </w:p>
    <w:p w14:paraId="2B09A119" w14:textId="77777777" w:rsidR="007B0940" w:rsidRDefault="007B0940" w:rsidP="002F3FC9">
      <w:pPr>
        <w:pStyle w:val="Text"/>
      </w:pPr>
    </w:p>
    <w:p w14:paraId="64D5F85D" w14:textId="77777777" w:rsidR="007B0940" w:rsidRDefault="007B0940" w:rsidP="002F3FC9">
      <w:pPr>
        <w:pStyle w:val="Text"/>
      </w:pPr>
      <w:r>
        <w:t xml:space="preserve">However, </w:t>
      </w:r>
      <w:proofErr w:type="spellStart"/>
      <w:r>
        <w:t>FaKnow</w:t>
      </w:r>
      <w:proofErr w:type="spellEnd"/>
      <w:r>
        <w:t xml:space="preserve"> has several limitations within the context of my project:</w:t>
      </w:r>
    </w:p>
    <w:p w14:paraId="6F68731F" w14:textId="77777777" w:rsidR="007B0940" w:rsidRDefault="007B0940" w:rsidP="007B0940">
      <w:pPr>
        <w:pStyle w:val="Text"/>
        <w:numPr>
          <w:ilvl w:val="0"/>
          <w:numId w:val="12"/>
        </w:numPr>
      </w:pPr>
      <w:proofErr w:type="spellStart"/>
      <w:r>
        <w:t>PyTorch</w:t>
      </w:r>
      <w:proofErr w:type="spellEnd"/>
      <w:r>
        <w:t xml:space="preserve"> framework dependency – as </w:t>
      </w:r>
      <w:proofErr w:type="spellStart"/>
      <w:r>
        <w:t>FaKnow</w:t>
      </w:r>
      <w:proofErr w:type="spellEnd"/>
      <w:r>
        <w:t xml:space="preserve"> is built on </w:t>
      </w:r>
      <w:proofErr w:type="spellStart"/>
      <w:r>
        <w:t>PyTorch</w:t>
      </w:r>
      <w:proofErr w:type="spellEnd"/>
      <w:r>
        <w:t xml:space="preserve">, researchers using other deep learning frameworks may face challenges integrating existing models/workflows to this library. </w:t>
      </w:r>
    </w:p>
    <w:p w14:paraId="0BB3E68F" w14:textId="77777777" w:rsidR="007B0940" w:rsidRDefault="007B0940" w:rsidP="007B0940">
      <w:pPr>
        <w:pStyle w:val="Text"/>
        <w:numPr>
          <w:ilvl w:val="0"/>
          <w:numId w:val="12"/>
        </w:numPr>
      </w:pPr>
      <w:r>
        <w:t xml:space="preserve">Continuous maintenance demand – as fake news detection algorithms rapidly advance, continuous updates to the library are required to incorporate the latest models and techniques. This presents maintenance challenges for both users and developers of </w:t>
      </w:r>
      <w:proofErr w:type="spellStart"/>
      <w:r>
        <w:t>FaKnow</w:t>
      </w:r>
      <w:proofErr w:type="spellEnd"/>
      <w:r>
        <w:t>.</w:t>
      </w:r>
    </w:p>
    <w:p w14:paraId="22B8D74C" w14:textId="77777777" w:rsidR="007B0940" w:rsidRDefault="007B0940" w:rsidP="007B0940">
      <w:pPr>
        <w:pStyle w:val="Text"/>
      </w:pPr>
    </w:p>
    <w:p w14:paraId="027CD469" w14:textId="769B6B9E" w:rsidR="002F3FC9" w:rsidRPr="002F3FC9" w:rsidRDefault="007B0940" w:rsidP="007B0940">
      <w:pPr>
        <w:pStyle w:val="Text"/>
      </w:pPr>
      <w:r>
        <w:t xml:space="preserve">Ultimately, </w:t>
      </w:r>
      <w:r w:rsidR="000C530F">
        <w:t xml:space="preserve">while </w:t>
      </w:r>
      <w:proofErr w:type="spellStart"/>
      <w:r w:rsidR="000C530F">
        <w:t>FaKnow</w:t>
      </w:r>
      <w:proofErr w:type="spellEnd"/>
      <w:r>
        <w:t xml:space="preserve"> presents limitations in its </w:t>
      </w:r>
      <w:proofErr w:type="spellStart"/>
      <w:r>
        <w:t>PyTorch</w:t>
      </w:r>
      <w:proofErr w:type="spellEnd"/>
      <w:r>
        <w:t xml:space="preserve"> dependency and continuous maintenance demand to stay abreast of the latest advancements, its strengths in standardisation and usability </w:t>
      </w:r>
      <w:r w:rsidR="000C530F">
        <w:t xml:space="preserve">make it a valuable tool. </w:t>
      </w:r>
      <w:r w:rsidR="0078735B">
        <w:br w:type="page"/>
      </w:r>
    </w:p>
    <w:p w14:paraId="4DB07193" w14:textId="77777777" w:rsidR="00130319" w:rsidRDefault="003B3E1B" w:rsidP="00130319">
      <w:pPr>
        <w:pStyle w:val="Heading1"/>
      </w:pPr>
      <w:r>
        <w:lastRenderedPageBreak/>
        <w:t>Design</w:t>
      </w:r>
    </w:p>
    <w:p w14:paraId="2D2F2C1B" w14:textId="77777777" w:rsidR="00130319" w:rsidRDefault="00130319" w:rsidP="00130319">
      <w:pPr>
        <w:pStyle w:val="Text"/>
      </w:pPr>
    </w:p>
    <w:p w14:paraId="20A6A2C1" w14:textId="77777777" w:rsidR="00130319" w:rsidRDefault="00130319" w:rsidP="00130319">
      <w:pPr>
        <w:pStyle w:val="Heading2"/>
      </w:pPr>
      <w:r w:rsidRPr="00130319">
        <w:t>Project</w:t>
      </w:r>
      <w:r>
        <w:t xml:space="preserve"> Overview</w:t>
      </w:r>
    </w:p>
    <w:p w14:paraId="179F682D" w14:textId="77777777" w:rsidR="007D05DB" w:rsidRDefault="007D05DB" w:rsidP="007D05DB"/>
    <w:p w14:paraId="2A7CC819" w14:textId="101535D6" w:rsidR="007D05DB" w:rsidRPr="007D05DB" w:rsidRDefault="007D05DB" w:rsidP="007D05DB">
      <w:r>
        <w:t>Project Template: [CM3060] Fake News Detection</w:t>
      </w:r>
    </w:p>
    <w:p w14:paraId="0706B85A" w14:textId="77777777" w:rsidR="007D05DB" w:rsidRPr="007D05DB" w:rsidRDefault="007D05DB" w:rsidP="007D05DB"/>
    <w:p w14:paraId="72D18A5A" w14:textId="4EF00EFB" w:rsidR="007D05DB" w:rsidRDefault="006845BC" w:rsidP="00130319">
      <w:pPr>
        <w:pStyle w:val="Text"/>
      </w:pPr>
      <w:r w:rsidRPr="006845BC">
        <w:t>This project addresses the pervasive issue of misinformation by designing an AI-powered Fake News Detection system. It will leverage advanced Natural Language Processing (NLP) techniques to classify news articles as fake or real, empowering users with tools to verify the credibility of online content.</w:t>
      </w:r>
    </w:p>
    <w:p w14:paraId="2BE861EB" w14:textId="77777777" w:rsidR="006845BC" w:rsidRDefault="006845BC" w:rsidP="00130319">
      <w:pPr>
        <w:pStyle w:val="Text"/>
      </w:pPr>
    </w:p>
    <w:p w14:paraId="115DE463" w14:textId="77777777" w:rsidR="007D05DB" w:rsidRDefault="007D05DB" w:rsidP="007D05DB">
      <w:pPr>
        <w:pStyle w:val="Heading2"/>
      </w:pPr>
      <w:r>
        <w:t>Domain &amp; Users</w:t>
      </w:r>
    </w:p>
    <w:p w14:paraId="1A7AC9FC" w14:textId="0B21C9B4" w:rsidR="007D05DB" w:rsidRDefault="007D05DB" w:rsidP="00516F1D">
      <w:pPr>
        <w:pStyle w:val="Text"/>
      </w:pPr>
    </w:p>
    <w:p w14:paraId="1BA95071" w14:textId="40A16E54" w:rsidR="00516F1D" w:rsidRDefault="00516F1D" w:rsidP="00516F1D">
      <w:pPr>
        <w:pStyle w:val="Text"/>
      </w:pPr>
      <w:r>
        <w:t>Domain: Journalism, Social Media</w:t>
      </w:r>
      <w:r w:rsidR="006845BC">
        <w:t xml:space="preserve"> </w:t>
      </w:r>
      <w:r>
        <w:t>(???)</w:t>
      </w:r>
    </w:p>
    <w:p w14:paraId="4B58C78F" w14:textId="7B418572" w:rsidR="00516F1D" w:rsidRDefault="00516F1D" w:rsidP="00516F1D">
      <w:pPr>
        <w:pStyle w:val="Text"/>
      </w:pPr>
      <w:r>
        <w:t xml:space="preserve">(Misinformation Detection in Digital Media) </w:t>
      </w:r>
    </w:p>
    <w:p w14:paraId="29FDF2AC" w14:textId="77777777" w:rsidR="00516F1D" w:rsidRDefault="00516F1D" w:rsidP="00516F1D">
      <w:pPr>
        <w:pStyle w:val="Text"/>
      </w:pPr>
    </w:p>
    <w:p w14:paraId="333C82DD" w14:textId="3A544220" w:rsidR="00516F1D" w:rsidRDefault="00516F1D" w:rsidP="00516F1D">
      <w:pPr>
        <w:pStyle w:val="Text"/>
      </w:pPr>
      <w:r>
        <w:t xml:space="preserve">Users: </w:t>
      </w:r>
    </w:p>
    <w:p w14:paraId="4BF90025" w14:textId="03915472" w:rsidR="00516F1D" w:rsidRDefault="00516F1D" w:rsidP="00516F1D">
      <w:pPr>
        <w:pStyle w:val="Text"/>
        <w:numPr>
          <w:ilvl w:val="0"/>
          <w:numId w:val="18"/>
        </w:numPr>
      </w:pPr>
      <w:r>
        <w:t>Journalists – to validate sources, ensure reporting accuracy</w:t>
      </w:r>
    </w:p>
    <w:p w14:paraId="2625A91D" w14:textId="6ACF2E15" w:rsidR="00516F1D" w:rsidRDefault="00516F1D" w:rsidP="00516F1D">
      <w:pPr>
        <w:pStyle w:val="Text"/>
        <w:numPr>
          <w:ilvl w:val="0"/>
          <w:numId w:val="18"/>
        </w:numPr>
      </w:pPr>
      <w:r>
        <w:t>Educators – to teach media literacy using credible news</w:t>
      </w:r>
    </w:p>
    <w:p w14:paraId="75B3F3F5" w14:textId="693326C3" w:rsidR="00516F1D" w:rsidRDefault="00516F1D" w:rsidP="00516F1D">
      <w:pPr>
        <w:pStyle w:val="Text"/>
        <w:numPr>
          <w:ilvl w:val="0"/>
          <w:numId w:val="18"/>
        </w:numPr>
      </w:pPr>
      <w:r>
        <w:t>General public – to empower individuals to assess the authenticity &amp; veracity of news articles</w:t>
      </w:r>
    </w:p>
    <w:p w14:paraId="58DC9B53" w14:textId="77777777" w:rsidR="00964161" w:rsidRDefault="00964161" w:rsidP="00964161">
      <w:pPr>
        <w:pStyle w:val="Text"/>
      </w:pPr>
    </w:p>
    <w:p w14:paraId="39383F5E" w14:textId="1DFA06C6" w:rsidR="006845BC" w:rsidRDefault="006845BC" w:rsidP="006845BC">
      <w:pPr>
        <w:pStyle w:val="Heading2"/>
      </w:pPr>
      <w:r>
        <w:t>Justification for Design Choices</w:t>
      </w:r>
    </w:p>
    <w:p w14:paraId="6425BAB6" w14:textId="77777777" w:rsidR="006845BC" w:rsidRDefault="006845BC" w:rsidP="006845BC"/>
    <w:p w14:paraId="5980606D" w14:textId="01DE5A09" w:rsidR="006845BC" w:rsidRDefault="006845BC" w:rsidP="006845BC">
      <w:r>
        <w:t>For this project to provide value to our users while solving the targeted problem, the design must prioritise meeting users’ demands:</w:t>
      </w:r>
    </w:p>
    <w:p w14:paraId="4A8B5D24" w14:textId="77777777" w:rsidR="006845BC" w:rsidRDefault="006845BC" w:rsidP="006845BC"/>
    <w:p w14:paraId="7202EC18" w14:textId="467F5AE2" w:rsidR="006845BC" w:rsidRDefault="006845BC" w:rsidP="006845BC">
      <w:pPr>
        <w:pStyle w:val="ListParagraph"/>
        <w:numPr>
          <w:ilvl w:val="0"/>
          <w:numId w:val="19"/>
        </w:numPr>
      </w:pPr>
      <w:r>
        <w:t>Accuracy – users demand precise identification of fake news to make informed decisions.</w:t>
      </w:r>
    </w:p>
    <w:p w14:paraId="6DBACBA1" w14:textId="0D96B2E4" w:rsidR="006845BC" w:rsidRDefault="006845BC" w:rsidP="006845BC">
      <w:pPr>
        <w:pStyle w:val="ListParagraph"/>
        <w:numPr>
          <w:ilvl w:val="0"/>
          <w:numId w:val="19"/>
        </w:numPr>
      </w:pPr>
      <w:r>
        <w:t xml:space="preserve">Transparency – to foster trust in the system, users need clear explanation(s) for why content is flagged. </w:t>
      </w:r>
    </w:p>
    <w:p w14:paraId="2947FB99" w14:textId="1490DD77" w:rsidR="006845BC" w:rsidRDefault="006845BC" w:rsidP="006845BC">
      <w:pPr>
        <w:pStyle w:val="ListParagraph"/>
        <w:numPr>
          <w:ilvl w:val="0"/>
          <w:numId w:val="19"/>
        </w:numPr>
      </w:pPr>
      <w:r>
        <w:t xml:space="preserve">Scalability – the system must be able to handle high volume of online news. </w:t>
      </w:r>
    </w:p>
    <w:p w14:paraId="7BCB621A" w14:textId="77777777" w:rsidR="006845BC" w:rsidRDefault="006845BC" w:rsidP="006845BC"/>
    <w:p w14:paraId="17D87204" w14:textId="148B040B" w:rsidR="006845BC" w:rsidRDefault="006845BC" w:rsidP="006845BC">
      <w:r>
        <w:t>As such, I have made the following design choices:</w:t>
      </w:r>
      <w:r w:rsidR="00965903">
        <w:t xml:space="preserve"> (question: do I need to build a UI? Will I be </w:t>
      </w:r>
      <w:r w:rsidR="003D4E6F">
        <w:t xml:space="preserve">awarded bonus marks </w:t>
      </w:r>
      <w:r w:rsidR="00965903">
        <w:t xml:space="preserve">for it? Or do I just have the pipeline </w:t>
      </w:r>
      <w:proofErr w:type="gramStart"/>
      <w:r w:rsidR="00965903">
        <w:t>ready</w:t>
      </w:r>
      <w:proofErr w:type="gramEnd"/>
      <w:r w:rsidR="00965903">
        <w:t xml:space="preserve"> and user operates it via a Terminal?)</w:t>
      </w:r>
    </w:p>
    <w:p w14:paraId="3B41BF62" w14:textId="77777777" w:rsidR="006845BC" w:rsidRDefault="006845BC" w:rsidP="006845BC"/>
    <w:p w14:paraId="1B98026A" w14:textId="6B36D28F" w:rsidR="006845BC" w:rsidRDefault="006845BC" w:rsidP="006845BC">
      <w:pPr>
        <w:pStyle w:val="ListParagraph"/>
        <w:numPr>
          <w:ilvl w:val="0"/>
          <w:numId w:val="21"/>
        </w:numPr>
      </w:pPr>
      <w:r>
        <w:t xml:space="preserve">Natural Language Processing techniques – I utilise BERT as the literature review above shows that BERT offers the highest accuracy of all current Machine Learning techniques available to us. </w:t>
      </w:r>
    </w:p>
    <w:p w14:paraId="619EE62E" w14:textId="4B7160E3" w:rsidR="006845BC" w:rsidRDefault="00965903" w:rsidP="006845BC">
      <w:pPr>
        <w:pStyle w:val="ListParagraph"/>
        <w:numPr>
          <w:ilvl w:val="0"/>
          <w:numId w:val="21"/>
        </w:numPr>
      </w:pPr>
      <w:r>
        <w:t>Explainable AI – use of interpretable outputs to explain why a piece of content is flagged. (I’m tempted to say attention heatmaps, but they’re also not interpretable by regular non-tech normal people)</w:t>
      </w:r>
    </w:p>
    <w:p w14:paraId="450E0905" w14:textId="1BD5FCD6" w:rsidR="00345290" w:rsidRDefault="00345290">
      <w:r>
        <w:br w:type="page"/>
      </w:r>
    </w:p>
    <w:p w14:paraId="7B517149" w14:textId="157363FF" w:rsidR="00345290" w:rsidRDefault="00345290" w:rsidP="00345290">
      <w:pPr>
        <w:pStyle w:val="Heading2"/>
      </w:pPr>
      <w:r>
        <w:lastRenderedPageBreak/>
        <w:t>Overall Structure</w:t>
      </w:r>
    </w:p>
    <w:p w14:paraId="7393C768" w14:textId="77777777" w:rsidR="00345290" w:rsidRDefault="00345290" w:rsidP="00345290"/>
    <w:p w14:paraId="051DAFDE" w14:textId="4D8D3BDD" w:rsidR="00345290" w:rsidRPr="00345290" w:rsidRDefault="00345290" w:rsidP="00345290">
      <w:r>
        <w:t>(</w:t>
      </w:r>
      <w:proofErr w:type="gramStart"/>
      <w:r>
        <w:t>again</w:t>
      </w:r>
      <w:proofErr w:type="gramEnd"/>
      <w:r>
        <w:t xml:space="preserve">, do I need to have a proper front-end? Do I need to fully build/deploy this? If not NEEDED, do I get bonus credit?)  </w:t>
      </w:r>
    </w:p>
    <w:p w14:paraId="6032A003" w14:textId="77777777" w:rsidR="00345290" w:rsidRDefault="00345290" w:rsidP="00345290"/>
    <w:p w14:paraId="16C0C9E1" w14:textId="69D01633" w:rsidR="00345290" w:rsidRDefault="00345290" w:rsidP="00345290">
      <w:r>
        <w:t>Architecture:</w:t>
      </w:r>
    </w:p>
    <w:p w14:paraId="2FFC0F26" w14:textId="77777777" w:rsidR="00345290" w:rsidRDefault="00345290" w:rsidP="00345290">
      <w:pPr>
        <w:ind w:firstLine="720"/>
      </w:pPr>
      <w:r>
        <w:t xml:space="preserve">Back-end: </w:t>
      </w:r>
      <w:proofErr w:type="spellStart"/>
      <w:r>
        <w:t>FastAPI</w:t>
      </w:r>
      <w:proofErr w:type="spellEnd"/>
      <w:r>
        <w:t>? To handle API requests &amp; integrate ML model</w:t>
      </w:r>
    </w:p>
    <w:p w14:paraId="3F3A3DB3" w14:textId="231CF366" w:rsidR="00345290" w:rsidRDefault="00345290" w:rsidP="00345290">
      <w:pPr>
        <w:ind w:firstLine="720"/>
      </w:pPr>
      <w:r>
        <w:t>Database: PostgreSQL or MongoDB</w:t>
      </w:r>
    </w:p>
    <w:p w14:paraId="36AA47A9" w14:textId="6CCB3783" w:rsidR="00345290" w:rsidRDefault="00345290" w:rsidP="00345290">
      <w:pPr>
        <w:ind w:firstLine="720"/>
      </w:pPr>
      <w:r>
        <w:t xml:space="preserve">Model (?): BERT model, deployed via AWS </w:t>
      </w:r>
      <w:proofErr w:type="spellStart"/>
      <w:r>
        <w:t>Sagemaker</w:t>
      </w:r>
      <w:proofErr w:type="spellEnd"/>
    </w:p>
    <w:p w14:paraId="0E4EBBCC" w14:textId="77777777" w:rsidR="00345290" w:rsidRDefault="00345290" w:rsidP="00345290">
      <w:pPr>
        <w:ind w:firstLine="720"/>
      </w:pPr>
      <w:r>
        <w:t xml:space="preserve">Cloud Hosting (?): AWS </w:t>
      </w:r>
    </w:p>
    <w:p w14:paraId="3A85A081" w14:textId="77777777" w:rsidR="00345290" w:rsidRDefault="00345290" w:rsidP="00345290">
      <w:pPr>
        <w:ind w:firstLine="720"/>
      </w:pPr>
    </w:p>
    <w:p w14:paraId="6379EF4F" w14:textId="77777777" w:rsidR="00345290" w:rsidRDefault="00345290" w:rsidP="00345290">
      <w:r>
        <w:t>Workflow:</w:t>
      </w:r>
    </w:p>
    <w:p w14:paraId="1EB33373" w14:textId="77777777" w:rsidR="00345290" w:rsidRDefault="00345290" w:rsidP="00345290">
      <w:pPr>
        <w:pStyle w:val="ListParagraph"/>
        <w:numPr>
          <w:ilvl w:val="0"/>
          <w:numId w:val="24"/>
        </w:numPr>
      </w:pPr>
      <w:r>
        <w:t>User submits news article and/or headline.</w:t>
      </w:r>
    </w:p>
    <w:p w14:paraId="41332455" w14:textId="77777777" w:rsidR="00345290" w:rsidRDefault="00345290" w:rsidP="00345290">
      <w:pPr>
        <w:pStyle w:val="ListParagraph"/>
        <w:numPr>
          <w:ilvl w:val="0"/>
          <w:numId w:val="24"/>
        </w:numPr>
      </w:pPr>
      <w:r>
        <w:t xml:space="preserve">Back-end pre-processes the input text (tokenisation, stemming). </w:t>
      </w:r>
    </w:p>
    <w:p w14:paraId="213A5DFB" w14:textId="77777777" w:rsidR="00345290" w:rsidRDefault="00345290" w:rsidP="00345290">
      <w:pPr>
        <w:pStyle w:val="ListParagraph"/>
        <w:numPr>
          <w:ilvl w:val="0"/>
          <w:numId w:val="24"/>
        </w:numPr>
      </w:pPr>
      <w:r>
        <w:t>Pre-trained BERT model classifies content as real or fake.</w:t>
      </w:r>
    </w:p>
    <w:p w14:paraId="00237BCA" w14:textId="77777777" w:rsidR="00345290" w:rsidRDefault="00345290" w:rsidP="00345290">
      <w:pPr>
        <w:pStyle w:val="ListParagraph"/>
        <w:numPr>
          <w:ilvl w:val="0"/>
          <w:numId w:val="24"/>
        </w:numPr>
      </w:pPr>
      <w:r>
        <w:t>Explanatory features (text/scores) are returned.</w:t>
      </w:r>
    </w:p>
    <w:p w14:paraId="609F68FF" w14:textId="77777777" w:rsidR="00345290" w:rsidRDefault="00345290" w:rsidP="00345290">
      <w:pPr>
        <w:pStyle w:val="ListParagraph"/>
        <w:numPr>
          <w:ilvl w:val="0"/>
          <w:numId w:val="24"/>
        </w:numPr>
      </w:pPr>
      <w:r>
        <w:t>The system logs user interactions for performance evaluation.</w:t>
      </w:r>
    </w:p>
    <w:p w14:paraId="3D88085D" w14:textId="77777777" w:rsidR="00345290" w:rsidRDefault="00345290" w:rsidP="00345290"/>
    <w:p w14:paraId="5F182CE0" w14:textId="77777777" w:rsidR="00345290" w:rsidRDefault="00345290" w:rsidP="00345290">
      <w:pPr>
        <w:pStyle w:val="Heading2"/>
      </w:pPr>
      <w:r>
        <w:t>Technologies &amp; Methods</w:t>
      </w:r>
    </w:p>
    <w:p w14:paraId="424146AC" w14:textId="7D264FDA" w:rsidR="00345290" w:rsidRDefault="00345290" w:rsidP="00345290">
      <w:pPr>
        <w:pStyle w:val="Text"/>
      </w:pPr>
    </w:p>
    <w:p w14:paraId="3CAD75B3" w14:textId="7E975ADC" w:rsidR="00345290" w:rsidRDefault="00345290" w:rsidP="00345290">
      <w:pPr>
        <w:pStyle w:val="Text"/>
      </w:pPr>
      <w:r>
        <w:t>(will assemble all this into a table)</w:t>
      </w:r>
    </w:p>
    <w:p w14:paraId="1366DB9F" w14:textId="77777777" w:rsidR="00345290" w:rsidRDefault="00345290" w:rsidP="00345290">
      <w:pPr>
        <w:pStyle w:val="Text"/>
      </w:pPr>
    </w:p>
    <w:p w14:paraId="26F48CBC" w14:textId="499A78F9" w:rsidR="00345290" w:rsidRDefault="00345290" w:rsidP="00345290">
      <w:pPr>
        <w:pStyle w:val="Text"/>
      </w:pPr>
      <w:r>
        <w:t>Technologies:</w:t>
      </w:r>
    </w:p>
    <w:p w14:paraId="301B6DA4" w14:textId="0B0393F2" w:rsidR="00345290" w:rsidRDefault="00345290" w:rsidP="00345290">
      <w:pPr>
        <w:pStyle w:val="Text"/>
      </w:pPr>
      <w:r>
        <w:t>Machine Learning: BERT fine-tuning using Hugging Face Transformer models.</w:t>
      </w:r>
    </w:p>
    <w:p w14:paraId="6DF360F9" w14:textId="234F7386" w:rsidR="00345290" w:rsidRDefault="00345290" w:rsidP="00345290">
      <w:pPr>
        <w:pStyle w:val="Text"/>
      </w:pPr>
      <w:r>
        <w:t xml:space="preserve">Programming Languages: Python (back-end), </w:t>
      </w:r>
      <w:proofErr w:type="spellStart"/>
      <w:r>
        <w:t>Javascript</w:t>
      </w:r>
      <w:proofErr w:type="spellEnd"/>
      <w:r>
        <w:t xml:space="preserve"> (React.js frontend)</w:t>
      </w:r>
    </w:p>
    <w:p w14:paraId="73CF9851" w14:textId="3A0F8F88" w:rsidR="006845BC" w:rsidRPr="006845BC" w:rsidRDefault="00345290" w:rsidP="00345290">
      <w:pPr>
        <w:pStyle w:val="Text"/>
      </w:pPr>
      <w:r>
        <w:t>Database: PostgreSQL or MongoDB</w:t>
      </w:r>
    </w:p>
    <w:p w14:paraId="0392DCC8" w14:textId="504AF047" w:rsidR="006845BC" w:rsidRDefault="00345290" w:rsidP="00964161">
      <w:pPr>
        <w:pStyle w:val="Text"/>
      </w:pPr>
      <w:r>
        <w:t xml:space="preserve">Cloud Infrastructure: AWS </w:t>
      </w:r>
      <w:proofErr w:type="spellStart"/>
      <w:r>
        <w:t>SageMaker</w:t>
      </w:r>
      <w:proofErr w:type="spellEnd"/>
      <w:r>
        <w:t xml:space="preserve"> (to host the ML model)</w:t>
      </w:r>
    </w:p>
    <w:p w14:paraId="5DA0CD41" w14:textId="77777777" w:rsidR="00345290" w:rsidRDefault="00345290" w:rsidP="00964161">
      <w:pPr>
        <w:pStyle w:val="Text"/>
      </w:pPr>
    </w:p>
    <w:p w14:paraId="7EA90540" w14:textId="551744E1" w:rsidR="00964161" w:rsidRDefault="00345290" w:rsidP="00964161">
      <w:pPr>
        <w:pStyle w:val="Text"/>
      </w:pPr>
      <w:r>
        <w:t>Methods:</w:t>
      </w:r>
    </w:p>
    <w:p w14:paraId="20AF668A" w14:textId="39E7F578" w:rsidR="00345290" w:rsidRDefault="00345290" w:rsidP="00964161">
      <w:pPr>
        <w:pStyle w:val="Text"/>
      </w:pPr>
      <w:r>
        <w:t>NLP Pre-processing: Tokenisation, stemming, stop-word removal</w:t>
      </w:r>
    </w:p>
    <w:p w14:paraId="0A961602" w14:textId="32707CD0" w:rsidR="00345290" w:rsidRDefault="00345290" w:rsidP="00964161">
      <w:pPr>
        <w:pStyle w:val="Text"/>
      </w:pPr>
      <w:r>
        <w:t xml:space="preserve">Model Training: fine-tuning BERT on fake news datasets (e.g. LIAR, </w:t>
      </w:r>
      <w:proofErr w:type="spellStart"/>
      <w:r>
        <w:t>FakeNewsNet</w:t>
      </w:r>
      <w:proofErr w:type="spellEnd"/>
      <w:r>
        <w:t>, probably find more)</w:t>
      </w:r>
    </w:p>
    <w:p w14:paraId="28DE5A52" w14:textId="5F4FBD65" w:rsidR="00345290" w:rsidRDefault="00345290" w:rsidP="00964161">
      <w:pPr>
        <w:pStyle w:val="Text"/>
      </w:pPr>
      <w:r>
        <w:t>Evaluation Metrics: Accuracy, F1 score, explainability metrics</w:t>
      </w:r>
    </w:p>
    <w:p w14:paraId="693E219D" w14:textId="77777777" w:rsidR="00CD29B4" w:rsidRDefault="00CD29B4" w:rsidP="00964161">
      <w:pPr>
        <w:pStyle w:val="Text"/>
      </w:pPr>
    </w:p>
    <w:p w14:paraId="5AACC221" w14:textId="77777777" w:rsidR="00CD29B4" w:rsidRDefault="00CD29B4">
      <w:pPr>
        <w:rPr>
          <w:b/>
          <w:sz w:val="48"/>
          <w:szCs w:val="48"/>
        </w:rPr>
      </w:pPr>
      <w:r>
        <w:br w:type="page"/>
      </w:r>
    </w:p>
    <w:p w14:paraId="7EA196D5" w14:textId="6D791F25" w:rsidR="00CD29B4" w:rsidRDefault="00CD29B4" w:rsidP="00CD29B4">
      <w:pPr>
        <w:pStyle w:val="Heading2"/>
      </w:pPr>
      <w:r>
        <w:lastRenderedPageBreak/>
        <w:t>Work Plan</w:t>
      </w:r>
    </w:p>
    <w:p w14:paraId="3B7B7586" w14:textId="77777777" w:rsidR="00CD29B4" w:rsidRPr="00CD29B4" w:rsidRDefault="00CD29B4" w:rsidP="00CD29B4"/>
    <w:p w14:paraId="3E2F2ABC" w14:textId="36CEA8F1" w:rsidR="00CD29B4" w:rsidRDefault="00CD29B4" w:rsidP="00CD29B4">
      <w:r w:rsidRPr="00CD29B4">
        <w:rPr>
          <w:noProof/>
        </w:rPr>
        <w:drawing>
          <wp:inline distT="0" distB="0" distL="0" distR="0" wp14:anchorId="31340995" wp14:editId="418B4B8F">
            <wp:extent cx="3800475" cy="1659800"/>
            <wp:effectExtent l="0" t="0" r="0" b="0"/>
            <wp:docPr id="1152882266" name="Picture 1" descr="A screenshot of a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882266" name="Picture 1" descr="A screenshot of a data&#10;&#10;Description automatically generated"/>
                    <pic:cNvPicPr/>
                  </pic:nvPicPr>
                  <pic:blipFill>
                    <a:blip r:embed="rId16"/>
                    <a:stretch>
                      <a:fillRect/>
                    </a:stretch>
                  </pic:blipFill>
                  <pic:spPr>
                    <a:xfrm>
                      <a:off x="0" y="0"/>
                      <a:ext cx="3809394" cy="1663695"/>
                    </a:xfrm>
                    <a:prstGeom prst="rect">
                      <a:avLst/>
                    </a:prstGeom>
                  </pic:spPr>
                </pic:pic>
              </a:graphicData>
            </a:graphic>
          </wp:inline>
        </w:drawing>
      </w:r>
    </w:p>
    <w:p w14:paraId="7B624E04" w14:textId="028BB122" w:rsidR="00CD29B4" w:rsidRPr="00CD29B4" w:rsidRDefault="00CD29B4" w:rsidP="00CD29B4">
      <w:r w:rsidRPr="00CD29B4">
        <w:rPr>
          <w:noProof/>
        </w:rPr>
        <w:drawing>
          <wp:inline distT="0" distB="0" distL="0" distR="0" wp14:anchorId="441706FF" wp14:editId="4B85975C">
            <wp:extent cx="3876675" cy="3373122"/>
            <wp:effectExtent l="0" t="0" r="0" b="0"/>
            <wp:docPr id="183807119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071192" name="Picture 1" descr="A screenshot of a computer&#10;&#10;Description automatically generated"/>
                    <pic:cNvPicPr/>
                  </pic:nvPicPr>
                  <pic:blipFill>
                    <a:blip r:embed="rId17"/>
                    <a:stretch>
                      <a:fillRect/>
                    </a:stretch>
                  </pic:blipFill>
                  <pic:spPr>
                    <a:xfrm>
                      <a:off x="0" y="0"/>
                      <a:ext cx="3886589" cy="3381748"/>
                    </a:xfrm>
                    <a:prstGeom prst="rect">
                      <a:avLst/>
                    </a:prstGeom>
                  </pic:spPr>
                </pic:pic>
              </a:graphicData>
            </a:graphic>
          </wp:inline>
        </w:drawing>
      </w:r>
    </w:p>
    <w:p w14:paraId="123E89B0" w14:textId="77777777" w:rsidR="00CD29B4" w:rsidRDefault="00CD29B4" w:rsidP="00CD29B4"/>
    <w:p w14:paraId="5AAFD732" w14:textId="4B9387EB" w:rsidR="00CD29B4" w:rsidRDefault="00CD29B4">
      <w:r w:rsidRPr="00CD29B4">
        <w:rPr>
          <w:noProof/>
        </w:rPr>
        <w:drawing>
          <wp:inline distT="0" distB="0" distL="0" distR="0" wp14:anchorId="534F0B90" wp14:editId="6A007189">
            <wp:extent cx="3973698" cy="2714625"/>
            <wp:effectExtent l="0" t="0" r="8255" b="0"/>
            <wp:docPr id="95388645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886454" name="Picture 1" descr="A screenshot of a computer screen&#10;&#10;Description automatically generated"/>
                    <pic:cNvPicPr/>
                  </pic:nvPicPr>
                  <pic:blipFill>
                    <a:blip r:embed="rId18"/>
                    <a:stretch>
                      <a:fillRect/>
                    </a:stretch>
                  </pic:blipFill>
                  <pic:spPr>
                    <a:xfrm>
                      <a:off x="0" y="0"/>
                      <a:ext cx="3993481" cy="2728139"/>
                    </a:xfrm>
                    <a:prstGeom prst="rect">
                      <a:avLst/>
                    </a:prstGeom>
                  </pic:spPr>
                </pic:pic>
              </a:graphicData>
            </a:graphic>
          </wp:inline>
        </w:drawing>
      </w:r>
    </w:p>
    <w:p w14:paraId="366A1571" w14:textId="0BB664D7" w:rsidR="0032645B" w:rsidRDefault="0032645B" w:rsidP="0032645B">
      <w:pPr>
        <w:pStyle w:val="Heading2"/>
      </w:pPr>
      <w:r>
        <w:lastRenderedPageBreak/>
        <w:t>Testing &amp; Evaluation</w:t>
      </w:r>
    </w:p>
    <w:p w14:paraId="21DC5C96" w14:textId="77777777" w:rsidR="0032645B" w:rsidRDefault="0032645B"/>
    <w:p w14:paraId="1C748FCA" w14:textId="77777777" w:rsidR="0032645B" w:rsidRDefault="0032645B">
      <w:r>
        <w:t>Test Plan</w:t>
      </w:r>
    </w:p>
    <w:p w14:paraId="3605E770" w14:textId="77777777" w:rsidR="0032645B" w:rsidRPr="0032645B" w:rsidRDefault="0032645B" w:rsidP="0032645B">
      <w:pPr>
        <w:pStyle w:val="ListParagraph"/>
        <w:numPr>
          <w:ilvl w:val="0"/>
          <w:numId w:val="25"/>
        </w:numPr>
        <w:rPr>
          <w:rFonts w:asciiTheme="majorHAnsi" w:hAnsiTheme="majorHAnsi"/>
          <w:b/>
          <w:color w:val="262626" w:themeColor="text1" w:themeTint="D9"/>
          <w:sz w:val="52"/>
          <w:szCs w:val="52"/>
        </w:rPr>
      </w:pPr>
      <w:r w:rsidRPr="0032645B">
        <w:rPr>
          <w:b/>
          <w:bCs/>
        </w:rPr>
        <w:t>Functional testing</w:t>
      </w:r>
      <w:r>
        <w:t xml:space="preserve"> – verify end-to-end functionality of the system. </w:t>
      </w:r>
    </w:p>
    <w:p w14:paraId="58C7A106" w14:textId="1F46251E" w:rsidR="0032645B" w:rsidRDefault="0032645B" w:rsidP="0032645B">
      <w:pPr>
        <w:pStyle w:val="ListParagraph"/>
        <w:ind w:left="1080"/>
      </w:pPr>
      <w:r>
        <w:t>Test BERT model on separate test dataset to evaluate accuracy, precision, recall, F1 score. Additionally, use confusion matrices to analyse false positives/negatives.</w:t>
      </w:r>
    </w:p>
    <w:p w14:paraId="70022D5B" w14:textId="77777777" w:rsidR="0032645B" w:rsidRPr="0032645B" w:rsidRDefault="0032645B" w:rsidP="0032645B">
      <w:pPr>
        <w:pStyle w:val="ListParagraph"/>
        <w:ind w:left="1080"/>
      </w:pPr>
    </w:p>
    <w:p w14:paraId="12601B16" w14:textId="51738BD1" w:rsidR="0032645B" w:rsidRPr="0032645B" w:rsidRDefault="0032645B" w:rsidP="0032645B">
      <w:pPr>
        <w:pStyle w:val="ListParagraph"/>
        <w:numPr>
          <w:ilvl w:val="0"/>
          <w:numId w:val="25"/>
        </w:numPr>
        <w:rPr>
          <w:rFonts w:asciiTheme="majorHAnsi" w:hAnsiTheme="majorHAnsi"/>
          <w:b/>
          <w:color w:val="262626" w:themeColor="text1" w:themeTint="D9"/>
          <w:sz w:val="52"/>
          <w:szCs w:val="52"/>
        </w:rPr>
      </w:pPr>
      <w:r w:rsidRPr="0032645B">
        <w:rPr>
          <w:b/>
          <w:bCs/>
        </w:rPr>
        <w:t>User testing</w:t>
      </w:r>
      <w:r>
        <w:t xml:space="preserve"> – collect feedback from target users on usability &amp; effectiveness</w:t>
      </w:r>
    </w:p>
    <w:p w14:paraId="229FD19C" w14:textId="5AD61775" w:rsidR="0032645B" w:rsidRDefault="0032645B" w:rsidP="0032645B">
      <w:pPr>
        <w:pStyle w:val="Text"/>
        <w:ind w:left="1080"/>
      </w:pPr>
      <w:r>
        <w:t xml:space="preserve">Conduct surveys with target users and ask about ease of use, clarity of results &amp; overall satisfaction. </w:t>
      </w:r>
    </w:p>
    <w:p w14:paraId="0604AF85" w14:textId="7CCE2A86" w:rsidR="0032645B" w:rsidRDefault="0032645B" w:rsidP="0032645B">
      <w:pPr>
        <w:pStyle w:val="Text"/>
        <w:ind w:left="1080"/>
      </w:pPr>
      <w:r>
        <w:t>Also give users a SUS (System Usability Scale) questionnaire to assess performance.</w:t>
      </w:r>
    </w:p>
    <w:p w14:paraId="04F909B7" w14:textId="77777777" w:rsidR="0032645B" w:rsidRPr="0032645B" w:rsidRDefault="0032645B" w:rsidP="0032645B">
      <w:pPr>
        <w:pStyle w:val="Text"/>
      </w:pPr>
    </w:p>
    <w:p w14:paraId="50B9F82C" w14:textId="37730420" w:rsidR="0032645B" w:rsidRPr="0032645B" w:rsidRDefault="0032645B" w:rsidP="0032645B">
      <w:pPr>
        <w:pStyle w:val="ListParagraph"/>
        <w:numPr>
          <w:ilvl w:val="0"/>
          <w:numId w:val="25"/>
        </w:numPr>
        <w:rPr>
          <w:rFonts w:asciiTheme="majorHAnsi" w:hAnsiTheme="majorHAnsi"/>
          <w:b/>
          <w:color w:val="262626" w:themeColor="text1" w:themeTint="D9"/>
          <w:sz w:val="52"/>
          <w:szCs w:val="52"/>
        </w:rPr>
      </w:pPr>
      <w:r w:rsidRPr="0032645B">
        <w:rPr>
          <w:b/>
          <w:bCs/>
        </w:rPr>
        <w:t>Scalability testing</w:t>
      </w:r>
      <w:r>
        <w:t xml:space="preserve"> – test system under high traffic loads to check performance (if this is required for first)</w:t>
      </w:r>
    </w:p>
    <w:p w14:paraId="123D8C5B" w14:textId="77777777" w:rsidR="0032645B" w:rsidRPr="0032645B" w:rsidRDefault="0032645B" w:rsidP="0032645B">
      <w:pPr>
        <w:pStyle w:val="Text"/>
      </w:pPr>
    </w:p>
    <w:p w14:paraId="677C3450" w14:textId="15DC766A" w:rsidR="0032645B" w:rsidRPr="0032645B" w:rsidRDefault="0032645B" w:rsidP="0032645B">
      <w:pPr>
        <w:pStyle w:val="ListParagraph"/>
        <w:numPr>
          <w:ilvl w:val="0"/>
          <w:numId w:val="25"/>
        </w:numPr>
        <w:rPr>
          <w:rFonts w:asciiTheme="majorHAnsi" w:hAnsiTheme="majorHAnsi"/>
          <w:b/>
          <w:color w:val="262626" w:themeColor="text1" w:themeTint="D9"/>
          <w:sz w:val="52"/>
          <w:szCs w:val="52"/>
        </w:rPr>
      </w:pPr>
      <w:r>
        <w:rPr>
          <w:b/>
          <w:bCs/>
        </w:rPr>
        <w:t xml:space="preserve">Security testing </w:t>
      </w:r>
    </w:p>
    <w:p w14:paraId="405717AF" w14:textId="58A3F3A7" w:rsidR="0032645B" w:rsidRDefault="0032645B" w:rsidP="0032645B">
      <w:pPr>
        <w:pStyle w:val="Text"/>
        <w:ind w:left="1080"/>
      </w:pPr>
      <w:r>
        <w:t xml:space="preserve">Input validation tests to test again SQL injection, XSS / CSRF (if we </w:t>
      </w:r>
      <w:proofErr w:type="gramStart"/>
      <w:r>
        <w:t>actually need</w:t>
      </w:r>
      <w:proofErr w:type="gramEnd"/>
      <w:r>
        <w:t xml:space="preserve"> to develop a front-end) </w:t>
      </w:r>
    </w:p>
    <w:p w14:paraId="39EAC000" w14:textId="611E7344" w:rsidR="00F702B4" w:rsidRDefault="00F702B4" w:rsidP="00F702B4">
      <w:pPr>
        <w:pStyle w:val="Text"/>
      </w:pPr>
    </w:p>
    <w:p w14:paraId="6943F6B7" w14:textId="70EDBAD3" w:rsidR="00F702B4" w:rsidRDefault="00F702B4" w:rsidP="00F702B4">
      <w:pPr>
        <w:pStyle w:val="Text"/>
      </w:pPr>
      <w:r>
        <w:t>Evaluation Metrics</w:t>
      </w:r>
    </w:p>
    <w:p w14:paraId="52083D8E" w14:textId="77777777" w:rsidR="00F702B4" w:rsidRDefault="00F702B4" w:rsidP="00F702B4">
      <w:pPr>
        <w:pStyle w:val="Text"/>
      </w:pPr>
    </w:p>
    <w:p w14:paraId="072C51CF" w14:textId="580FB2FF" w:rsidR="00F702B4" w:rsidRDefault="00F702B4" w:rsidP="00F702B4">
      <w:pPr>
        <w:pStyle w:val="Text"/>
      </w:pPr>
      <w:r>
        <w:t>Model Evaluation Metrics</w:t>
      </w:r>
    </w:p>
    <w:p w14:paraId="1CB40A5F" w14:textId="3F2240D9" w:rsidR="00F702B4" w:rsidRDefault="00F702B4" w:rsidP="00F702B4">
      <w:pPr>
        <w:pStyle w:val="Text"/>
        <w:numPr>
          <w:ilvl w:val="0"/>
          <w:numId w:val="28"/>
        </w:numPr>
      </w:pPr>
      <w:r>
        <w:t>Accuracy</w:t>
      </w:r>
    </w:p>
    <w:p w14:paraId="4E4A65BB" w14:textId="688F3F80" w:rsidR="00F702B4" w:rsidRDefault="00F702B4" w:rsidP="00F702B4">
      <w:pPr>
        <w:pStyle w:val="Text"/>
        <w:numPr>
          <w:ilvl w:val="0"/>
          <w:numId w:val="28"/>
        </w:numPr>
      </w:pPr>
      <w:r>
        <w:t>Precision</w:t>
      </w:r>
    </w:p>
    <w:p w14:paraId="17DE959C" w14:textId="5FFD245D" w:rsidR="00F702B4" w:rsidRDefault="00F702B4" w:rsidP="00F702B4">
      <w:pPr>
        <w:pStyle w:val="Text"/>
        <w:numPr>
          <w:ilvl w:val="0"/>
          <w:numId w:val="28"/>
        </w:numPr>
      </w:pPr>
      <w:r>
        <w:t>Recall (Sensitivity)</w:t>
      </w:r>
    </w:p>
    <w:p w14:paraId="0F41044E" w14:textId="660E6248" w:rsidR="00F702B4" w:rsidRDefault="00F702B4" w:rsidP="00F702B4">
      <w:pPr>
        <w:pStyle w:val="Text"/>
        <w:numPr>
          <w:ilvl w:val="0"/>
          <w:numId w:val="28"/>
        </w:numPr>
      </w:pPr>
      <w:r>
        <w:t>F1 score</w:t>
      </w:r>
    </w:p>
    <w:p w14:paraId="5471DC5B" w14:textId="52375903" w:rsidR="00F702B4" w:rsidRDefault="00F702B4" w:rsidP="00F702B4">
      <w:pPr>
        <w:pStyle w:val="Text"/>
        <w:numPr>
          <w:ilvl w:val="0"/>
          <w:numId w:val="28"/>
        </w:numPr>
      </w:pPr>
      <w:r>
        <w:t>ROC-AUC Curve if necessary</w:t>
      </w:r>
    </w:p>
    <w:p w14:paraId="38E73F9A" w14:textId="77777777" w:rsidR="00F702B4" w:rsidRDefault="00F702B4" w:rsidP="00F702B4">
      <w:pPr>
        <w:pStyle w:val="Text"/>
      </w:pPr>
    </w:p>
    <w:p w14:paraId="3F5ADCB8" w14:textId="0994FB67" w:rsidR="00F702B4" w:rsidRDefault="00F702B4" w:rsidP="00F702B4">
      <w:pPr>
        <w:pStyle w:val="Text"/>
      </w:pPr>
      <w:r>
        <w:t>User Evaluation Metrics</w:t>
      </w:r>
    </w:p>
    <w:p w14:paraId="68571FE6" w14:textId="2301DAA1" w:rsidR="00F702B4" w:rsidRDefault="00F702B4" w:rsidP="00F702B4">
      <w:pPr>
        <w:pStyle w:val="Text"/>
        <w:numPr>
          <w:ilvl w:val="0"/>
          <w:numId w:val="30"/>
        </w:numPr>
      </w:pPr>
      <w:r>
        <w:t>Usability Score (SUS)</w:t>
      </w:r>
    </w:p>
    <w:p w14:paraId="73DF71A2" w14:textId="1804E573" w:rsidR="00F702B4" w:rsidRDefault="00F702B4" w:rsidP="00F702B4">
      <w:pPr>
        <w:pStyle w:val="Text"/>
        <w:numPr>
          <w:ilvl w:val="0"/>
          <w:numId w:val="30"/>
        </w:numPr>
      </w:pPr>
      <w:r>
        <w:t>Interpretability Score – ask users to rate clarity of flagged explanations. Maybe 1-10 or Likert scale</w:t>
      </w:r>
    </w:p>
    <w:p w14:paraId="3D6CE368" w14:textId="77777777" w:rsidR="00F702B4" w:rsidRDefault="00F702B4" w:rsidP="00F702B4">
      <w:pPr>
        <w:pStyle w:val="Text"/>
      </w:pPr>
    </w:p>
    <w:p w14:paraId="2813B2EB" w14:textId="70B735F9" w:rsidR="00F702B4" w:rsidRPr="0032645B" w:rsidRDefault="00F702B4" w:rsidP="00F702B4">
      <w:pPr>
        <w:pStyle w:val="Text"/>
      </w:pPr>
      <w:r>
        <w:t xml:space="preserve">Benchmarking – compare system’s performance against existing fake news detection tools. </w:t>
      </w:r>
    </w:p>
    <w:p w14:paraId="2FFE22D3" w14:textId="77777777" w:rsidR="0032645B" w:rsidRPr="0032645B" w:rsidRDefault="0032645B" w:rsidP="0032645B">
      <w:pPr>
        <w:rPr>
          <w:rFonts w:asciiTheme="majorHAnsi" w:hAnsiTheme="majorHAnsi"/>
          <w:b/>
          <w:color w:val="262626" w:themeColor="text1" w:themeTint="D9"/>
          <w:sz w:val="52"/>
          <w:szCs w:val="52"/>
        </w:rPr>
      </w:pPr>
    </w:p>
    <w:p w14:paraId="555255A3" w14:textId="5F282236" w:rsidR="0032645B" w:rsidRPr="0032645B" w:rsidRDefault="0032645B" w:rsidP="0032645B">
      <w:r>
        <w:br w:type="page"/>
      </w:r>
    </w:p>
    <w:p w14:paraId="061253FE" w14:textId="33A829A4" w:rsidR="003B3E1B" w:rsidRDefault="003B3E1B" w:rsidP="003B3E1B">
      <w:pPr>
        <w:pStyle w:val="Heading1"/>
      </w:pPr>
      <w:r>
        <w:lastRenderedPageBreak/>
        <w:t>Feature Prototype</w:t>
      </w:r>
    </w:p>
    <w:p w14:paraId="19F992FE" w14:textId="77777777" w:rsidR="00DA2085" w:rsidRDefault="00DA2085" w:rsidP="00DA2085"/>
    <w:p w14:paraId="18EB34B1" w14:textId="7F0F6141" w:rsidR="00DA2085" w:rsidRDefault="00DA2085" w:rsidP="00DA2085">
      <w:r>
        <w:t>My plan is to:</w:t>
      </w:r>
    </w:p>
    <w:p w14:paraId="2B5C3FE7" w14:textId="77777777" w:rsidR="00DA2085" w:rsidRDefault="00DA2085" w:rsidP="00DA2085"/>
    <w:p w14:paraId="4D66CA1B" w14:textId="7A36D046" w:rsidR="00DA2085" w:rsidRDefault="00DA2085" w:rsidP="00DA2085">
      <w:r>
        <w:t>Implement a BERT-based model to classify input text as fake/real</w:t>
      </w:r>
    </w:p>
    <w:p w14:paraId="0A2884F2" w14:textId="573727D1" w:rsidR="00DA2085" w:rsidRDefault="00DA2085" w:rsidP="00DA2085">
      <w:r>
        <w:t>Use attention heatmaps to visualise which part of text influenced classification – this may not be useful for end-user, but as a proof of concept it should be ok</w:t>
      </w:r>
    </w:p>
    <w:p w14:paraId="54264992" w14:textId="77777777" w:rsidR="00DA2085" w:rsidRDefault="00DA2085" w:rsidP="00DA2085"/>
    <w:p w14:paraId="29D82621" w14:textId="3A32904B" w:rsidR="00DA2085" w:rsidRDefault="00DA2085" w:rsidP="00DA2085">
      <w:r>
        <w:t>Technical:</w:t>
      </w:r>
    </w:p>
    <w:p w14:paraId="7BA52F84" w14:textId="1F360F4A" w:rsidR="00DA2085" w:rsidRDefault="00DA2085" w:rsidP="00DA2085">
      <w:pPr>
        <w:pStyle w:val="ListParagraph"/>
        <w:numPr>
          <w:ilvl w:val="0"/>
          <w:numId w:val="31"/>
        </w:numPr>
      </w:pPr>
      <w:r>
        <w:t xml:space="preserve">Prepare Dataset with a </w:t>
      </w:r>
      <w:proofErr w:type="gramStart"/>
      <w:r>
        <w:t>small labelled</w:t>
      </w:r>
      <w:proofErr w:type="gramEnd"/>
      <w:r>
        <w:t xml:space="preserve"> dataset (e.g. LIAR) to train/evaluate model</w:t>
      </w:r>
    </w:p>
    <w:p w14:paraId="163CE43A" w14:textId="5ED953C9" w:rsidR="00DA2085" w:rsidRDefault="00DA2085" w:rsidP="00DA2085">
      <w:pPr>
        <w:pStyle w:val="ListParagraph"/>
      </w:pPr>
      <w:r>
        <w:t xml:space="preserve">Pre-process dataset by tokenising text, removing special </w:t>
      </w:r>
      <w:proofErr w:type="spellStart"/>
      <w:r>
        <w:t>charas</w:t>
      </w:r>
      <w:proofErr w:type="spellEnd"/>
      <w:r>
        <w:t>, and lowercasing the text.</w:t>
      </w:r>
    </w:p>
    <w:p w14:paraId="3409FB02" w14:textId="77777777" w:rsidR="00DA2085" w:rsidRDefault="00DA2085" w:rsidP="00DA2085">
      <w:pPr>
        <w:pStyle w:val="ListParagraph"/>
      </w:pPr>
    </w:p>
    <w:p w14:paraId="5E205679" w14:textId="00189837" w:rsidR="00DA2085" w:rsidRDefault="00DA2085" w:rsidP="00DA2085">
      <w:pPr>
        <w:pStyle w:val="ListParagraph"/>
        <w:numPr>
          <w:ilvl w:val="0"/>
          <w:numId w:val="31"/>
        </w:numPr>
      </w:pPr>
      <w:r>
        <w:t xml:space="preserve">Load a pre-trained BERT model (e.g. </w:t>
      </w:r>
      <w:proofErr w:type="spellStart"/>
      <w:r>
        <w:t>bert</w:t>
      </w:r>
      <w:proofErr w:type="spellEnd"/>
      <w:r>
        <w:t xml:space="preserve">-base-uncased) from the </w:t>
      </w:r>
      <w:proofErr w:type="spellStart"/>
      <w:r>
        <w:t>HuggingFace</w:t>
      </w:r>
      <w:proofErr w:type="spellEnd"/>
      <w:r>
        <w:t xml:space="preserve"> transformers library. </w:t>
      </w:r>
    </w:p>
    <w:p w14:paraId="0ED44E51" w14:textId="25C0EF3C" w:rsidR="00DA2085" w:rsidRDefault="00DA2085" w:rsidP="00DA2085">
      <w:pPr>
        <w:pStyle w:val="ListParagraph"/>
      </w:pPr>
      <w:r>
        <w:t xml:space="preserve">I’ll train the model on labelled data (80 training/20 test set). </w:t>
      </w:r>
    </w:p>
    <w:p w14:paraId="3AA4A312" w14:textId="5260D627" w:rsidR="00DA2085" w:rsidRDefault="00DA2085" w:rsidP="00DA2085">
      <w:pPr>
        <w:pStyle w:val="ListParagraph"/>
      </w:pPr>
    </w:p>
    <w:p w14:paraId="10A547BC" w14:textId="227037B6" w:rsidR="00DA2085" w:rsidRDefault="00DA2085" w:rsidP="00DA2085">
      <w:pPr>
        <w:pStyle w:val="ListParagraph"/>
        <w:numPr>
          <w:ilvl w:val="0"/>
          <w:numId w:val="31"/>
        </w:numPr>
      </w:pPr>
      <w:r>
        <w:t>Evaluate model on accuracy, F1 score, precision, recall.</w:t>
      </w:r>
    </w:p>
    <w:p w14:paraId="554C4642" w14:textId="63E22CB4" w:rsidR="00DA2085" w:rsidRDefault="00DA2085" w:rsidP="00DA2085">
      <w:pPr>
        <w:pStyle w:val="ListParagraph"/>
      </w:pPr>
      <w:r>
        <w:t>Additionally, analyse a confusion matrix to identify patterns in misclassification.</w:t>
      </w:r>
    </w:p>
    <w:p w14:paraId="1764894E" w14:textId="0B9BBDFD" w:rsidR="00DA2085" w:rsidRDefault="00DA2085" w:rsidP="00DA2085">
      <w:pPr>
        <w:pStyle w:val="ListParagraph"/>
      </w:pPr>
    </w:p>
    <w:p w14:paraId="1C40C2C2" w14:textId="1F7589D0" w:rsidR="00DA2085" w:rsidRDefault="00DA2085" w:rsidP="00DA2085">
      <w:pPr>
        <w:pStyle w:val="ListParagraph"/>
        <w:numPr>
          <w:ilvl w:val="0"/>
          <w:numId w:val="31"/>
        </w:numPr>
      </w:pPr>
      <w:r>
        <w:t>If possible – add explainability (extract attention weights from BERT to highlight significant words in text)</w:t>
      </w:r>
    </w:p>
    <w:p w14:paraId="32AD49F2" w14:textId="77777777" w:rsidR="00DA2085" w:rsidRDefault="00DA2085" w:rsidP="00DA2085"/>
    <w:p w14:paraId="41E6A6CF" w14:textId="2C9B9AF7" w:rsidR="00DA2085" w:rsidRDefault="00DA2085" w:rsidP="00DA2085">
      <w:r>
        <w:t>Tools &amp; Libraries:</w:t>
      </w:r>
    </w:p>
    <w:p w14:paraId="2D3CE49F" w14:textId="44372306" w:rsidR="00DA2085" w:rsidRDefault="00DA2085" w:rsidP="00DA2085">
      <w:r>
        <w:t xml:space="preserve">NLP/Modelling: Hugging Face Transformers, </w:t>
      </w:r>
      <w:proofErr w:type="spellStart"/>
      <w:r>
        <w:t>PyTorch</w:t>
      </w:r>
      <w:proofErr w:type="spellEnd"/>
      <w:r>
        <w:t xml:space="preserve"> or TensorFlow (most likely latter), scikit-learn</w:t>
      </w:r>
    </w:p>
    <w:p w14:paraId="583568F0" w14:textId="54673DFD" w:rsidR="00DA2085" w:rsidRDefault="00DA2085" w:rsidP="00DA2085">
      <w:r>
        <w:t>Data Processing: Pandas, NumPy, NLTK</w:t>
      </w:r>
    </w:p>
    <w:p w14:paraId="0667CAA2" w14:textId="61DDACE0" w:rsidR="00DA2085" w:rsidRPr="00DA2085" w:rsidRDefault="00DA2085" w:rsidP="00DA2085">
      <w:r>
        <w:t xml:space="preserve">Evaluation: Matplotlib or </w:t>
      </w:r>
      <w:proofErr w:type="spellStart"/>
      <w:r>
        <w:t>Plotly</w:t>
      </w:r>
      <w:proofErr w:type="spellEnd"/>
      <w:r>
        <w:t xml:space="preserve"> (most likely latter) for confusion matrices/attention heatmap visualisation</w:t>
      </w:r>
    </w:p>
    <w:sectPr w:rsidR="00DA2085" w:rsidRPr="00DA2085" w:rsidSect="008747CA">
      <w:footerReference w:type="even" r:id="rId19"/>
      <w:footerReference w:type="default" r:id="rId20"/>
      <w:pgSz w:w="12240" w:h="15840" w:code="1"/>
      <w:pgMar w:top="720" w:right="720" w:bottom="720" w:left="72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C207A1" w14:textId="77777777" w:rsidR="002257D1" w:rsidRPr="002B76F3" w:rsidRDefault="002257D1" w:rsidP="00E74B29">
      <w:r w:rsidRPr="002B76F3">
        <w:separator/>
      </w:r>
    </w:p>
  </w:endnote>
  <w:endnote w:type="continuationSeparator" w:id="0">
    <w:p w14:paraId="59C83479" w14:textId="77777777" w:rsidR="002257D1" w:rsidRPr="002B76F3" w:rsidRDefault="002257D1" w:rsidP="00E74B29">
      <w:r w:rsidRPr="002B76F3">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45936648"/>
      <w:docPartObj>
        <w:docPartGallery w:val="Page Numbers (Bottom of Page)"/>
        <w:docPartUnique/>
      </w:docPartObj>
    </w:sdtPr>
    <w:sdtContent>
      <w:p w14:paraId="1CA35ABD" w14:textId="77777777" w:rsidR="00E74B29" w:rsidRPr="002B76F3" w:rsidRDefault="00E74B29" w:rsidP="006709F1">
        <w:pPr>
          <w:pStyle w:val="Footer"/>
          <w:rPr>
            <w:rStyle w:val="PageNumber"/>
          </w:rPr>
        </w:pPr>
        <w:r w:rsidRPr="002B76F3">
          <w:rPr>
            <w:rStyle w:val="PageNumber"/>
          </w:rPr>
          <w:fldChar w:fldCharType="begin"/>
        </w:r>
        <w:r w:rsidRPr="002B76F3">
          <w:rPr>
            <w:rStyle w:val="PageNumber"/>
          </w:rPr>
          <w:instrText xml:space="preserve"> PAGE </w:instrText>
        </w:r>
        <w:r w:rsidRPr="002B76F3">
          <w:rPr>
            <w:rStyle w:val="PageNumber"/>
          </w:rPr>
          <w:fldChar w:fldCharType="end"/>
        </w:r>
      </w:p>
    </w:sdtContent>
  </w:sdt>
  <w:p w14:paraId="41DCC8FF" w14:textId="77777777" w:rsidR="00E74B29" w:rsidRPr="002B76F3" w:rsidRDefault="00E74B29" w:rsidP="006709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1308C0" w14:textId="77777777" w:rsidR="00E74B29" w:rsidRPr="002B76F3" w:rsidRDefault="00E74B29" w:rsidP="006709F1">
    <w:pPr>
      <w:pStyle w:val="Footer"/>
      <w:rPr>
        <w:rStyle w:val="PageNumber"/>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20" w:firstRow="1" w:lastRow="0" w:firstColumn="0" w:lastColumn="0" w:noHBand="1" w:noVBand="1"/>
    </w:tblPr>
    <w:tblGrid>
      <w:gridCol w:w="1079"/>
      <w:gridCol w:w="5395"/>
      <w:gridCol w:w="3237"/>
      <w:gridCol w:w="1079"/>
    </w:tblGrid>
    <w:tr w:rsidR="00E74B29" w:rsidRPr="002B76F3" w14:paraId="0671612F" w14:textId="77777777" w:rsidTr="006709F1">
      <w:tc>
        <w:tcPr>
          <w:tcW w:w="1079" w:type="dxa"/>
        </w:tcPr>
        <w:p w14:paraId="5E43A9E8" w14:textId="77777777" w:rsidR="00E74B29" w:rsidRPr="002B76F3" w:rsidRDefault="00E74B29" w:rsidP="006709F1">
          <w:pPr>
            <w:pStyle w:val="Footer"/>
          </w:pPr>
        </w:p>
      </w:tc>
      <w:tc>
        <w:tcPr>
          <w:tcW w:w="5395" w:type="dxa"/>
        </w:tcPr>
        <w:p w14:paraId="64DA025E" w14:textId="088C1A0F" w:rsidR="00DC0783" w:rsidRPr="002B76F3" w:rsidRDefault="00DC0783" w:rsidP="006709F1">
          <w:pPr>
            <w:pStyle w:val="Footer"/>
          </w:pPr>
          <w:r w:rsidRPr="002B76F3">
            <w:t>CM30</w:t>
          </w:r>
          <w:r w:rsidR="00591804">
            <w:t>20</w:t>
          </w:r>
          <w:r w:rsidRPr="002B76F3">
            <w:t xml:space="preserve"> </w:t>
          </w:r>
          <w:r w:rsidR="00591804">
            <w:t>Artificial Intelligence: Part A</w:t>
          </w:r>
        </w:p>
      </w:tc>
      <w:tc>
        <w:tcPr>
          <w:tcW w:w="3237" w:type="dxa"/>
        </w:tcPr>
        <w:sdt>
          <w:sdtPr>
            <w:rPr>
              <w:rStyle w:val="PageNumber"/>
            </w:rPr>
            <w:id w:val="-1206949233"/>
            <w:docPartObj>
              <w:docPartGallery w:val="Page Numbers (Bottom of Page)"/>
              <w:docPartUnique/>
            </w:docPartObj>
          </w:sdtPr>
          <w:sdtContent>
            <w:p w14:paraId="1A99CF3B" w14:textId="77777777" w:rsidR="00E74B29" w:rsidRPr="002B76F3" w:rsidRDefault="00E74B29" w:rsidP="006709F1">
              <w:pPr>
                <w:pStyle w:val="Footer"/>
                <w:jc w:val="right"/>
              </w:pPr>
              <w:r w:rsidRPr="002B76F3">
                <w:t xml:space="preserve">PAGE </w:t>
              </w:r>
              <w:r w:rsidRPr="002B76F3">
                <w:fldChar w:fldCharType="begin"/>
              </w:r>
              <w:r w:rsidRPr="002B76F3">
                <w:instrText xml:space="preserve"> PAGE </w:instrText>
              </w:r>
              <w:r w:rsidRPr="002B76F3">
                <w:fldChar w:fldCharType="separate"/>
              </w:r>
              <w:r w:rsidR="00837914" w:rsidRPr="002B76F3">
                <w:t>4</w:t>
              </w:r>
              <w:r w:rsidRPr="002B76F3">
                <w:fldChar w:fldCharType="end"/>
              </w:r>
            </w:p>
          </w:sdtContent>
        </w:sdt>
      </w:tc>
      <w:tc>
        <w:tcPr>
          <w:tcW w:w="1079" w:type="dxa"/>
        </w:tcPr>
        <w:p w14:paraId="19AFC04F" w14:textId="77777777" w:rsidR="00E74B29" w:rsidRPr="002B76F3" w:rsidRDefault="00E74B29" w:rsidP="006709F1">
          <w:pPr>
            <w:pStyle w:val="Footer"/>
          </w:pPr>
        </w:p>
      </w:tc>
    </w:tr>
  </w:tbl>
  <w:p w14:paraId="46A9EA51" w14:textId="77777777" w:rsidR="00E74B29" w:rsidRPr="002B76F3" w:rsidRDefault="00E74B29" w:rsidP="006709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40886F" w14:textId="77777777" w:rsidR="002257D1" w:rsidRPr="002B76F3" w:rsidRDefault="002257D1" w:rsidP="00E74B29">
      <w:r w:rsidRPr="002B76F3">
        <w:separator/>
      </w:r>
    </w:p>
  </w:footnote>
  <w:footnote w:type="continuationSeparator" w:id="0">
    <w:p w14:paraId="073BFF5D" w14:textId="77777777" w:rsidR="002257D1" w:rsidRPr="002B76F3" w:rsidRDefault="002257D1" w:rsidP="00E74B29">
      <w:r w:rsidRPr="002B76F3">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95906"/>
    <w:multiLevelType w:val="hybridMultilevel"/>
    <w:tmpl w:val="2F203D70"/>
    <w:lvl w:ilvl="0" w:tplc="21C623B4">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11E0645"/>
    <w:multiLevelType w:val="hybridMultilevel"/>
    <w:tmpl w:val="3CF6FD2E"/>
    <w:lvl w:ilvl="0" w:tplc="21C623B4">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1D216EB"/>
    <w:multiLevelType w:val="hybridMultilevel"/>
    <w:tmpl w:val="A2B81A32"/>
    <w:lvl w:ilvl="0" w:tplc="21C623B4">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09E138D9"/>
    <w:multiLevelType w:val="hybridMultilevel"/>
    <w:tmpl w:val="32F67ECC"/>
    <w:lvl w:ilvl="0" w:tplc="A4DC15D0">
      <w:start w:val="1"/>
      <w:numFmt w:val="decimal"/>
      <w:lvlText w:val="%1."/>
      <w:lvlJc w:val="left"/>
      <w:pPr>
        <w:ind w:left="1080" w:hanging="720"/>
      </w:pPr>
      <w:rPr>
        <w:rFonts w:asciiTheme="minorHAnsi" w:hAnsiTheme="minorHAnsi" w:hint="default"/>
        <w:b w:val="0"/>
        <w:color w:val="auto"/>
        <w:sz w:val="24"/>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0B445C10"/>
    <w:multiLevelType w:val="hybridMultilevel"/>
    <w:tmpl w:val="27B23554"/>
    <w:lvl w:ilvl="0" w:tplc="21C623B4">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10E66E32"/>
    <w:multiLevelType w:val="hybridMultilevel"/>
    <w:tmpl w:val="B1A24A8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1ABA03C7"/>
    <w:multiLevelType w:val="hybridMultilevel"/>
    <w:tmpl w:val="9E943B1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206B6F8F"/>
    <w:multiLevelType w:val="hybridMultilevel"/>
    <w:tmpl w:val="1614556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20F22A2E"/>
    <w:multiLevelType w:val="hybridMultilevel"/>
    <w:tmpl w:val="0FC2E63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23DC6A0D"/>
    <w:multiLevelType w:val="hybridMultilevel"/>
    <w:tmpl w:val="6FCA1ECE"/>
    <w:lvl w:ilvl="0" w:tplc="68C0EBEC">
      <w:start w:val="1"/>
      <w:numFmt w:val="decimal"/>
      <w:lvlText w:val="%1."/>
      <w:lvlJc w:val="left"/>
      <w:pPr>
        <w:ind w:left="1080" w:hanging="720"/>
      </w:pPr>
      <w:rPr>
        <w:rFonts w:asciiTheme="minorHAnsi" w:hAnsiTheme="minorHAnsi" w:hint="default"/>
        <w:color w:val="auto"/>
        <w:sz w:val="24"/>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24F754CC"/>
    <w:multiLevelType w:val="hybridMultilevel"/>
    <w:tmpl w:val="8D64B6F8"/>
    <w:lvl w:ilvl="0" w:tplc="21C623B4">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24FF0A8E"/>
    <w:multiLevelType w:val="hybridMultilevel"/>
    <w:tmpl w:val="0D024D7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26507A0B"/>
    <w:multiLevelType w:val="hybridMultilevel"/>
    <w:tmpl w:val="6534D894"/>
    <w:lvl w:ilvl="0" w:tplc="21C623B4">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277E55A5"/>
    <w:multiLevelType w:val="hybridMultilevel"/>
    <w:tmpl w:val="A63AA94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2A914A1B"/>
    <w:multiLevelType w:val="hybridMultilevel"/>
    <w:tmpl w:val="E070CF3A"/>
    <w:lvl w:ilvl="0" w:tplc="21C623B4">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2E38642B"/>
    <w:multiLevelType w:val="hybridMultilevel"/>
    <w:tmpl w:val="0B3426FE"/>
    <w:lvl w:ilvl="0" w:tplc="21C623B4">
      <w:start w:val="4"/>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33697983"/>
    <w:multiLevelType w:val="hybridMultilevel"/>
    <w:tmpl w:val="E7FA1A9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3916335D"/>
    <w:multiLevelType w:val="hybridMultilevel"/>
    <w:tmpl w:val="8AFECAA0"/>
    <w:lvl w:ilvl="0" w:tplc="21C623B4">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15:restartNumberingAfterBreak="0">
    <w:nsid w:val="3E213338"/>
    <w:multiLevelType w:val="hybridMultilevel"/>
    <w:tmpl w:val="7B9806F4"/>
    <w:lvl w:ilvl="0" w:tplc="A11AD1CE">
      <w:start w:val="1"/>
      <w:numFmt w:val="decimal"/>
      <w:lvlText w:val="%1."/>
      <w:lvlJc w:val="left"/>
      <w:pPr>
        <w:ind w:left="1080" w:hanging="720"/>
      </w:pPr>
      <w:rPr>
        <w:rFonts w:asciiTheme="minorHAnsi" w:hAnsiTheme="minorHAnsi" w:hint="default"/>
        <w:color w:val="auto"/>
        <w:sz w:val="24"/>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9" w15:restartNumberingAfterBreak="0">
    <w:nsid w:val="418B3A22"/>
    <w:multiLevelType w:val="hybridMultilevel"/>
    <w:tmpl w:val="1F9E3F1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0" w15:restartNumberingAfterBreak="0">
    <w:nsid w:val="44AD6157"/>
    <w:multiLevelType w:val="hybridMultilevel"/>
    <w:tmpl w:val="7AE2B6F6"/>
    <w:lvl w:ilvl="0" w:tplc="21C623B4">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1" w15:restartNumberingAfterBreak="0">
    <w:nsid w:val="4B972660"/>
    <w:multiLevelType w:val="hybridMultilevel"/>
    <w:tmpl w:val="3D320E0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2" w15:restartNumberingAfterBreak="0">
    <w:nsid w:val="531B0303"/>
    <w:multiLevelType w:val="hybridMultilevel"/>
    <w:tmpl w:val="ACE8E526"/>
    <w:lvl w:ilvl="0" w:tplc="A84CFF24">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3" w15:restartNumberingAfterBreak="0">
    <w:nsid w:val="59D87EFA"/>
    <w:multiLevelType w:val="hybridMultilevel"/>
    <w:tmpl w:val="A40C0EBA"/>
    <w:lvl w:ilvl="0" w:tplc="FFA86E58">
      <w:start w:val="1"/>
      <w:numFmt w:val="decimal"/>
      <w:lvlText w:val="%1."/>
      <w:lvlJc w:val="left"/>
      <w:pPr>
        <w:ind w:left="1080" w:hanging="720"/>
      </w:pPr>
      <w:rPr>
        <w:rFonts w:asciiTheme="minorHAnsi" w:hAnsiTheme="minorHAnsi" w:hint="default"/>
        <w:color w:val="auto"/>
        <w:sz w:val="24"/>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4" w15:restartNumberingAfterBreak="0">
    <w:nsid w:val="65571780"/>
    <w:multiLevelType w:val="hybridMultilevel"/>
    <w:tmpl w:val="F83E2ACA"/>
    <w:lvl w:ilvl="0" w:tplc="21C623B4">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5" w15:restartNumberingAfterBreak="0">
    <w:nsid w:val="67323E24"/>
    <w:multiLevelType w:val="hybridMultilevel"/>
    <w:tmpl w:val="78D286DA"/>
    <w:lvl w:ilvl="0" w:tplc="21C623B4">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6" w15:restartNumberingAfterBreak="0">
    <w:nsid w:val="712B4E92"/>
    <w:multiLevelType w:val="hybridMultilevel"/>
    <w:tmpl w:val="FBDA914C"/>
    <w:lvl w:ilvl="0" w:tplc="21C623B4">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7" w15:restartNumberingAfterBreak="0">
    <w:nsid w:val="747C7B60"/>
    <w:multiLevelType w:val="hybridMultilevel"/>
    <w:tmpl w:val="6C6CC9D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8" w15:restartNumberingAfterBreak="0">
    <w:nsid w:val="7905047A"/>
    <w:multiLevelType w:val="hybridMultilevel"/>
    <w:tmpl w:val="0C324CE0"/>
    <w:lvl w:ilvl="0" w:tplc="21C623B4">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9" w15:restartNumberingAfterBreak="0">
    <w:nsid w:val="79630EFF"/>
    <w:multiLevelType w:val="hybridMultilevel"/>
    <w:tmpl w:val="A5F099B2"/>
    <w:lvl w:ilvl="0" w:tplc="21C623B4">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0" w15:restartNumberingAfterBreak="0">
    <w:nsid w:val="7A723979"/>
    <w:multiLevelType w:val="hybridMultilevel"/>
    <w:tmpl w:val="0FC2E63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7B5D6DD2"/>
    <w:multiLevelType w:val="hybridMultilevel"/>
    <w:tmpl w:val="1632C966"/>
    <w:lvl w:ilvl="0" w:tplc="EB2473AC">
      <w:start w:val="1"/>
      <w:numFmt w:val="decimal"/>
      <w:lvlText w:val="%1."/>
      <w:lvlJc w:val="left"/>
      <w:pPr>
        <w:ind w:left="1080" w:hanging="720"/>
      </w:pPr>
      <w:rPr>
        <w:rFonts w:asciiTheme="minorHAnsi" w:hAnsiTheme="minorHAnsi" w:hint="default"/>
        <w:color w:val="auto"/>
        <w:sz w:val="24"/>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1326398966">
    <w:abstractNumId w:val="6"/>
  </w:num>
  <w:num w:numId="2" w16cid:durableId="803621250">
    <w:abstractNumId w:val="27"/>
  </w:num>
  <w:num w:numId="3" w16cid:durableId="1595282215">
    <w:abstractNumId w:val="16"/>
  </w:num>
  <w:num w:numId="4" w16cid:durableId="307320686">
    <w:abstractNumId w:val="13"/>
  </w:num>
  <w:num w:numId="5" w16cid:durableId="1145394950">
    <w:abstractNumId w:val="5"/>
  </w:num>
  <w:num w:numId="6" w16cid:durableId="593168924">
    <w:abstractNumId w:val="19"/>
  </w:num>
  <w:num w:numId="7" w16cid:durableId="1589389567">
    <w:abstractNumId w:val="7"/>
  </w:num>
  <w:num w:numId="8" w16cid:durableId="1654262671">
    <w:abstractNumId w:val="21"/>
  </w:num>
  <w:num w:numId="9" w16cid:durableId="1992981992">
    <w:abstractNumId w:val="8"/>
  </w:num>
  <w:num w:numId="10" w16cid:durableId="101387174">
    <w:abstractNumId w:val="30"/>
  </w:num>
  <w:num w:numId="11" w16cid:durableId="309795402">
    <w:abstractNumId w:val="15"/>
  </w:num>
  <w:num w:numId="12" w16cid:durableId="2107843429">
    <w:abstractNumId w:val="4"/>
  </w:num>
  <w:num w:numId="13" w16cid:durableId="352726547">
    <w:abstractNumId w:val="17"/>
  </w:num>
  <w:num w:numId="14" w16cid:durableId="244919268">
    <w:abstractNumId w:val="31"/>
  </w:num>
  <w:num w:numId="15" w16cid:durableId="2035181096">
    <w:abstractNumId w:val="18"/>
  </w:num>
  <w:num w:numId="16" w16cid:durableId="524095736">
    <w:abstractNumId w:val="9"/>
  </w:num>
  <w:num w:numId="17" w16cid:durableId="1811560034">
    <w:abstractNumId w:val="23"/>
  </w:num>
  <w:num w:numId="18" w16cid:durableId="537547726">
    <w:abstractNumId w:val="29"/>
  </w:num>
  <w:num w:numId="19" w16cid:durableId="527836729">
    <w:abstractNumId w:val="28"/>
  </w:num>
  <w:num w:numId="20" w16cid:durableId="1111121734">
    <w:abstractNumId w:val="10"/>
  </w:num>
  <w:num w:numId="21" w16cid:durableId="1514801673">
    <w:abstractNumId w:val="1"/>
  </w:num>
  <w:num w:numId="22" w16cid:durableId="1878858529">
    <w:abstractNumId w:val="14"/>
  </w:num>
  <w:num w:numId="23" w16cid:durableId="2021197216">
    <w:abstractNumId w:val="26"/>
  </w:num>
  <w:num w:numId="24" w16cid:durableId="1693149392">
    <w:abstractNumId w:val="22"/>
  </w:num>
  <w:num w:numId="25" w16cid:durableId="808322326">
    <w:abstractNumId w:val="3"/>
  </w:num>
  <w:num w:numId="26" w16cid:durableId="956716369">
    <w:abstractNumId w:val="25"/>
  </w:num>
  <w:num w:numId="27" w16cid:durableId="1386877173">
    <w:abstractNumId w:val="20"/>
  </w:num>
  <w:num w:numId="28" w16cid:durableId="641929600">
    <w:abstractNumId w:val="0"/>
  </w:num>
  <w:num w:numId="29" w16cid:durableId="1323924425">
    <w:abstractNumId w:val="12"/>
  </w:num>
  <w:num w:numId="30" w16cid:durableId="1136802077">
    <w:abstractNumId w:val="2"/>
  </w:num>
  <w:num w:numId="31" w16cid:durableId="1505394552">
    <w:abstractNumId w:val="24"/>
  </w:num>
  <w:num w:numId="32" w16cid:durableId="7731298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2D65"/>
    <w:rsid w:val="000003CF"/>
    <w:rsid w:val="00004677"/>
    <w:rsid w:val="0000472B"/>
    <w:rsid w:val="00005D2D"/>
    <w:rsid w:val="00006871"/>
    <w:rsid w:val="00007B2F"/>
    <w:rsid w:val="000102CD"/>
    <w:rsid w:val="0001180E"/>
    <w:rsid w:val="00012AF2"/>
    <w:rsid w:val="00013969"/>
    <w:rsid w:val="000141A6"/>
    <w:rsid w:val="000150AB"/>
    <w:rsid w:val="000153B2"/>
    <w:rsid w:val="00016402"/>
    <w:rsid w:val="00016F15"/>
    <w:rsid w:val="00017CE4"/>
    <w:rsid w:val="00020183"/>
    <w:rsid w:val="00021366"/>
    <w:rsid w:val="00023131"/>
    <w:rsid w:val="000234F5"/>
    <w:rsid w:val="00024ADA"/>
    <w:rsid w:val="00024F2A"/>
    <w:rsid w:val="0002689D"/>
    <w:rsid w:val="00030629"/>
    <w:rsid w:val="00030799"/>
    <w:rsid w:val="00030A81"/>
    <w:rsid w:val="00030DE9"/>
    <w:rsid w:val="000345E5"/>
    <w:rsid w:val="000347C1"/>
    <w:rsid w:val="0003683B"/>
    <w:rsid w:val="000376D2"/>
    <w:rsid w:val="00040728"/>
    <w:rsid w:val="000413EF"/>
    <w:rsid w:val="00043109"/>
    <w:rsid w:val="00043414"/>
    <w:rsid w:val="00043EE2"/>
    <w:rsid w:val="000441FC"/>
    <w:rsid w:val="000449BC"/>
    <w:rsid w:val="00044C73"/>
    <w:rsid w:val="00045226"/>
    <w:rsid w:val="000453A4"/>
    <w:rsid w:val="000457FB"/>
    <w:rsid w:val="00045CAA"/>
    <w:rsid w:val="00047FDA"/>
    <w:rsid w:val="0005091D"/>
    <w:rsid w:val="00050D76"/>
    <w:rsid w:val="0005137E"/>
    <w:rsid w:val="000517F6"/>
    <w:rsid w:val="000527E1"/>
    <w:rsid w:val="00052843"/>
    <w:rsid w:val="00052C33"/>
    <w:rsid w:val="000537C8"/>
    <w:rsid w:val="00053A53"/>
    <w:rsid w:val="00053BB4"/>
    <w:rsid w:val="00054823"/>
    <w:rsid w:val="00054848"/>
    <w:rsid w:val="000558AA"/>
    <w:rsid w:val="00057C4B"/>
    <w:rsid w:val="000612EF"/>
    <w:rsid w:val="000625CC"/>
    <w:rsid w:val="00064BED"/>
    <w:rsid w:val="00065643"/>
    <w:rsid w:val="000658C3"/>
    <w:rsid w:val="00065FDC"/>
    <w:rsid w:val="00070959"/>
    <w:rsid w:val="00070D21"/>
    <w:rsid w:val="00070E56"/>
    <w:rsid w:val="0007108C"/>
    <w:rsid w:val="000713F0"/>
    <w:rsid w:val="00071456"/>
    <w:rsid w:val="00072D65"/>
    <w:rsid w:val="00072D6F"/>
    <w:rsid w:val="00072D8D"/>
    <w:rsid w:val="000736F9"/>
    <w:rsid w:val="00073A36"/>
    <w:rsid w:val="00073C25"/>
    <w:rsid w:val="00073CA7"/>
    <w:rsid w:val="000757EE"/>
    <w:rsid w:val="00076E02"/>
    <w:rsid w:val="00081C44"/>
    <w:rsid w:val="00081E57"/>
    <w:rsid w:val="000835C8"/>
    <w:rsid w:val="00083902"/>
    <w:rsid w:val="0008402C"/>
    <w:rsid w:val="0008495F"/>
    <w:rsid w:val="000852CE"/>
    <w:rsid w:val="0008591A"/>
    <w:rsid w:val="00085AAF"/>
    <w:rsid w:val="00086DAD"/>
    <w:rsid w:val="00086FA5"/>
    <w:rsid w:val="0008783C"/>
    <w:rsid w:val="000917AC"/>
    <w:rsid w:val="00091925"/>
    <w:rsid w:val="000925C0"/>
    <w:rsid w:val="00093BD1"/>
    <w:rsid w:val="000949B4"/>
    <w:rsid w:val="00096904"/>
    <w:rsid w:val="000A01B1"/>
    <w:rsid w:val="000A0406"/>
    <w:rsid w:val="000A17F5"/>
    <w:rsid w:val="000A278C"/>
    <w:rsid w:val="000A3CA5"/>
    <w:rsid w:val="000A49A7"/>
    <w:rsid w:val="000A49A8"/>
    <w:rsid w:val="000A6279"/>
    <w:rsid w:val="000A62AF"/>
    <w:rsid w:val="000A7D0B"/>
    <w:rsid w:val="000B1216"/>
    <w:rsid w:val="000B13A1"/>
    <w:rsid w:val="000B1482"/>
    <w:rsid w:val="000B1499"/>
    <w:rsid w:val="000B1871"/>
    <w:rsid w:val="000B43AE"/>
    <w:rsid w:val="000B5044"/>
    <w:rsid w:val="000B5AFF"/>
    <w:rsid w:val="000B60B9"/>
    <w:rsid w:val="000B63C0"/>
    <w:rsid w:val="000B6D7A"/>
    <w:rsid w:val="000B772F"/>
    <w:rsid w:val="000C0461"/>
    <w:rsid w:val="000C0D41"/>
    <w:rsid w:val="000C1545"/>
    <w:rsid w:val="000C1A44"/>
    <w:rsid w:val="000C334F"/>
    <w:rsid w:val="000C401A"/>
    <w:rsid w:val="000C4894"/>
    <w:rsid w:val="000C530F"/>
    <w:rsid w:val="000C7112"/>
    <w:rsid w:val="000C759D"/>
    <w:rsid w:val="000C7853"/>
    <w:rsid w:val="000D10C2"/>
    <w:rsid w:val="000D14E1"/>
    <w:rsid w:val="000D1AE8"/>
    <w:rsid w:val="000D25D7"/>
    <w:rsid w:val="000D2916"/>
    <w:rsid w:val="000D32F3"/>
    <w:rsid w:val="000D46B2"/>
    <w:rsid w:val="000D5384"/>
    <w:rsid w:val="000D5D4A"/>
    <w:rsid w:val="000D5E75"/>
    <w:rsid w:val="000D6AB4"/>
    <w:rsid w:val="000E0D17"/>
    <w:rsid w:val="000E13C4"/>
    <w:rsid w:val="000E15CF"/>
    <w:rsid w:val="000E186D"/>
    <w:rsid w:val="000E24C7"/>
    <w:rsid w:val="000E24F7"/>
    <w:rsid w:val="000E38DF"/>
    <w:rsid w:val="000E4641"/>
    <w:rsid w:val="000E4BA7"/>
    <w:rsid w:val="000E5AAB"/>
    <w:rsid w:val="000E5F45"/>
    <w:rsid w:val="000E6A55"/>
    <w:rsid w:val="000E7D69"/>
    <w:rsid w:val="000F05D2"/>
    <w:rsid w:val="000F07D7"/>
    <w:rsid w:val="000F0C45"/>
    <w:rsid w:val="000F0C93"/>
    <w:rsid w:val="000F10A1"/>
    <w:rsid w:val="000F12DB"/>
    <w:rsid w:val="000F1E3E"/>
    <w:rsid w:val="000F1F72"/>
    <w:rsid w:val="000F21B3"/>
    <w:rsid w:val="000F2228"/>
    <w:rsid w:val="000F2D94"/>
    <w:rsid w:val="000F3700"/>
    <w:rsid w:val="000F382F"/>
    <w:rsid w:val="000F3D91"/>
    <w:rsid w:val="000F5B08"/>
    <w:rsid w:val="000F5CE0"/>
    <w:rsid w:val="000F6883"/>
    <w:rsid w:val="000F7656"/>
    <w:rsid w:val="00100FEA"/>
    <w:rsid w:val="0010188F"/>
    <w:rsid w:val="00101F65"/>
    <w:rsid w:val="00104D7A"/>
    <w:rsid w:val="001050AA"/>
    <w:rsid w:val="0010616E"/>
    <w:rsid w:val="0010709D"/>
    <w:rsid w:val="0010736F"/>
    <w:rsid w:val="001100BE"/>
    <w:rsid w:val="00112817"/>
    <w:rsid w:val="00113495"/>
    <w:rsid w:val="00114A82"/>
    <w:rsid w:val="0011654C"/>
    <w:rsid w:val="001207CB"/>
    <w:rsid w:val="0012156D"/>
    <w:rsid w:val="00121DC0"/>
    <w:rsid w:val="0012202C"/>
    <w:rsid w:val="00122199"/>
    <w:rsid w:val="001240A9"/>
    <w:rsid w:val="00124996"/>
    <w:rsid w:val="0013012B"/>
    <w:rsid w:val="00130319"/>
    <w:rsid w:val="00130F70"/>
    <w:rsid w:val="0013264D"/>
    <w:rsid w:val="00133137"/>
    <w:rsid w:val="00133EA3"/>
    <w:rsid w:val="001357C6"/>
    <w:rsid w:val="00136687"/>
    <w:rsid w:val="00136A61"/>
    <w:rsid w:val="00137323"/>
    <w:rsid w:val="00137840"/>
    <w:rsid w:val="001405C7"/>
    <w:rsid w:val="00141640"/>
    <w:rsid w:val="00143360"/>
    <w:rsid w:val="00144CD5"/>
    <w:rsid w:val="00144E64"/>
    <w:rsid w:val="00144F96"/>
    <w:rsid w:val="0014576A"/>
    <w:rsid w:val="00145AF1"/>
    <w:rsid w:val="00145FFD"/>
    <w:rsid w:val="00146D13"/>
    <w:rsid w:val="00147F3D"/>
    <w:rsid w:val="0015084C"/>
    <w:rsid w:val="00151835"/>
    <w:rsid w:val="00151EC4"/>
    <w:rsid w:val="00151F66"/>
    <w:rsid w:val="001523B0"/>
    <w:rsid w:val="00154010"/>
    <w:rsid w:val="0015431F"/>
    <w:rsid w:val="00154D1C"/>
    <w:rsid w:val="00155F1E"/>
    <w:rsid w:val="001600A7"/>
    <w:rsid w:val="0016103E"/>
    <w:rsid w:val="00161EAB"/>
    <w:rsid w:val="00162323"/>
    <w:rsid w:val="001626F3"/>
    <w:rsid w:val="001648F6"/>
    <w:rsid w:val="00164F0E"/>
    <w:rsid w:val="001655CC"/>
    <w:rsid w:val="001659D1"/>
    <w:rsid w:val="00166652"/>
    <w:rsid w:val="00166957"/>
    <w:rsid w:val="00166E5F"/>
    <w:rsid w:val="0016774F"/>
    <w:rsid w:val="001705BA"/>
    <w:rsid w:val="00170B53"/>
    <w:rsid w:val="00171413"/>
    <w:rsid w:val="001715CF"/>
    <w:rsid w:val="001723B6"/>
    <w:rsid w:val="0017307D"/>
    <w:rsid w:val="00173681"/>
    <w:rsid w:val="00175245"/>
    <w:rsid w:val="00175D7A"/>
    <w:rsid w:val="00177273"/>
    <w:rsid w:val="001774A6"/>
    <w:rsid w:val="00177F8D"/>
    <w:rsid w:val="001813E4"/>
    <w:rsid w:val="001819D6"/>
    <w:rsid w:val="00182002"/>
    <w:rsid w:val="00182A77"/>
    <w:rsid w:val="00182E66"/>
    <w:rsid w:val="00182F38"/>
    <w:rsid w:val="001830FD"/>
    <w:rsid w:val="0018407F"/>
    <w:rsid w:val="00184420"/>
    <w:rsid w:val="00185BBF"/>
    <w:rsid w:val="00185C2A"/>
    <w:rsid w:val="00185F2E"/>
    <w:rsid w:val="00185F4A"/>
    <w:rsid w:val="001860C1"/>
    <w:rsid w:val="00186F09"/>
    <w:rsid w:val="001874D5"/>
    <w:rsid w:val="001917B6"/>
    <w:rsid w:val="00192877"/>
    <w:rsid w:val="0019355E"/>
    <w:rsid w:val="0019420A"/>
    <w:rsid w:val="00194C8F"/>
    <w:rsid w:val="001958EA"/>
    <w:rsid w:val="001A0249"/>
    <w:rsid w:val="001A1129"/>
    <w:rsid w:val="001A17C0"/>
    <w:rsid w:val="001A185F"/>
    <w:rsid w:val="001A1A5B"/>
    <w:rsid w:val="001A242D"/>
    <w:rsid w:val="001A2585"/>
    <w:rsid w:val="001A2B62"/>
    <w:rsid w:val="001A32C4"/>
    <w:rsid w:val="001A33B9"/>
    <w:rsid w:val="001A3AC7"/>
    <w:rsid w:val="001A3DF9"/>
    <w:rsid w:val="001A53D2"/>
    <w:rsid w:val="001A593B"/>
    <w:rsid w:val="001A6956"/>
    <w:rsid w:val="001A74FA"/>
    <w:rsid w:val="001A76C6"/>
    <w:rsid w:val="001A7C5C"/>
    <w:rsid w:val="001B067F"/>
    <w:rsid w:val="001B0D76"/>
    <w:rsid w:val="001B0DF3"/>
    <w:rsid w:val="001B173A"/>
    <w:rsid w:val="001B1894"/>
    <w:rsid w:val="001B25B1"/>
    <w:rsid w:val="001B2762"/>
    <w:rsid w:val="001B2FFF"/>
    <w:rsid w:val="001B323B"/>
    <w:rsid w:val="001B347C"/>
    <w:rsid w:val="001B4902"/>
    <w:rsid w:val="001B4EFD"/>
    <w:rsid w:val="001B5560"/>
    <w:rsid w:val="001B5BE8"/>
    <w:rsid w:val="001B6A8D"/>
    <w:rsid w:val="001B7410"/>
    <w:rsid w:val="001B74DC"/>
    <w:rsid w:val="001B764F"/>
    <w:rsid w:val="001C02C1"/>
    <w:rsid w:val="001C229A"/>
    <w:rsid w:val="001C23FA"/>
    <w:rsid w:val="001C286D"/>
    <w:rsid w:val="001C29C9"/>
    <w:rsid w:val="001C4C79"/>
    <w:rsid w:val="001C525E"/>
    <w:rsid w:val="001D04BE"/>
    <w:rsid w:val="001D0C6A"/>
    <w:rsid w:val="001D1B7B"/>
    <w:rsid w:val="001D1FBB"/>
    <w:rsid w:val="001D2640"/>
    <w:rsid w:val="001D2AFE"/>
    <w:rsid w:val="001D34C9"/>
    <w:rsid w:val="001D3894"/>
    <w:rsid w:val="001D3AE7"/>
    <w:rsid w:val="001D6533"/>
    <w:rsid w:val="001D6670"/>
    <w:rsid w:val="001D7ACA"/>
    <w:rsid w:val="001D7C7B"/>
    <w:rsid w:val="001E0F43"/>
    <w:rsid w:val="001E12D1"/>
    <w:rsid w:val="001E15B4"/>
    <w:rsid w:val="001E20D2"/>
    <w:rsid w:val="001E2447"/>
    <w:rsid w:val="001E3963"/>
    <w:rsid w:val="001E39A3"/>
    <w:rsid w:val="001E7130"/>
    <w:rsid w:val="001E788F"/>
    <w:rsid w:val="001F07A9"/>
    <w:rsid w:val="001F1E37"/>
    <w:rsid w:val="001F1FAE"/>
    <w:rsid w:val="001F2008"/>
    <w:rsid w:val="001F2688"/>
    <w:rsid w:val="001F2F5D"/>
    <w:rsid w:val="001F3211"/>
    <w:rsid w:val="001F3CF9"/>
    <w:rsid w:val="001F4E37"/>
    <w:rsid w:val="001F4E56"/>
    <w:rsid w:val="001F5045"/>
    <w:rsid w:val="001F5EF0"/>
    <w:rsid w:val="001F65B0"/>
    <w:rsid w:val="001F765A"/>
    <w:rsid w:val="001F7A99"/>
    <w:rsid w:val="0020080A"/>
    <w:rsid w:val="00200AF5"/>
    <w:rsid w:val="00200FC7"/>
    <w:rsid w:val="0020173B"/>
    <w:rsid w:val="00201BB6"/>
    <w:rsid w:val="00201F41"/>
    <w:rsid w:val="00203159"/>
    <w:rsid w:val="00203EBF"/>
    <w:rsid w:val="0020406C"/>
    <w:rsid w:val="00204462"/>
    <w:rsid w:val="00205168"/>
    <w:rsid w:val="002053CA"/>
    <w:rsid w:val="002057F7"/>
    <w:rsid w:val="00206650"/>
    <w:rsid w:val="00206B8C"/>
    <w:rsid w:val="00207731"/>
    <w:rsid w:val="00210067"/>
    <w:rsid w:val="00211888"/>
    <w:rsid w:val="00211E02"/>
    <w:rsid w:val="00212CF7"/>
    <w:rsid w:val="00213997"/>
    <w:rsid w:val="00214154"/>
    <w:rsid w:val="00214FEC"/>
    <w:rsid w:val="002168F9"/>
    <w:rsid w:val="00217174"/>
    <w:rsid w:val="00217E88"/>
    <w:rsid w:val="002200F6"/>
    <w:rsid w:val="0022057B"/>
    <w:rsid w:val="002247BD"/>
    <w:rsid w:val="00224E86"/>
    <w:rsid w:val="002257D1"/>
    <w:rsid w:val="00227540"/>
    <w:rsid w:val="00227E05"/>
    <w:rsid w:val="00227FFE"/>
    <w:rsid w:val="002302AA"/>
    <w:rsid w:val="002302F5"/>
    <w:rsid w:val="00230880"/>
    <w:rsid w:val="002316DC"/>
    <w:rsid w:val="00231FA2"/>
    <w:rsid w:val="00232478"/>
    <w:rsid w:val="00233CAE"/>
    <w:rsid w:val="00235EDA"/>
    <w:rsid w:val="00236217"/>
    <w:rsid w:val="00237956"/>
    <w:rsid w:val="00241D6D"/>
    <w:rsid w:val="00242D59"/>
    <w:rsid w:val="00243A90"/>
    <w:rsid w:val="00244021"/>
    <w:rsid w:val="00247909"/>
    <w:rsid w:val="00247E02"/>
    <w:rsid w:val="00247EBE"/>
    <w:rsid w:val="00250AF5"/>
    <w:rsid w:val="00250F34"/>
    <w:rsid w:val="00251971"/>
    <w:rsid w:val="00251EF0"/>
    <w:rsid w:val="00253B56"/>
    <w:rsid w:val="00253D45"/>
    <w:rsid w:val="00254892"/>
    <w:rsid w:val="00254B12"/>
    <w:rsid w:val="00256565"/>
    <w:rsid w:val="002566AC"/>
    <w:rsid w:val="00257099"/>
    <w:rsid w:val="002579D2"/>
    <w:rsid w:val="002601CA"/>
    <w:rsid w:val="00260A50"/>
    <w:rsid w:val="00261F5D"/>
    <w:rsid w:val="00261F80"/>
    <w:rsid w:val="00262004"/>
    <w:rsid w:val="00262379"/>
    <w:rsid w:val="00262D7D"/>
    <w:rsid w:val="00262FE6"/>
    <w:rsid w:val="00263FCF"/>
    <w:rsid w:val="00264E64"/>
    <w:rsid w:val="00266DC5"/>
    <w:rsid w:val="0027183F"/>
    <w:rsid w:val="00271CE1"/>
    <w:rsid w:val="002743E8"/>
    <w:rsid w:val="00274D46"/>
    <w:rsid w:val="0027523B"/>
    <w:rsid w:val="00275A81"/>
    <w:rsid w:val="002760E6"/>
    <w:rsid w:val="002764D5"/>
    <w:rsid w:val="00277D2A"/>
    <w:rsid w:val="00280A22"/>
    <w:rsid w:val="002810AE"/>
    <w:rsid w:val="002817F7"/>
    <w:rsid w:val="00282FD9"/>
    <w:rsid w:val="002859AB"/>
    <w:rsid w:val="00287F44"/>
    <w:rsid w:val="00291681"/>
    <w:rsid w:val="00291FEC"/>
    <w:rsid w:val="00294662"/>
    <w:rsid w:val="0029547C"/>
    <w:rsid w:val="00295D17"/>
    <w:rsid w:val="002972FE"/>
    <w:rsid w:val="002978B4"/>
    <w:rsid w:val="002A1E3D"/>
    <w:rsid w:val="002A269D"/>
    <w:rsid w:val="002A2A93"/>
    <w:rsid w:val="002A3811"/>
    <w:rsid w:val="002A3C4C"/>
    <w:rsid w:val="002A3D6C"/>
    <w:rsid w:val="002A7D5A"/>
    <w:rsid w:val="002B0FF9"/>
    <w:rsid w:val="002B0FFC"/>
    <w:rsid w:val="002B1D5E"/>
    <w:rsid w:val="002B2E02"/>
    <w:rsid w:val="002B4873"/>
    <w:rsid w:val="002B76F3"/>
    <w:rsid w:val="002C0039"/>
    <w:rsid w:val="002C06D1"/>
    <w:rsid w:val="002C1292"/>
    <w:rsid w:val="002C12BC"/>
    <w:rsid w:val="002C1947"/>
    <w:rsid w:val="002C4051"/>
    <w:rsid w:val="002C459B"/>
    <w:rsid w:val="002C471E"/>
    <w:rsid w:val="002C4F07"/>
    <w:rsid w:val="002C5373"/>
    <w:rsid w:val="002C579B"/>
    <w:rsid w:val="002C59D4"/>
    <w:rsid w:val="002C792A"/>
    <w:rsid w:val="002D031A"/>
    <w:rsid w:val="002D0F2F"/>
    <w:rsid w:val="002D1663"/>
    <w:rsid w:val="002D2200"/>
    <w:rsid w:val="002D2BE8"/>
    <w:rsid w:val="002D4234"/>
    <w:rsid w:val="002D438B"/>
    <w:rsid w:val="002D68A7"/>
    <w:rsid w:val="002D7175"/>
    <w:rsid w:val="002D771F"/>
    <w:rsid w:val="002E0EDF"/>
    <w:rsid w:val="002E1333"/>
    <w:rsid w:val="002E1B3D"/>
    <w:rsid w:val="002E232B"/>
    <w:rsid w:val="002E2877"/>
    <w:rsid w:val="002E2885"/>
    <w:rsid w:val="002E4968"/>
    <w:rsid w:val="002E511D"/>
    <w:rsid w:val="002E690D"/>
    <w:rsid w:val="002E7744"/>
    <w:rsid w:val="002E7FBE"/>
    <w:rsid w:val="002F33C6"/>
    <w:rsid w:val="002F3BCB"/>
    <w:rsid w:val="002F3FC9"/>
    <w:rsid w:val="002F42DF"/>
    <w:rsid w:val="002F43A4"/>
    <w:rsid w:val="002F6376"/>
    <w:rsid w:val="002F67F1"/>
    <w:rsid w:val="002F7739"/>
    <w:rsid w:val="0030369F"/>
    <w:rsid w:val="00303C7A"/>
    <w:rsid w:val="00304484"/>
    <w:rsid w:val="00304817"/>
    <w:rsid w:val="00305AB4"/>
    <w:rsid w:val="00305D05"/>
    <w:rsid w:val="00306802"/>
    <w:rsid w:val="003070C9"/>
    <w:rsid w:val="00310762"/>
    <w:rsid w:val="00310AFB"/>
    <w:rsid w:val="00311B21"/>
    <w:rsid w:val="003137D7"/>
    <w:rsid w:val="00313922"/>
    <w:rsid w:val="00314569"/>
    <w:rsid w:val="003159A4"/>
    <w:rsid w:val="003159FD"/>
    <w:rsid w:val="0032000A"/>
    <w:rsid w:val="003200E9"/>
    <w:rsid w:val="003211BC"/>
    <w:rsid w:val="00321B45"/>
    <w:rsid w:val="00323162"/>
    <w:rsid w:val="00323879"/>
    <w:rsid w:val="003261F5"/>
    <w:rsid w:val="00326395"/>
    <w:rsid w:val="0032645B"/>
    <w:rsid w:val="0032648D"/>
    <w:rsid w:val="003279D7"/>
    <w:rsid w:val="00327F46"/>
    <w:rsid w:val="00330E22"/>
    <w:rsid w:val="00331315"/>
    <w:rsid w:val="00334E48"/>
    <w:rsid w:val="003351E5"/>
    <w:rsid w:val="00337C63"/>
    <w:rsid w:val="00337FF9"/>
    <w:rsid w:val="0034123D"/>
    <w:rsid w:val="003419D4"/>
    <w:rsid w:val="00341A86"/>
    <w:rsid w:val="00341B1F"/>
    <w:rsid w:val="0034288B"/>
    <w:rsid w:val="0034342B"/>
    <w:rsid w:val="00344106"/>
    <w:rsid w:val="00345290"/>
    <w:rsid w:val="0034659B"/>
    <w:rsid w:val="003469AB"/>
    <w:rsid w:val="00346EDD"/>
    <w:rsid w:val="00350960"/>
    <w:rsid w:val="00350C3C"/>
    <w:rsid w:val="00351463"/>
    <w:rsid w:val="00351741"/>
    <w:rsid w:val="00351818"/>
    <w:rsid w:val="00353D32"/>
    <w:rsid w:val="00354C16"/>
    <w:rsid w:val="00355E4A"/>
    <w:rsid w:val="00356325"/>
    <w:rsid w:val="00357D57"/>
    <w:rsid w:val="003602E8"/>
    <w:rsid w:val="003604A8"/>
    <w:rsid w:val="003610C8"/>
    <w:rsid w:val="00362FDF"/>
    <w:rsid w:val="00363E67"/>
    <w:rsid w:val="003640C9"/>
    <w:rsid w:val="0036482C"/>
    <w:rsid w:val="00365DCA"/>
    <w:rsid w:val="0037172E"/>
    <w:rsid w:val="00372B05"/>
    <w:rsid w:val="00373268"/>
    <w:rsid w:val="00373CDC"/>
    <w:rsid w:val="0038089C"/>
    <w:rsid w:val="0038432B"/>
    <w:rsid w:val="003847D7"/>
    <w:rsid w:val="00384D27"/>
    <w:rsid w:val="003850B4"/>
    <w:rsid w:val="00386263"/>
    <w:rsid w:val="00391C64"/>
    <w:rsid w:val="00391EDF"/>
    <w:rsid w:val="0039217A"/>
    <w:rsid w:val="003924C9"/>
    <w:rsid w:val="00392FDD"/>
    <w:rsid w:val="00394883"/>
    <w:rsid w:val="00394BDC"/>
    <w:rsid w:val="00394FA8"/>
    <w:rsid w:val="00395945"/>
    <w:rsid w:val="0039662C"/>
    <w:rsid w:val="00396644"/>
    <w:rsid w:val="00397531"/>
    <w:rsid w:val="00397CA9"/>
    <w:rsid w:val="003A2037"/>
    <w:rsid w:val="003A30D1"/>
    <w:rsid w:val="003A389E"/>
    <w:rsid w:val="003A41BE"/>
    <w:rsid w:val="003A44DB"/>
    <w:rsid w:val="003A485B"/>
    <w:rsid w:val="003A626B"/>
    <w:rsid w:val="003A783F"/>
    <w:rsid w:val="003A7F99"/>
    <w:rsid w:val="003B1408"/>
    <w:rsid w:val="003B3170"/>
    <w:rsid w:val="003B376F"/>
    <w:rsid w:val="003B3E1B"/>
    <w:rsid w:val="003B4F3D"/>
    <w:rsid w:val="003B4F7C"/>
    <w:rsid w:val="003B5EE6"/>
    <w:rsid w:val="003B65CD"/>
    <w:rsid w:val="003B6A54"/>
    <w:rsid w:val="003C0C0B"/>
    <w:rsid w:val="003C373D"/>
    <w:rsid w:val="003C403D"/>
    <w:rsid w:val="003C49E9"/>
    <w:rsid w:val="003C4A29"/>
    <w:rsid w:val="003C4BD8"/>
    <w:rsid w:val="003C50FE"/>
    <w:rsid w:val="003C6165"/>
    <w:rsid w:val="003C6797"/>
    <w:rsid w:val="003C6F0D"/>
    <w:rsid w:val="003D09FA"/>
    <w:rsid w:val="003D1321"/>
    <w:rsid w:val="003D13AE"/>
    <w:rsid w:val="003D1666"/>
    <w:rsid w:val="003D1CC7"/>
    <w:rsid w:val="003D259C"/>
    <w:rsid w:val="003D2C52"/>
    <w:rsid w:val="003D3F77"/>
    <w:rsid w:val="003D4E6F"/>
    <w:rsid w:val="003D5486"/>
    <w:rsid w:val="003D7C3D"/>
    <w:rsid w:val="003E008F"/>
    <w:rsid w:val="003E0296"/>
    <w:rsid w:val="003E0495"/>
    <w:rsid w:val="003E19D3"/>
    <w:rsid w:val="003E1CDD"/>
    <w:rsid w:val="003E2B48"/>
    <w:rsid w:val="003E3E9C"/>
    <w:rsid w:val="003E4C8C"/>
    <w:rsid w:val="003E6C8E"/>
    <w:rsid w:val="003E796F"/>
    <w:rsid w:val="003F04BF"/>
    <w:rsid w:val="003F0A66"/>
    <w:rsid w:val="003F2308"/>
    <w:rsid w:val="003F2F5E"/>
    <w:rsid w:val="003F364F"/>
    <w:rsid w:val="003F38CF"/>
    <w:rsid w:val="003F4730"/>
    <w:rsid w:val="003F4DB1"/>
    <w:rsid w:val="003F69FC"/>
    <w:rsid w:val="003F7D4C"/>
    <w:rsid w:val="004029BE"/>
    <w:rsid w:val="00403C99"/>
    <w:rsid w:val="0040564B"/>
    <w:rsid w:val="004064C1"/>
    <w:rsid w:val="00406AB4"/>
    <w:rsid w:val="00407192"/>
    <w:rsid w:val="00407E4E"/>
    <w:rsid w:val="0041041A"/>
    <w:rsid w:val="00410CA9"/>
    <w:rsid w:val="00411812"/>
    <w:rsid w:val="00413858"/>
    <w:rsid w:val="00414A15"/>
    <w:rsid w:val="00416809"/>
    <w:rsid w:val="00420BFA"/>
    <w:rsid w:val="00420CF9"/>
    <w:rsid w:val="004220A5"/>
    <w:rsid w:val="00422B5E"/>
    <w:rsid w:val="00422CE2"/>
    <w:rsid w:val="00423E88"/>
    <w:rsid w:val="00425381"/>
    <w:rsid w:val="00425D25"/>
    <w:rsid w:val="00425D45"/>
    <w:rsid w:val="00427386"/>
    <w:rsid w:val="00427B25"/>
    <w:rsid w:val="00430392"/>
    <w:rsid w:val="00430A00"/>
    <w:rsid w:val="00431849"/>
    <w:rsid w:val="004338EB"/>
    <w:rsid w:val="004354BF"/>
    <w:rsid w:val="00435824"/>
    <w:rsid w:val="004358A5"/>
    <w:rsid w:val="00435C42"/>
    <w:rsid w:val="00435E7B"/>
    <w:rsid w:val="00436279"/>
    <w:rsid w:val="00436962"/>
    <w:rsid w:val="00437FCC"/>
    <w:rsid w:val="004401E7"/>
    <w:rsid w:val="0044039B"/>
    <w:rsid w:val="00441BCA"/>
    <w:rsid w:val="00442451"/>
    <w:rsid w:val="00442A10"/>
    <w:rsid w:val="00442A5D"/>
    <w:rsid w:val="00442D2F"/>
    <w:rsid w:val="004434B4"/>
    <w:rsid w:val="00444EA5"/>
    <w:rsid w:val="0044519D"/>
    <w:rsid w:val="0044577F"/>
    <w:rsid w:val="00446D74"/>
    <w:rsid w:val="004470BB"/>
    <w:rsid w:val="00450A51"/>
    <w:rsid w:val="0045163A"/>
    <w:rsid w:val="0045170D"/>
    <w:rsid w:val="004538FF"/>
    <w:rsid w:val="00453C48"/>
    <w:rsid w:val="00453D00"/>
    <w:rsid w:val="00453E44"/>
    <w:rsid w:val="0045495B"/>
    <w:rsid w:val="00454FEC"/>
    <w:rsid w:val="00455E5D"/>
    <w:rsid w:val="0045604C"/>
    <w:rsid w:val="0045616F"/>
    <w:rsid w:val="004562CB"/>
    <w:rsid w:val="00456536"/>
    <w:rsid w:val="00456DEB"/>
    <w:rsid w:val="004619EB"/>
    <w:rsid w:val="00461D80"/>
    <w:rsid w:val="004664E0"/>
    <w:rsid w:val="00466A31"/>
    <w:rsid w:val="00466C48"/>
    <w:rsid w:val="00466D56"/>
    <w:rsid w:val="00470A7E"/>
    <w:rsid w:val="00471757"/>
    <w:rsid w:val="004732FA"/>
    <w:rsid w:val="00473A28"/>
    <w:rsid w:val="00473C90"/>
    <w:rsid w:val="00474B97"/>
    <w:rsid w:val="00474D68"/>
    <w:rsid w:val="0047704E"/>
    <w:rsid w:val="00477D2D"/>
    <w:rsid w:val="004800E2"/>
    <w:rsid w:val="00480881"/>
    <w:rsid w:val="00480EEA"/>
    <w:rsid w:val="0048120C"/>
    <w:rsid w:val="00481D2F"/>
    <w:rsid w:val="0048338D"/>
    <w:rsid w:val="0048442C"/>
    <w:rsid w:val="004848F1"/>
    <w:rsid w:val="00485927"/>
    <w:rsid w:val="00485CEA"/>
    <w:rsid w:val="004865C5"/>
    <w:rsid w:val="00487F12"/>
    <w:rsid w:val="004908D7"/>
    <w:rsid w:val="004909D9"/>
    <w:rsid w:val="00490E54"/>
    <w:rsid w:val="00491C22"/>
    <w:rsid w:val="00491D97"/>
    <w:rsid w:val="00492D31"/>
    <w:rsid w:val="00493012"/>
    <w:rsid w:val="00493857"/>
    <w:rsid w:val="0049433E"/>
    <w:rsid w:val="004943B0"/>
    <w:rsid w:val="0049468C"/>
    <w:rsid w:val="00495E6E"/>
    <w:rsid w:val="00496748"/>
    <w:rsid w:val="00496CD4"/>
    <w:rsid w:val="004977A0"/>
    <w:rsid w:val="00497A1C"/>
    <w:rsid w:val="004A1353"/>
    <w:rsid w:val="004A2404"/>
    <w:rsid w:val="004A2A9F"/>
    <w:rsid w:val="004A34CA"/>
    <w:rsid w:val="004A35E0"/>
    <w:rsid w:val="004A4D00"/>
    <w:rsid w:val="004A57FC"/>
    <w:rsid w:val="004A59EC"/>
    <w:rsid w:val="004A5E45"/>
    <w:rsid w:val="004A6293"/>
    <w:rsid w:val="004A7E9E"/>
    <w:rsid w:val="004B094A"/>
    <w:rsid w:val="004B17F4"/>
    <w:rsid w:val="004B1909"/>
    <w:rsid w:val="004B19B2"/>
    <w:rsid w:val="004B3265"/>
    <w:rsid w:val="004B406B"/>
    <w:rsid w:val="004B4673"/>
    <w:rsid w:val="004B4A86"/>
    <w:rsid w:val="004B51DE"/>
    <w:rsid w:val="004B5DCA"/>
    <w:rsid w:val="004B67EE"/>
    <w:rsid w:val="004B6EF4"/>
    <w:rsid w:val="004B79FA"/>
    <w:rsid w:val="004B7F32"/>
    <w:rsid w:val="004C1E48"/>
    <w:rsid w:val="004C29BF"/>
    <w:rsid w:val="004C53EB"/>
    <w:rsid w:val="004C54AA"/>
    <w:rsid w:val="004C61B9"/>
    <w:rsid w:val="004C63E3"/>
    <w:rsid w:val="004C78C8"/>
    <w:rsid w:val="004D037B"/>
    <w:rsid w:val="004D05FC"/>
    <w:rsid w:val="004D11A6"/>
    <w:rsid w:val="004D1688"/>
    <w:rsid w:val="004D1E0A"/>
    <w:rsid w:val="004D1EFB"/>
    <w:rsid w:val="004D1F01"/>
    <w:rsid w:val="004D29DB"/>
    <w:rsid w:val="004D4D2C"/>
    <w:rsid w:val="004D4DFB"/>
    <w:rsid w:val="004D577F"/>
    <w:rsid w:val="004E0B08"/>
    <w:rsid w:val="004E0D69"/>
    <w:rsid w:val="004E140E"/>
    <w:rsid w:val="004E27BB"/>
    <w:rsid w:val="004E33BB"/>
    <w:rsid w:val="004E4E59"/>
    <w:rsid w:val="004E518B"/>
    <w:rsid w:val="004E5A4E"/>
    <w:rsid w:val="004E5D97"/>
    <w:rsid w:val="004E7C1F"/>
    <w:rsid w:val="004F126E"/>
    <w:rsid w:val="004F1DF4"/>
    <w:rsid w:val="004F26AC"/>
    <w:rsid w:val="004F2DFA"/>
    <w:rsid w:val="004F3171"/>
    <w:rsid w:val="004F3660"/>
    <w:rsid w:val="004F49E9"/>
    <w:rsid w:val="004F63D8"/>
    <w:rsid w:val="004F68D6"/>
    <w:rsid w:val="004F775E"/>
    <w:rsid w:val="004F78A3"/>
    <w:rsid w:val="004F7A27"/>
    <w:rsid w:val="004F7C5C"/>
    <w:rsid w:val="005005A4"/>
    <w:rsid w:val="005005F3"/>
    <w:rsid w:val="005006E1"/>
    <w:rsid w:val="0050408E"/>
    <w:rsid w:val="00504636"/>
    <w:rsid w:val="0050513B"/>
    <w:rsid w:val="00505E0C"/>
    <w:rsid w:val="005061CA"/>
    <w:rsid w:val="00507541"/>
    <w:rsid w:val="00507E7F"/>
    <w:rsid w:val="005114D8"/>
    <w:rsid w:val="0051312C"/>
    <w:rsid w:val="0051369A"/>
    <w:rsid w:val="00513B65"/>
    <w:rsid w:val="00514381"/>
    <w:rsid w:val="00514626"/>
    <w:rsid w:val="00514E39"/>
    <w:rsid w:val="00515409"/>
    <w:rsid w:val="005158AE"/>
    <w:rsid w:val="00516129"/>
    <w:rsid w:val="005162FE"/>
    <w:rsid w:val="0051673A"/>
    <w:rsid w:val="00516F1D"/>
    <w:rsid w:val="00517D0C"/>
    <w:rsid w:val="00521481"/>
    <w:rsid w:val="00521639"/>
    <w:rsid w:val="00522453"/>
    <w:rsid w:val="00522909"/>
    <w:rsid w:val="0052326F"/>
    <w:rsid w:val="00523495"/>
    <w:rsid w:val="0052396F"/>
    <w:rsid w:val="00523AD8"/>
    <w:rsid w:val="005253FF"/>
    <w:rsid w:val="00525461"/>
    <w:rsid w:val="0052565F"/>
    <w:rsid w:val="00526C74"/>
    <w:rsid w:val="005271E2"/>
    <w:rsid w:val="0052738A"/>
    <w:rsid w:val="00530225"/>
    <w:rsid w:val="0053059C"/>
    <w:rsid w:val="005314E4"/>
    <w:rsid w:val="005315E4"/>
    <w:rsid w:val="00532BB6"/>
    <w:rsid w:val="0053347E"/>
    <w:rsid w:val="005336B2"/>
    <w:rsid w:val="005338B8"/>
    <w:rsid w:val="005339D7"/>
    <w:rsid w:val="00533D5A"/>
    <w:rsid w:val="00533F45"/>
    <w:rsid w:val="005347BA"/>
    <w:rsid w:val="00537C1B"/>
    <w:rsid w:val="00537D37"/>
    <w:rsid w:val="0054009D"/>
    <w:rsid w:val="0054091D"/>
    <w:rsid w:val="0054098A"/>
    <w:rsid w:val="005436D4"/>
    <w:rsid w:val="005441AD"/>
    <w:rsid w:val="0054483D"/>
    <w:rsid w:val="00544CA3"/>
    <w:rsid w:val="00544DC6"/>
    <w:rsid w:val="0054590B"/>
    <w:rsid w:val="00546148"/>
    <w:rsid w:val="005523F9"/>
    <w:rsid w:val="0055295E"/>
    <w:rsid w:val="0055312F"/>
    <w:rsid w:val="00554E64"/>
    <w:rsid w:val="00554F7B"/>
    <w:rsid w:val="005559B8"/>
    <w:rsid w:val="0055726C"/>
    <w:rsid w:val="005575EF"/>
    <w:rsid w:val="00557E0A"/>
    <w:rsid w:val="00560263"/>
    <w:rsid w:val="0056066B"/>
    <w:rsid w:val="00561582"/>
    <w:rsid w:val="005615DE"/>
    <w:rsid w:val="005624CC"/>
    <w:rsid w:val="0056272C"/>
    <w:rsid w:val="00562730"/>
    <w:rsid w:val="00562B4A"/>
    <w:rsid w:val="00563DBB"/>
    <w:rsid w:val="00564057"/>
    <w:rsid w:val="005643FB"/>
    <w:rsid w:val="005646D0"/>
    <w:rsid w:val="00564844"/>
    <w:rsid w:val="0056488B"/>
    <w:rsid w:val="00565047"/>
    <w:rsid w:val="0056526B"/>
    <w:rsid w:val="0056744A"/>
    <w:rsid w:val="00571199"/>
    <w:rsid w:val="005734DA"/>
    <w:rsid w:val="00573624"/>
    <w:rsid w:val="00574786"/>
    <w:rsid w:val="00574EE6"/>
    <w:rsid w:val="00575EDB"/>
    <w:rsid w:val="00576B17"/>
    <w:rsid w:val="005775A4"/>
    <w:rsid w:val="005779B1"/>
    <w:rsid w:val="00580602"/>
    <w:rsid w:val="00581EDE"/>
    <w:rsid w:val="005825A2"/>
    <w:rsid w:val="00582A01"/>
    <w:rsid w:val="00582B6F"/>
    <w:rsid w:val="00583E7A"/>
    <w:rsid w:val="0058583F"/>
    <w:rsid w:val="00586071"/>
    <w:rsid w:val="0058625D"/>
    <w:rsid w:val="005864D7"/>
    <w:rsid w:val="00590450"/>
    <w:rsid w:val="00590A01"/>
    <w:rsid w:val="00591804"/>
    <w:rsid w:val="00591CCC"/>
    <w:rsid w:val="00591FD3"/>
    <w:rsid w:val="005920B6"/>
    <w:rsid w:val="00593785"/>
    <w:rsid w:val="0059405B"/>
    <w:rsid w:val="005943B9"/>
    <w:rsid w:val="00595A8E"/>
    <w:rsid w:val="005A11BB"/>
    <w:rsid w:val="005A165B"/>
    <w:rsid w:val="005A1B05"/>
    <w:rsid w:val="005A3378"/>
    <w:rsid w:val="005A3FD0"/>
    <w:rsid w:val="005A5CAA"/>
    <w:rsid w:val="005A6174"/>
    <w:rsid w:val="005A649D"/>
    <w:rsid w:val="005A6B06"/>
    <w:rsid w:val="005A707E"/>
    <w:rsid w:val="005A7659"/>
    <w:rsid w:val="005A7708"/>
    <w:rsid w:val="005A7B3D"/>
    <w:rsid w:val="005A7BF9"/>
    <w:rsid w:val="005B03DD"/>
    <w:rsid w:val="005B1032"/>
    <w:rsid w:val="005B1A8B"/>
    <w:rsid w:val="005B2371"/>
    <w:rsid w:val="005B3F1C"/>
    <w:rsid w:val="005B4860"/>
    <w:rsid w:val="005B4BC3"/>
    <w:rsid w:val="005B70A0"/>
    <w:rsid w:val="005C01C3"/>
    <w:rsid w:val="005C0597"/>
    <w:rsid w:val="005C0666"/>
    <w:rsid w:val="005C1769"/>
    <w:rsid w:val="005C21E7"/>
    <w:rsid w:val="005C2297"/>
    <w:rsid w:val="005C27F2"/>
    <w:rsid w:val="005C2FFE"/>
    <w:rsid w:val="005C31FC"/>
    <w:rsid w:val="005C4197"/>
    <w:rsid w:val="005C499D"/>
    <w:rsid w:val="005C4DD4"/>
    <w:rsid w:val="005D0B7D"/>
    <w:rsid w:val="005D19B5"/>
    <w:rsid w:val="005D2F71"/>
    <w:rsid w:val="005D2F8F"/>
    <w:rsid w:val="005D756A"/>
    <w:rsid w:val="005E0EA6"/>
    <w:rsid w:val="005E155D"/>
    <w:rsid w:val="005E36F3"/>
    <w:rsid w:val="005E3A96"/>
    <w:rsid w:val="005E49B3"/>
    <w:rsid w:val="005E5E8D"/>
    <w:rsid w:val="005E6EB3"/>
    <w:rsid w:val="005E719B"/>
    <w:rsid w:val="005E7CF7"/>
    <w:rsid w:val="005E7D00"/>
    <w:rsid w:val="005F018E"/>
    <w:rsid w:val="005F1193"/>
    <w:rsid w:val="005F160B"/>
    <w:rsid w:val="005F1EEA"/>
    <w:rsid w:val="005F2108"/>
    <w:rsid w:val="005F23A6"/>
    <w:rsid w:val="005F651F"/>
    <w:rsid w:val="005F7FA8"/>
    <w:rsid w:val="0060010C"/>
    <w:rsid w:val="00602B2A"/>
    <w:rsid w:val="0060496B"/>
    <w:rsid w:val="00604A03"/>
    <w:rsid w:val="0060621D"/>
    <w:rsid w:val="00606275"/>
    <w:rsid w:val="006064B4"/>
    <w:rsid w:val="00606ACE"/>
    <w:rsid w:val="00606C54"/>
    <w:rsid w:val="00606DCD"/>
    <w:rsid w:val="00607610"/>
    <w:rsid w:val="00611302"/>
    <w:rsid w:val="00611D75"/>
    <w:rsid w:val="00612C1F"/>
    <w:rsid w:val="006167F6"/>
    <w:rsid w:val="006201EA"/>
    <w:rsid w:val="006204B6"/>
    <w:rsid w:val="006215A4"/>
    <w:rsid w:val="00622A15"/>
    <w:rsid w:val="006236D6"/>
    <w:rsid w:val="00624329"/>
    <w:rsid w:val="0062567C"/>
    <w:rsid w:val="00626230"/>
    <w:rsid w:val="00630C65"/>
    <w:rsid w:val="006314AF"/>
    <w:rsid w:val="0063373E"/>
    <w:rsid w:val="00634216"/>
    <w:rsid w:val="006347F5"/>
    <w:rsid w:val="00635593"/>
    <w:rsid w:val="00635E35"/>
    <w:rsid w:val="0063739B"/>
    <w:rsid w:val="006377D1"/>
    <w:rsid w:val="00640571"/>
    <w:rsid w:val="00641499"/>
    <w:rsid w:val="00641685"/>
    <w:rsid w:val="00641C4D"/>
    <w:rsid w:val="00641CA3"/>
    <w:rsid w:val="0064250B"/>
    <w:rsid w:val="00642A97"/>
    <w:rsid w:val="00642C7F"/>
    <w:rsid w:val="006438A8"/>
    <w:rsid w:val="006439B8"/>
    <w:rsid w:val="00643DC0"/>
    <w:rsid w:val="0064742C"/>
    <w:rsid w:val="006477C8"/>
    <w:rsid w:val="00647D2B"/>
    <w:rsid w:val="006500C3"/>
    <w:rsid w:val="00651A5A"/>
    <w:rsid w:val="00651DEC"/>
    <w:rsid w:val="006523BD"/>
    <w:rsid w:val="006524AE"/>
    <w:rsid w:val="00652E55"/>
    <w:rsid w:val="00654263"/>
    <w:rsid w:val="006552C5"/>
    <w:rsid w:val="006554C5"/>
    <w:rsid w:val="006560F2"/>
    <w:rsid w:val="006562E4"/>
    <w:rsid w:val="006564CE"/>
    <w:rsid w:val="00657534"/>
    <w:rsid w:val="006600B1"/>
    <w:rsid w:val="0066117D"/>
    <w:rsid w:val="00661832"/>
    <w:rsid w:val="00661A24"/>
    <w:rsid w:val="00662805"/>
    <w:rsid w:val="00662926"/>
    <w:rsid w:val="00663DCE"/>
    <w:rsid w:val="00664FA8"/>
    <w:rsid w:val="00665110"/>
    <w:rsid w:val="00665847"/>
    <w:rsid w:val="00665BF0"/>
    <w:rsid w:val="0066794F"/>
    <w:rsid w:val="00670405"/>
    <w:rsid w:val="006709F1"/>
    <w:rsid w:val="00672651"/>
    <w:rsid w:val="006726F4"/>
    <w:rsid w:val="0067296D"/>
    <w:rsid w:val="00673A01"/>
    <w:rsid w:val="006741E3"/>
    <w:rsid w:val="006741F9"/>
    <w:rsid w:val="006742F6"/>
    <w:rsid w:val="0067453F"/>
    <w:rsid w:val="006749A0"/>
    <w:rsid w:val="00674CA0"/>
    <w:rsid w:val="00675353"/>
    <w:rsid w:val="0067583D"/>
    <w:rsid w:val="00675C9C"/>
    <w:rsid w:val="006768DF"/>
    <w:rsid w:val="00680BFB"/>
    <w:rsid w:val="0068126D"/>
    <w:rsid w:val="006837B2"/>
    <w:rsid w:val="006845BC"/>
    <w:rsid w:val="00685606"/>
    <w:rsid w:val="00685896"/>
    <w:rsid w:val="00685B0D"/>
    <w:rsid w:val="00687027"/>
    <w:rsid w:val="00690BE2"/>
    <w:rsid w:val="00691B1F"/>
    <w:rsid w:val="00693A0E"/>
    <w:rsid w:val="0069594D"/>
    <w:rsid w:val="006964A4"/>
    <w:rsid w:val="00696B03"/>
    <w:rsid w:val="006970D5"/>
    <w:rsid w:val="00697D2D"/>
    <w:rsid w:val="006A1A3F"/>
    <w:rsid w:val="006A2ECE"/>
    <w:rsid w:val="006A38CF"/>
    <w:rsid w:val="006A3B81"/>
    <w:rsid w:val="006A441F"/>
    <w:rsid w:val="006A4EEF"/>
    <w:rsid w:val="006A5D83"/>
    <w:rsid w:val="006A62C7"/>
    <w:rsid w:val="006A7ABB"/>
    <w:rsid w:val="006B17C5"/>
    <w:rsid w:val="006B1BBD"/>
    <w:rsid w:val="006B2C83"/>
    <w:rsid w:val="006B30DD"/>
    <w:rsid w:val="006B402D"/>
    <w:rsid w:val="006B4A70"/>
    <w:rsid w:val="006B4E55"/>
    <w:rsid w:val="006B6D6A"/>
    <w:rsid w:val="006B71A5"/>
    <w:rsid w:val="006B7528"/>
    <w:rsid w:val="006B7A2E"/>
    <w:rsid w:val="006B7C39"/>
    <w:rsid w:val="006C4160"/>
    <w:rsid w:val="006C60E6"/>
    <w:rsid w:val="006C625C"/>
    <w:rsid w:val="006C63B7"/>
    <w:rsid w:val="006C68F1"/>
    <w:rsid w:val="006C6C22"/>
    <w:rsid w:val="006C6DF0"/>
    <w:rsid w:val="006C6EA6"/>
    <w:rsid w:val="006C7A91"/>
    <w:rsid w:val="006C7DD2"/>
    <w:rsid w:val="006D256F"/>
    <w:rsid w:val="006D52F0"/>
    <w:rsid w:val="006D5314"/>
    <w:rsid w:val="006D5AEF"/>
    <w:rsid w:val="006D734A"/>
    <w:rsid w:val="006E0C33"/>
    <w:rsid w:val="006E10D4"/>
    <w:rsid w:val="006E2021"/>
    <w:rsid w:val="006E2076"/>
    <w:rsid w:val="006E2F6E"/>
    <w:rsid w:val="006E33B9"/>
    <w:rsid w:val="006E35E5"/>
    <w:rsid w:val="006E4817"/>
    <w:rsid w:val="006E482A"/>
    <w:rsid w:val="006E61DD"/>
    <w:rsid w:val="006F0567"/>
    <w:rsid w:val="006F0B00"/>
    <w:rsid w:val="006F0FAE"/>
    <w:rsid w:val="006F107F"/>
    <w:rsid w:val="006F1524"/>
    <w:rsid w:val="006F163A"/>
    <w:rsid w:val="006F3F67"/>
    <w:rsid w:val="006F5148"/>
    <w:rsid w:val="006F5D85"/>
    <w:rsid w:val="006F7FFA"/>
    <w:rsid w:val="007001DF"/>
    <w:rsid w:val="00700255"/>
    <w:rsid w:val="0070222C"/>
    <w:rsid w:val="00703178"/>
    <w:rsid w:val="00703975"/>
    <w:rsid w:val="00703B26"/>
    <w:rsid w:val="00704661"/>
    <w:rsid w:val="007056CB"/>
    <w:rsid w:val="00705A0B"/>
    <w:rsid w:val="00705E56"/>
    <w:rsid w:val="00710852"/>
    <w:rsid w:val="00711381"/>
    <w:rsid w:val="007118D8"/>
    <w:rsid w:val="00712560"/>
    <w:rsid w:val="00713E87"/>
    <w:rsid w:val="00714372"/>
    <w:rsid w:val="00715276"/>
    <w:rsid w:val="00717203"/>
    <w:rsid w:val="00717430"/>
    <w:rsid w:val="00717C4A"/>
    <w:rsid w:val="00721056"/>
    <w:rsid w:val="007219A2"/>
    <w:rsid w:val="0072253F"/>
    <w:rsid w:val="0072277C"/>
    <w:rsid w:val="007227DE"/>
    <w:rsid w:val="00726E24"/>
    <w:rsid w:val="00726E30"/>
    <w:rsid w:val="00726EA1"/>
    <w:rsid w:val="00727750"/>
    <w:rsid w:val="007306F7"/>
    <w:rsid w:val="00730A6E"/>
    <w:rsid w:val="00730DB1"/>
    <w:rsid w:val="007312C0"/>
    <w:rsid w:val="00731CB2"/>
    <w:rsid w:val="0073346C"/>
    <w:rsid w:val="007338E4"/>
    <w:rsid w:val="00734A9E"/>
    <w:rsid w:val="0073530C"/>
    <w:rsid w:val="00735781"/>
    <w:rsid w:val="0073630D"/>
    <w:rsid w:val="00736BAF"/>
    <w:rsid w:val="0074020D"/>
    <w:rsid w:val="00741FCC"/>
    <w:rsid w:val="007434AC"/>
    <w:rsid w:val="00743922"/>
    <w:rsid w:val="00743F97"/>
    <w:rsid w:val="007445BB"/>
    <w:rsid w:val="00745D0E"/>
    <w:rsid w:val="00746877"/>
    <w:rsid w:val="007471CC"/>
    <w:rsid w:val="00747AE0"/>
    <w:rsid w:val="00750D46"/>
    <w:rsid w:val="0075124C"/>
    <w:rsid w:val="0075157A"/>
    <w:rsid w:val="00753114"/>
    <w:rsid w:val="00753687"/>
    <w:rsid w:val="00754C5E"/>
    <w:rsid w:val="00757448"/>
    <w:rsid w:val="007604C8"/>
    <w:rsid w:val="00761078"/>
    <w:rsid w:val="00761A41"/>
    <w:rsid w:val="0076238A"/>
    <w:rsid w:val="00762D35"/>
    <w:rsid w:val="0076339B"/>
    <w:rsid w:val="0076487E"/>
    <w:rsid w:val="00765084"/>
    <w:rsid w:val="007653F9"/>
    <w:rsid w:val="007700EC"/>
    <w:rsid w:val="00771F9C"/>
    <w:rsid w:val="00772B14"/>
    <w:rsid w:val="00772E45"/>
    <w:rsid w:val="00777151"/>
    <w:rsid w:val="00777183"/>
    <w:rsid w:val="00777590"/>
    <w:rsid w:val="00781B1F"/>
    <w:rsid w:val="0078671A"/>
    <w:rsid w:val="007867FB"/>
    <w:rsid w:val="00786994"/>
    <w:rsid w:val="0078735B"/>
    <w:rsid w:val="00787624"/>
    <w:rsid w:val="007905B3"/>
    <w:rsid w:val="00790A4F"/>
    <w:rsid w:val="00790E2A"/>
    <w:rsid w:val="00790F1F"/>
    <w:rsid w:val="00791168"/>
    <w:rsid w:val="00791718"/>
    <w:rsid w:val="0079201A"/>
    <w:rsid w:val="007921CC"/>
    <w:rsid w:val="007922DA"/>
    <w:rsid w:val="00792793"/>
    <w:rsid w:val="007979C3"/>
    <w:rsid w:val="007A161C"/>
    <w:rsid w:val="007A1765"/>
    <w:rsid w:val="007A2F73"/>
    <w:rsid w:val="007A40C1"/>
    <w:rsid w:val="007A420E"/>
    <w:rsid w:val="007A44B0"/>
    <w:rsid w:val="007A4AEF"/>
    <w:rsid w:val="007A5318"/>
    <w:rsid w:val="007A53BB"/>
    <w:rsid w:val="007A5513"/>
    <w:rsid w:val="007A68AF"/>
    <w:rsid w:val="007A75F2"/>
    <w:rsid w:val="007A76AE"/>
    <w:rsid w:val="007A7A34"/>
    <w:rsid w:val="007B07CE"/>
    <w:rsid w:val="007B0940"/>
    <w:rsid w:val="007B0D83"/>
    <w:rsid w:val="007B168B"/>
    <w:rsid w:val="007B306C"/>
    <w:rsid w:val="007B40B2"/>
    <w:rsid w:val="007B49E7"/>
    <w:rsid w:val="007B5CB7"/>
    <w:rsid w:val="007B642A"/>
    <w:rsid w:val="007B752A"/>
    <w:rsid w:val="007B7D9F"/>
    <w:rsid w:val="007C0473"/>
    <w:rsid w:val="007C0CDE"/>
    <w:rsid w:val="007C17F7"/>
    <w:rsid w:val="007C1D4F"/>
    <w:rsid w:val="007C2A38"/>
    <w:rsid w:val="007C2F14"/>
    <w:rsid w:val="007C38AA"/>
    <w:rsid w:val="007C43EF"/>
    <w:rsid w:val="007C49FC"/>
    <w:rsid w:val="007C4B1B"/>
    <w:rsid w:val="007C5516"/>
    <w:rsid w:val="007C7696"/>
    <w:rsid w:val="007D05DB"/>
    <w:rsid w:val="007D0AF6"/>
    <w:rsid w:val="007D26E1"/>
    <w:rsid w:val="007D3600"/>
    <w:rsid w:val="007D3716"/>
    <w:rsid w:val="007D3846"/>
    <w:rsid w:val="007D38A2"/>
    <w:rsid w:val="007D3DE5"/>
    <w:rsid w:val="007D3E80"/>
    <w:rsid w:val="007D4301"/>
    <w:rsid w:val="007D480C"/>
    <w:rsid w:val="007D486E"/>
    <w:rsid w:val="007D53B9"/>
    <w:rsid w:val="007D56DB"/>
    <w:rsid w:val="007D573C"/>
    <w:rsid w:val="007D6277"/>
    <w:rsid w:val="007E008D"/>
    <w:rsid w:val="007E00BF"/>
    <w:rsid w:val="007E206B"/>
    <w:rsid w:val="007E2D7C"/>
    <w:rsid w:val="007E3925"/>
    <w:rsid w:val="007E400F"/>
    <w:rsid w:val="007E5462"/>
    <w:rsid w:val="007E5885"/>
    <w:rsid w:val="007E5E49"/>
    <w:rsid w:val="007E7FB8"/>
    <w:rsid w:val="007F082C"/>
    <w:rsid w:val="007F13ED"/>
    <w:rsid w:val="007F1AB5"/>
    <w:rsid w:val="007F2C8D"/>
    <w:rsid w:val="007F3F75"/>
    <w:rsid w:val="007F4B19"/>
    <w:rsid w:val="007F6503"/>
    <w:rsid w:val="007F6DA3"/>
    <w:rsid w:val="007F6F28"/>
    <w:rsid w:val="00800F45"/>
    <w:rsid w:val="00801710"/>
    <w:rsid w:val="00801AFD"/>
    <w:rsid w:val="00801BFE"/>
    <w:rsid w:val="00802CC0"/>
    <w:rsid w:val="00802FBB"/>
    <w:rsid w:val="00803854"/>
    <w:rsid w:val="00804506"/>
    <w:rsid w:val="00804ADC"/>
    <w:rsid w:val="00804C19"/>
    <w:rsid w:val="00804F50"/>
    <w:rsid w:val="008055C1"/>
    <w:rsid w:val="008060FD"/>
    <w:rsid w:val="0080653F"/>
    <w:rsid w:val="008065D2"/>
    <w:rsid w:val="0080712E"/>
    <w:rsid w:val="008071DD"/>
    <w:rsid w:val="008077F7"/>
    <w:rsid w:val="00807A5A"/>
    <w:rsid w:val="008108E0"/>
    <w:rsid w:val="00810B34"/>
    <w:rsid w:val="00811025"/>
    <w:rsid w:val="008113B5"/>
    <w:rsid w:val="00811FF1"/>
    <w:rsid w:val="0081241D"/>
    <w:rsid w:val="008138E9"/>
    <w:rsid w:val="0081556D"/>
    <w:rsid w:val="008156A7"/>
    <w:rsid w:val="0081616E"/>
    <w:rsid w:val="008164C0"/>
    <w:rsid w:val="00816F3C"/>
    <w:rsid w:val="0082316E"/>
    <w:rsid w:val="0082367D"/>
    <w:rsid w:val="00825325"/>
    <w:rsid w:val="0082622B"/>
    <w:rsid w:val="008267D5"/>
    <w:rsid w:val="008277B1"/>
    <w:rsid w:val="00827B6B"/>
    <w:rsid w:val="0083092B"/>
    <w:rsid w:val="00830949"/>
    <w:rsid w:val="00830D62"/>
    <w:rsid w:val="0083121D"/>
    <w:rsid w:val="0083129E"/>
    <w:rsid w:val="008317EB"/>
    <w:rsid w:val="00831CDA"/>
    <w:rsid w:val="00832FB1"/>
    <w:rsid w:val="008358FB"/>
    <w:rsid w:val="00835CA7"/>
    <w:rsid w:val="00835F2A"/>
    <w:rsid w:val="00836545"/>
    <w:rsid w:val="00836BA9"/>
    <w:rsid w:val="00836CE9"/>
    <w:rsid w:val="0083784D"/>
    <w:rsid w:val="00837914"/>
    <w:rsid w:val="0084000A"/>
    <w:rsid w:val="00840FE0"/>
    <w:rsid w:val="00841053"/>
    <w:rsid w:val="00842562"/>
    <w:rsid w:val="0084461C"/>
    <w:rsid w:val="00844669"/>
    <w:rsid w:val="008453F5"/>
    <w:rsid w:val="00845CD4"/>
    <w:rsid w:val="00846336"/>
    <w:rsid w:val="00846C2A"/>
    <w:rsid w:val="0084773C"/>
    <w:rsid w:val="0084783B"/>
    <w:rsid w:val="008479D4"/>
    <w:rsid w:val="00847DFB"/>
    <w:rsid w:val="0085012A"/>
    <w:rsid w:val="0085041E"/>
    <w:rsid w:val="00850970"/>
    <w:rsid w:val="00851150"/>
    <w:rsid w:val="008525E6"/>
    <w:rsid w:val="00854B80"/>
    <w:rsid w:val="0085527C"/>
    <w:rsid w:val="00855810"/>
    <w:rsid w:val="00855FC0"/>
    <w:rsid w:val="00856856"/>
    <w:rsid w:val="00857220"/>
    <w:rsid w:val="00861036"/>
    <w:rsid w:val="0086145F"/>
    <w:rsid w:val="00861791"/>
    <w:rsid w:val="00862C5C"/>
    <w:rsid w:val="00865C1A"/>
    <w:rsid w:val="0086658F"/>
    <w:rsid w:val="00866B52"/>
    <w:rsid w:val="0087007B"/>
    <w:rsid w:val="008739B3"/>
    <w:rsid w:val="00873CF6"/>
    <w:rsid w:val="008744D7"/>
    <w:rsid w:val="008747CA"/>
    <w:rsid w:val="00874FE7"/>
    <w:rsid w:val="00875FFE"/>
    <w:rsid w:val="00876B09"/>
    <w:rsid w:val="0087725A"/>
    <w:rsid w:val="0087728C"/>
    <w:rsid w:val="008801B0"/>
    <w:rsid w:val="00880C4F"/>
    <w:rsid w:val="00880F24"/>
    <w:rsid w:val="00880F4D"/>
    <w:rsid w:val="008812D1"/>
    <w:rsid w:val="008815D9"/>
    <w:rsid w:val="00883025"/>
    <w:rsid w:val="008847CB"/>
    <w:rsid w:val="00884A5A"/>
    <w:rsid w:val="00884D0A"/>
    <w:rsid w:val="00885283"/>
    <w:rsid w:val="00886690"/>
    <w:rsid w:val="0088675F"/>
    <w:rsid w:val="008867F4"/>
    <w:rsid w:val="008868B7"/>
    <w:rsid w:val="00887127"/>
    <w:rsid w:val="008908F3"/>
    <w:rsid w:val="00890928"/>
    <w:rsid w:val="00891605"/>
    <w:rsid w:val="00891643"/>
    <w:rsid w:val="008918A7"/>
    <w:rsid w:val="00891BFE"/>
    <w:rsid w:val="008920FE"/>
    <w:rsid w:val="00892C38"/>
    <w:rsid w:val="00893073"/>
    <w:rsid w:val="00894262"/>
    <w:rsid w:val="008943EC"/>
    <w:rsid w:val="00895618"/>
    <w:rsid w:val="00895C28"/>
    <w:rsid w:val="00895C9A"/>
    <w:rsid w:val="0089616F"/>
    <w:rsid w:val="008966FC"/>
    <w:rsid w:val="00897830"/>
    <w:rsid w:val="008A11F7"/>
    <w:rsid w:val="008A1E86"/>
    <w:rsid w:val="008A386C"/>
    <w:rsid w:val="008A4465"/>
    <w:rsid w:val="008A4475"/>
    <w:rsid w:val="008A4A73"/>
    <w:rsid w:val="008A5E9F"/>
    <w:rsid w:val="008A5FC3"/>
    <w:rsid w:val="008A7C42"/>
    <w:rsid w:val="008B0302"/>
    <w:rsid w:val="008B0C61"/>
    <w:rsid w:val="008B1CC1"/>
    <w:rsid w:val="008B2448"/>
    <w:rsid w:val="008B3861"/>
    <w:rsid w:val="008B5239"/>
    <w:rsid w:val="008B5D76"/>
    <w:rsid w:val="008B6DA5"/>
    <w:rsid w:val="008B79B9"/>
    <w:rsid w:val="008C0093"/>
    <w:rsid w:val="008C0802"/>
    <w:rsid w:val="008C1030"/>
    <w:rsid w:val="008C3FB5"/>
    <w:rsid w:val="008C58EB"/>
    <w:rsid w:val="008C6136"/>
    <w:rsid w:val="008C748E"/>
    <w:rsid w:val="008D30E9"/>
    <w:rsid w:val="008D3610"/>
    <w:rsid w:val="008D3E06"/>
    <w:rsid w:val="008D45AF"/>
    <w:rsid w:val="008D497D"/>
    <w:rsid w:val="008D4C75"/>
    <w:rsid w:val="008D5682"/>
    <w:rsid w:val="008D5B14"/>
    <w:rsid w:val="008D68AE"/>
    <w:rsid w:val="008D7A33"/>
    <w:rsid w:val="008E0FB3"/>
    <w:rsid w:val="008E1BC0"/>
    <w:rsid w:val="008E278C"/>
    <w:rsid w:val="008E3FC5"/>
    <w:rsid w:val="008E4A21"/>
    <w:rsid w:val="008E54D6"/>
    <w:rsid w:val="008E6760"/>
    <w:rsid w:val="008E6A0B"/>
    <w:rsid w:val="008E6C26"/>
    <w:rsid w:val="008E7F94"/>
    <w:rsid w:val="008F00E0"/>
    <w:rsid w:val="008F02FE"/>
    <w:rsid w:val="008F0FF3"/>
    <w:rsid w:val="008F1B94"/>
    <w:rsid w:val="008F1C0F"/>
    <w:rsid w:val="008F2D44"/>
    <w:rsid w:val="008F2F61"/>
    <w:rsid w:val="008F31CD"/>
    <w:rsid w:val="008F3221"/>
    <w:rsid w:val="008F3CA3"/>
    <w:rsid w:val="008F4C86"/>
    <w:rsid w:val="008F5FDA"/>
    <w:rsid w:val="008F64DA"/>
    <w:rsid w:val="008F7A4A"/>
    <w:rsid w:val="0090100A"/>
    <w:rsid w:val="009011E5"/>
    <w:rsid w:val="0090355F"/>
    <w:rsid w:val="00904767"/>
    <w:rsid w:val="009064CD"/>
    <w:rsid w:val="009070B0"/>
    <w:rsid w:val="00907AF1"/>
    <w:rsid w:val="0091015E"/>
    <w:rsid w:val="0091017F"/>
    <w:rsid w:val="009104DC"/>
    <w:rsid w:val="00911916"/>
    <w:rsid w:val="00911A6B"/>
    <w:rsid w:val="00912446"/>
    <w:rsid w:val="00912496"/>
    <w:rsid w:val="00912EA6"/>
    <w:rsid w:val="0091355B"/>
    <w:rsid w:val="00913884"/>
    <w:rsid w:val="00913A10"/>
    <w:rsid w:val="00913D7E"/>
    <w:rsid w:val="0091498A"/>
    <w:rsid w:val="00915F1E"/>
    <w:rsid w:val="009165D1"/>
    <w:rsid w:val="009203C6"/>
    <w:rsid w:val="00920907"/>
    <w:rsid w:val="00920B35"/>
    <w:rsid w:val="0092112E"/>
    <w:rsid w:val="009217DF"/>
    <w:rsid w:val="009218CD"/>
    <w:rsid w:val="00921E32"/>
    <w:rsid w:val="00921EF0"/>
    <w:rsid w:val="009226B1"/>
    <w:rsid w:val="009228C8"/>
    <w:rsid w:val="00922F57"/>
    <w:rsid w:val="00923024"/>
    <w:rsid w:val="00925B19"/>
    <w:rsid w:val="0092643F"/>
    <w:rsid w:val="00931281"/>
    <w:rsid w:val="00931965"/>
    <w:rsid w:val="00931D4E"/>
    <w:rsid w:val="009322E3"/>
    <w:rsid w:val="009328AB"/>
    <w:rsid w:val="00933BEF"/>
    <w:rsid w:val="0093455A"/>
    <w:rsid w:val="00934C40"/>
    <w:rsid w:val="00934CF5"/>
    <w:rsid w:val="00934EBE"/>
    <w:rsid w:val="00936195"/>
    <w:rsid w:val="00936925"/>
    <w:rsid w:val="00937749"/>
    <w:rsid w:val="00937C24"/>
    <w:rsid w:val="00937EB9"/>
    <w:rsid w:val="0094060B"/>
    <w:rsid w:val="00940ABE"/>
    <w:rsid w:val="00941021"/>
    <w:rsid w:val="00941F79"/>
    <w:rsid w:val="00942F59"/>
    <w:rsid w:val="00943C86"/>
    <w:rsid w:val="00943CF6"/>
    <w:rsid w:val="00943EB9"/>
    <w:rsid w:val="009461E4"/>
    <w:rsid w:val="0095077A"/>
    <w:rsid w:val="00950AB7"/>
    <w:rsid w:val="0095145B"/>
    <w:rsid w:val="00952F7D"/>
    <w:rsid w:val="00954676"/>
    <w:rsid w:val="0095496A"/>
    <w:rsid w:val="00954C29"/>
    <w:rsid w:val="00955607"/>
    <w:rsid w:val="009560A2"/>
    <w:rsid w:val="00957FD3"/>
    <w:rsid w:val="009605DE"/>
    <w:rsid w:val="0096121F"/>
    <w:rsid w:val="009612C0"/>
    <w:rsid w:val="00963424"/>
    <w:rsid w:val="009635A1"/>
    <w:rsid w:val="00964161"/>
    <w:rsid w:val="00964C08"/>
    <w:rsid w:val="00964C7D"/>
    <w:rsid w:val="0096559A"/>
    <w:rsid w:val="00965903"/>
    <w:rsid w:val="00965E0E"/>
    <w:rsid w:val="00965EAD"/>
    <w:rsid w:val="0096609A"/>
    <w:rsid w:val="00967D02"/>
    <w:rsid w:val="0097026D"/>
    <w:rsid w:val="00972C5A"/>
    <w:rsid w:val="009759BD"/>
    <w:rsid w:val="00975C1E"/>
    <w:rsid w:val="00975F82"/>
    <w:rsid w:val="0097610D"/>
    <w:rsid w:val="00976BB9"/>
    <w:rsid w:val="00977C54"/>
    <w:rsid w:val="009816E1"/>
    <w:rsid w:val="009817E3"/>
    <w:rsid w:val="00981CD4"/>
    <w:rsid w:val="00981D68"/>
    <w:rsid w:val="00983A9E"/>
    <w:rsid w:val="009840FB"/>
    <w:rsid w:val="00984908"/>
    <w:rsid w:val="00985721"/>
    <w:rsid w:val="0098613D"/>
    <w:rsid w:val="00986C0B"/>
    <w:rsid w:val="00986ED4"/>
    <w:rsid w:val="009876B9"/>
    <w:rsid w:val="00987AF7"/>
    <w:rsid w:val="0099161F"/>
    <w:rsid w:val="009929E8"/>
    <w:rsid w:val="00992BC7"/>
    <w:rsid w:val="00992E36"/>
    <w:rsid w:val="00992EAD"/>
    <w:rsid w:val="00993451"/>
    <w:rsid w:val="00993630"/>
    <w:rsid w:val="00993937"/>
    <w:rsid w:val="00993D28"/>
    <w:rsid w:val="00994087"/>
    <w:rsid w:val="00996078"/>
    <w:rsid w:val="009960FF"/>
    <w:rsid w:val="009967EC"/>
    <w:rsid w:val="009A0B3B"/>
    <w:rsid w:val="009A0C02"/>
    <w:rsid w:val="009A1145"/>
    <w:rsid w:val="009A1225"/>
    <w:rsid w:val="009A1992"/>
    <w:rsid w:val="009A1EF0"/>
    <w:rsid w:val="009A23D7"/>
    <w:rsid w:val="009A302E"/>
    <w:rsid w:val="009A38BA"/>
    <w:rsid w:val="009A3973"/>
    <w:rsid w:val="009A4CB5"/>
    <w:rsid w:val="009A5067"/>
    <w:rsid w:val="009A591A"/>
    <w:rsid w:val="009A5B0D"/>
    <w:rsid w:val="009A6856"/>
    <w:rsid w:val="009A69E3"/>
    <w:rsid w:val="009A7371"/>
    <w:rsid w:val="009A79D3"/>
    <w:rsid w:val="009A7C83"/>
    <w:rsid w:val="009B032E"/>
    <w:rsid w:val="009B1352"/>
    <w:rsid w:val="009B1769"/>
    <w:rsid w:val="009B17A0"/>
    <w:rsid w:val="009B20CE"/>
    <w:rsid w:val="009B24FC"/>
    <w:rsid w:val="009B3271"/>
    <w:rsid w:val="009B3E37"/>
    <w:rsid w:val="009B42B1"/>
    <w:rsid w:val="009B5ECA"/>
    <w:rsid w:val="009B6737"/>
    <w:rsid w:val="009B69A2"/>
    <w:rsid w:val="009B7D4F"/>
    <w:rsid w:val="009C2580"/>
    <w:rsid w:val="009C36D0"/>
    <w:rsid w:val="009C3AF8"/>
    <w:rsid w:val="009C5334"/>
    <w:rsid w:val="009C692E"/>
    <w:rsid w:val="009C6F2F"/>
    <w:rsid w:val="009D134F"/>
    <w:rsid w:val="009D15DF"/>
    <w:rsid w:val="009D164D"/>
    <w:rsid w:val="009D1B84"/>
    <w:rsid w:val="009D38B7"/>
    <w:rsid w:val="009D4071"/>
    <w:rsid w:val="009D5499"/>
    <w:rsid w:val="009D5AC3"/>
    <w:rsid w:val="009D6E9C"/>
    <w:rsid w:val="009D7942"/>
    <w:rsid w:val="009E11A7"/>
    <w:rsid w:val="009E1A81"/>
    <w:rsid w:val="009E284C"/>
    <w:rsid w:val="009E31FF"/>
    <w:rsid w:val="009E3326"/>
    <w:rsid w:val="009E432C"/>
    <w:rsid w:val="009E63A7"/>
    <w:rsid w:val="009E6430"/>
    <w:rsid w:val="009E7265"/>
    <w:rsid w:val="009E7E35"/>
    <w:rsid w:val="009F0DA7"/>
    <w:rsid w:val="009F119D"/>
    <w:rsid w:val="009F1757"/>
    <w:rsid w:val="009F22DC"/>
    <w:rsid w:val="009F22EE"/>
    <w:rsid w:val="009F2475"/>
    <w:rsid w:val="009F2A8A"/>
    <w:rsid w:val="009F2E10"/>
    <w:rsid w:val="009F3215"/>
    <w:rsid w:val="009F329C"/>
    <w:rsid w:val="009F518E"/>
    <w:rsid w:val="009F6711"/>
    <w:rsid w:val="009F67B3"/>
    <w:rsid w:val="009F77B8"/>
    <w:rsid w:val="009F7E8E"/>
    <w:rsid w:val="00A00540"/>
    <w:rsid w:val="00A0095C"/>
    <w:rsid w:val="00A00D20"/>
    <w:rsid w:val="00A015CF"/>
    <w:rsid w:val="00A018BD"/>
    <w:rsid w:val="00A01CCE"/>
    <w:rsid w:val="00A02796"/>
    <w:rsid w:val="00A02DBF"/>
    <w:rsid w:val="00A05714"/>
    <w:rsid w:val="00A06376"/>
    <w:rsid w:val="00A06A5F"/>
    <w:rsid w:val="00A06AF7"/>
    <w:rsid w:val="00A075FC"/>
    <w:rsid w:val="00A076C1"/>
    <w:rsid w:val="00A079A4"/>
    <w:rsid w:val="00A12C07"/>
    <w:rsid w:val="00A130CA"/>
    <w:rsid w:val="00A13CC4"/>
    <w:rsid w:val="00A1551A"/>
    <w:rsid w:val="00A161CB"/>
    <w:rsid w:val="00A2033C"/>
    <w:rsid w:val="00A20513"/>
    <w:rsid w:val="00A225C9"/>
    <w:rsid w:val="00A22F90"/>
    <w:rsid w:val="00A23796"/>
    <w:rsid w:val="00A2467D"/>
    <w:rsid w:val="00A24DD9"/>
    <w:rsid w:val="00A25FE8"/>
    <w:rsid w:val="00A26011"/>
    <w:rsid w:val="00A26F07"/>
    <w:rsid w:val="00A27596"/>
    <w:rsid w:val="00A27EF0"/>
    <w:rsid w:val="00A312A2"/>
    <w:rsid w:val="00A31610"/>
    <w:rsid w:val="00A31C66"/>
    <w:rsid w:val="00A32DD3"/>
    <w:rsid w:val="00A33553"/>
    <w:rsid w:val="00A33564"/>
    <w:rsid w:val="00A352DB"/>
    <w:rsid w:val="00A35DA8"/>
    <w:rsid w:val="00A369C4"/>
    <w:rsid w:val="00A36D20"/>
    <w:rsid w:val="00A3716A"/>
    <w:rsid w:val="00A373F0"/>
    <w:rsid w:val="00A378CB"/>
    <w:rsid w:val="00A40B7E"/>
    <w:rsid w:val="00A413D8"/>
    <w:rsid w:val="00A46BF6"/>
    <w:rsid w:val="00A46EA6"/>
    <w:rsid w:val="00A46FBC"/>
    <w:rsid w:val="00A5018C"/>
    <w:rsid w:val="00A501DF"/>
    <w:rsid w:val="00A502BC"/>
    <w:rsid w:val="00A50973"/>
    <w:rsid w:val="00A51DD0"/>
    <w:rsid w:val="00A51DD3"/>
    <w:rsid w:val="00A5284D"/>
    <w:rsid w:val="00A534F8"/>
    <w:rsid w:val="00A53E93"/>
    <w:rsid w:val="00A53EEA"/>
    <w:rsid w:val="00A542F4"/>
    <w:rsid w:val="00A54D7A"/>
    <w:rsid w:val="00A551E0"/>
    <w:rsid w:val="00A56C41"/>
    <w:rsid w:val="00A57C39"/>
    <w:rsid w:val="00A60161"/>
    <w:rsid w:val="00A60DDE"/>
    <w:rsid w:val="00A623C5"/>
    <w:rsid w:val="00A63266"/>
    <w:rsid w:val="00A63A48"/>
    <w:rsid w:val="00A64641"/>
    <w:rsid w:val="00A64DB9"/>
    <w:rsid w:val="00A65217"/>
    <w:rsid w:val="00A65300"/>
    <w:rsid w:val="00A667E4"/>
    <w:rsid w:val="00A670C3"/>
    <w:rsid w:val="00A67F14"/>
    <w:rsid w:val="00A707A4"/>
    <w:rsid w:val="00A71429"/>
    <w:rsid w:val="00A71557"/>
    <w:rsid w:val="00A71736"/>
    <w:rsid w:val="00A71FB7"/>
    <w:rsid w:val="00A733F4"/>
    <w:rsid w:val="00A73568"/>
    <w:rsid w:val="00A73BDD"/>
    <w:rsid w:val="00A748CA"/>
    <w:rsid w:val="00A75077"/>
    <w:rsid w:val="00A7571C"/>
    <w:rsid w:val="00A75FA2"/>
    <w:rsid w:val="00A760C7"/>
    <w:rsid w:val="00A77EB1"/>
    <w:rsid w:val="00A814FF"/>
    <w:rsid w:val="00A81D0F"/>
    <w:rsid w:val="00A849DA"/>
    <w:rsid w:val="00A85906"/>
    <w:rsid w:val="00A87983"/>
    <w:rsid w:val="00A9152A"/>
    <w:rsid w:val="00A91D91"/>
    <w:rsid w:val="00A91F3F"/>
    <w:rsid w:val="00A9284C"/>
    <w:rsid w:val="00A92D24"/>
    <w:rsid w:val="00A93906"/>
    <w:rsid w:val="00A93A73"/>
    <w:rsid w:val="00A94011"/>
    <w:rsid w:val="00A942E7"/>
    <w:rsid w:val="00A951E6"/>
    <w:rsid w:val="00A963B6"/>
    <w:rsid w:val="00AA058C"/>
    <w:rsid w:val="00AA334E"/>
    <w:rsid w:val="00AA35B8"/>
    <w:rsid w:val="00AA3E4E"/>
    <w:rsid w:val="00AB0C49"/>
    <w:rsid w:val="00AB20FF"/>
    <w:rsid w:val="00AB25F9"/>
    <w:rsid w:val="00AB262B"/>
    <w:rsid w:val="00AB3304"/>
    <w:rsid w:val="00AB3658"/>
    <w:rsid w:val="00AB3730"/>
    <w:rsid w:val="00AB4268"/>
    <w:rsid w:val="00AB4BA9"/>
    <w:rsid w:val="00AB5AFC"/>
    <w:rsid w:val="00AB6CD8"/>
    <w:rsid w:val="00AB724A"/>
    <w:rsid w:val="00AB7396"/>
    <w:rsid w:val="00AC0B88"/>
    <w:rsid w:val="00AC35A9"/>
    <w:rsid w:val="00AC3848"/>
    <w:rsid w:val="00AC3B8A"/>
    <w:rsid w:val="00AC4A0F"/>
    <w:rsid w:val="00AC4F8F"/>
    <w:rsid w:val="00AC6369"/>
    <w:rsid w:val="00AC6422"/>
    <w:rsid w:val="00AD05B1"/>
    <w:rsid w:val="00AD116F"/>
    <w:rsid w:val="00AD271E"/>
    <w:rsid w:val="00AD2C8F"/>
    <w:rsid w:val="00AD2CD8"/>
    <w:rsid w:val="00AD379B"/>
    <w:rsid w:val="00AD3864"/>
    <w:rsid w:val="00AD3AC3"/>
    <w:rsid w:val="00AD4468"/>
    <w:rsid w:val="00AD4D3D"/>
    <w:rsid w:val="00AD575D"/>
    <w:rsid w:val="00AD5C7A"/>
    <w:rsid w:val="00AD5CAC"/>
    <w:rsid w:val="00AD6277"/>
    <w:rsid w:val="00AD676E"/>
    <w:rsid w:val="00AD716F"/>
    <w:rsid w:val="00AE08B7"/>
    <w:rsid w:val="00AE1252"/>
    <w:rsid w:val="00AE14FB"/>
    <w:rsid w:val="00AE1776"/>
    <w:rsid w:val="00AE274F"/>
    <w:rsid w:val="00AE3C3F"/>
    <w:rsid w:val="00AE4534"/>
    <w:rsid w:val="00AE6BC9"/>
    <w:rsid w:val="00AE6CC0"/>
    <w:rsid w:val="00AE71AF"/>
    <w:rsid w:val="00AE7E32"/>
    <w:rsid w:val="00AF0058"/>
    <w:rsid w:val="00AF0377"/>
    <w:rsid w:val="00AF1153"/>
    <w:rsid w:val="00AF1413"/>
    <w:rsid w:val="00AF2807"/>
    <w:rsid w:val="00AF2CB4"/>
    <w:rsid w:val="00AF3564"/>
    <w:rsid w:val="00AF5E18"/>
    <w:rsid w:val="00AF64A9"/>
    <w:rsid w:val="00AF6A11"/>
    <w:rsid w:val="00AF6CF3"/>
    <w:rsid w:val="00AF6E5D"/>
    <w:rsid w:val="00AF73B4"/>
    <w:rsid w:val="00AF73DB"/>
    <w:rsid w:val="00AF79B4"/>
    <w:rsid w:val="00B01100"/>
    <w:rsid w:val="00B02334"/>
    <w:rsid w:val="00B02F7D"/>
    <w:rsid w:val="00B057E6"/>
    <w:rsid w:val="00B058F5"/>
    <w:rsid w:val="00B05BB5"/>
    <w:rsid w:val="00B0624A"/>
    <w:rsid w:val="00B0675B"/>
    <w:rsid w:val="00B06A27"/>
    <w:rsid w:val="00B10D78"/>
    <w:rsid w:val="00B10F29"/>
    <w:rsid w:val="00B1106E"/>
    <w:rsid w:val="00B110E9"/>
    <w:rsid w:val="00B1161D"/>
    <w:rsid w:val="00B1165A"/>
    <w:rsid w:val="00B11B17"/>
    <w:rsid w:val="00B11EC4"/>
    <w:rsid w:val="00B124DE"/>
    <w:rsid w:val="00B12A6E"/>
    <w:rsid w:val="00B12DAA"/>
    <w:rsid w:val="00B12E23"/>
    <w:rsid w:val="00B12EE9"/>
    <w:rsid w:val="00B13641"/>
    <w:rsid w:val="00B13849"/>
    <w:rsid w:val="00B13C98"/>
    <w:rsid w:val="00B143E4"/>
    <w:rsid w:val="00B1533D"/>
    <w:rsid w:val="00B153A0"/>
    <w:rsid w:val="00B15C5C"/>
    <w:rsid w:val="00B160B7"/>
    <w:rsid w:val="00B1655D"/>
    <w:rsid w:val="00B172D9"/>
    <w:rsid w:val="00B2125A"/>
    <w:rsid w:val="00B21349"/>
    <w:rsid w:val="00B21B8B"/>
    <w:rsid w:val="00B21D2B"/>
    <w:rsid w:val="00B21EC8"/>
    <w:rsid w:val="00B22B53"/>
    <w:rsid w:val="00B22C64"/>
    <w:rsid w:val="00B23203"/>
    <w:rsid w:val="00B246F2"/>
    <w:rsid w:val="00B250C9"/>
    <w:rsid w:val="00B25705"/>
    <w:rsid w:val="00B25855"/>
    <w:rsid w:val="00B260F2"/>
    <w:rsid w:val="00B2783E"/>
    <w:rsid w:val="00B278E0"/>
    <w:rsid w:val="00B31348"/>
    <w:rsid w:val="00B316CD"/>
    <w:rsid w:val="00B31973"/>
    <w:rsid w:val="00B33C8C"/>
    <w:rsid w:val="00B356FF"/>
    <w:rsid w:val="00B35821"/>
    <w:rsid w:val="00B35E5B"/>
    <w:rsid w:val="00B35F74"/>
    <w:rsid w:val="00B36496"/>
    <w:rsid w:val="00B42629"/>
    <w:rsid w:val="00B43187"/>
    <w:rsid w:val="00B43844"/>
    <w:rsid w:val="00B43E11"/>
    <w:rsid w:val="00B4588C"/>
    <w:rsid w:val="00B45B27"/>
    <w:rsid w:val="00B466C4"/>
    <w:rsid w:val="00B47925"/>
    <w:rsid w:val="00B5014F"/>
    <w:rsid w:val="00B510CE"/>
    <w:rsid w:val="00B526C3"/>
    <w:rsid w:val="00B52EEC"/>
    <w:rsid w:val="00B54C87"/>
    <w:rsid w:val="00B564E4"/>
    <w:rsid w:val="00B5698A"/>
    <w:rsid w:val="00B577E6"/>
    <w:rsid w:val="00B578E5"/>
    <w:rsid w:val="00B607AC"/>
    <w:rsid w:val="00B609A8"/>
    <w:rsid w:val="00B612FA"/>
    <w:rsid w:val="00B61306"/>
    <w:rsid w:val="00B613B7"/>
    <w:rsid w:val="00B627D8"/>
    <w:rsid w:val="00B6359D"/>
    <w:rsid w:val="00B6364C"/>
    <w:rsid w:val="00B64495"/>
    <w:rsid w:val="00B648C6"/>
    <w:rsid w:val="00B64C38"/>
    <w:rsid w:val="00B64F30"/>
    <w:rsid w:val="00B65728"/>
    <w:rsid w:val="00B66A75"/>
    <w:rsid w:val="00B66D08"/>
    <w:rsid w:val="00B70031"/>
    <w:rsid w:val="00B7057B"/>
    <w:rsid w:val="00B70DC5"/>
    <w:rsid w:val="00B71429"/>
    <w:rsid w:val="00B71BB2"/>
    <w:rsid w:val="00B722E5"/>
    <w:rsid w:val="00B72E96"/>
    <w:rsid w:val="00B74F77"/>
    <w:rsid w:val="00B75375"/>
    <w:rsid w:val="00B76639"/>
    <w:rsid w:val="00B7782A"/>
    <w:rsid w:val="00B804AD"/>
    <w:rsid w:val="00B81EAE"/>
    <w:rsid w:val="00B825C9"/>
    <w:rsid w:val="00B82868"/>
    <w:rsid w:val="00B82FA2"/>
    <w:rsid w:val="00B83252"/>
    <w:rsid w:val="00B83F71"/>
    <w:rsid w:val="00B846CB"/>
    <w:rsid w:val="00B85DEE"/>
    <w:rsid w:val="00B87355"/>
    <w:rsid w:val="00B905CE"/>
    <w:rsid w:val="00B91288"/>
    <w:rsid w:val="00B913F2"/>
    <w:rsid w:val="00B91591"/>
    <w:rsid w:val="00B91C44"/>
    <w:rsid w:val="00B92701"/>
    <w:rsid w:val="00B948B5"/>
    <w:rsid w:val="00B95CA8"/>
    <w:rsid w:val="00B95EB8"/>
    <w:rsid w:val="00B96574"/>
    <w:rsid w:val="00B97829"/>
    <w:rsid w:val="00BA03ED"/>
    <w:rsid w:val="00BA06FE"/>
    <w:rsid w:val="00BA0CE2"/>
    <w:rsid w:val="00BA379E"/>
    <w:rsid w:val="00BA3FBF"/>
    <w:rsid w:val="00BA55AC"/>
    <w:rsid w:val="00BA5625"/>
    <w:rsid w:val="00BA67AF"/>
    <w:rsid w:val="00BA6852"/>
    <w:rsid w:val="00BA7FCA"/>
    <w:rsid w:val="00BA7FE1"/>
    <w:rsid w:val="00BB041B"/>
    <w:rsid w:val="00BB305D"/>
    <w:rsid w:val="00BB3366"/>
    <w:rsid w:val="00BB512E"/>
    <w:rsid w:val="00BB5297"/>
    <w:rsid w:val="00BB6194"/>
    <w:rsid w:val="00BB732C"/>
    <w:rsid w:val="00BB7448"/>
    <w:rsid w:val="00BB7C84"/>
    <w:rsid w:val="00BC0927"/>
    <w:rsid w:val="00BC0C83"/>
    <w:rsid w:val="00BC17E1"/>
    <w:rsid w:val="00BC3217"/>
    <w:rsid w:val="00BC32ED"/>
    <w:rsid w:val="00BC3B28"/>
    <w:rsid w:val="00BC4ABE"/>
    <w:rsid w:val="00BC68CF"/>
    <w:rsid w:val="00BD1177"/>
    <w:rsid w:val="00BD19AE"/>
    <w:rsid w:val="00BD2B2C"/>
    <w:rsid w:val="00BD5CD8"/>
    <w:rsid w:val="00BD5F01"/>
    <w:rsid w:val="00BD69FB"/>
    <w:rsid w:val="00BD7981"/>
    <w:rsid w:val="00BD7E52"/>
    <w:rsid w:val="00BE0893"/>
    <w:rsid w:val="00BE1A27"/>
    <w:rsid w:val="00BE2226"/>
    <w:rsid w:val="00BE26FF"/>
    <w:rsid w:val="00BE3083"/>
    <w:rsid w:val="00BE3B3D"/>
    <w:rsid w:val="00BE46B4"/>
    <w:rsid w:val="00BE4806"/>
    <w:rsid w:val="00BE4FFA"/>
    <w:rsid w:val="00BE5E29"/>
    <w:rsid w:val="00BF13AB"/>
    <w:rsid w:val="00BF234E"/>
    <w:rsid w:val="00BF446D"/>
    <w:rsid w:val="00BF45B3"/>
    <w:rsid w:val="00BF55E9"/>
    <w:rsid w:val="00BF66B0"/>
    <w:rsid w:val="00BF6DAD"/>
    <w:rsid w:val="00C000A8"/>
    <w:rsid w:val="00C00537"/>
    <w:rsid w:val="00C00F3D"/>
    <w:rsid w:val="00C01892"/>
    <w:rsid w:val="00C019D8"/>
    <w:rsid w:val="00C0210D"/>
    <w:rsid w:val="00C02521"/>
    <w:rsid w:val="00C027EC"/>
    <w:rsid w:val="00C034CC"/>
    <w:rsid w:val="00C03739"/>
    <w:rsid w:val="00C03BB8"/>
    <w:rsid w:val="00C03D26"/>
    <w:rsid w:val="00C03E49"/>
    <w:rsid w:val="00C03F81"/>
    <w:rsid w:val="00C04A61"/>
    <w:rsid w:val="00C05454"/>
    <w:rsid w:val="00C06668"/>
    <w:rsid w:val="00C06DAA"/>
    <w:rsid w:val="00C07E46"/>
    <w:rsid w:val="00C11A27"/>
    <w:rsid w:val="00C12987"/>
    <w:rsid w:val="00C130DA"/>
    <w:rsid w:val="00C13F97"/>
    <w:rsid w:val="00C14E85"/>
    <w:rsid w:val="00C1571F"/>
    <w:rsid w:val="00C16492"/>
    <w:rsid w:val="00C166CC"/>
    <w:rsid w:val="00C1719C"/>
    <w:rsid w:val="00C20C94"/>
    <w:rsid w:val="00C22B30"/>
    <w:rsid w:val="00C23EEC"/>
    <w:rsid w:val="00C24FCF"/>
    <w:rsid w:val="00C26D6B"/>
    <w:rsid w:val="00C277FE"/>
    <w:rsid w:val="00C27F11"/>
    <w:rsid w:val="00C3019D"/>
    <w:rsid w:val="00C30D90"/>
    <w:rsid w:val="00C322AD"/>
    <w:rsid w:val="00C335FC"/>
    <w:rsid w:val="00C33AF3"/>
    <w:rsid w:val="00C343DA"/>
    <w:rsid w:val="00C34426"/>
    <w:rsid w:val="00C36718"/>
    <w:rsid w:val="00C37105"/>
    <w:rsid w:val="00C405A2"/>
    <w:rsid w:val="00C40D46"/>
    <w:rsid w:val="00C42322"/>
    <w:rsid w:val="00C42AE6"/>
    <w:rsid w:val="00C42C8F"/>
    <w:rsid w:val="00C439A2"/>
    <w:rsid w:val="00C4424C"/>
    <w:rsid w:val="00C44659"/>
    <w:rsid w:val="00C449A9"/>
    <w:rsid w:val="00C449E0"/>
    <w:rsid w:val="00C44F7A"/>
    <w:rsid w:val="00C458DC"/>
    <w:rsid w:val="00C459B6"/>
    <w:rsid w:val="00C46AF7"/>
    <w:rsid w:val="00C479FD"/>
    <w:rsid w:val="00C47C78"/>
    <w:rsid w:val="00C512D0"/>
    <w:rsid w:val="00C51859"/>
    <w:rsid w:val="00C51AAB"/>
    <w:rsid w:val="00C548D0"/>
    <w:rsid w:val="00C54F48"/>
    <w:rsid w:val="00C5568F"/>
    <w:rsid w:val="00C55CD0"/>
    <w:rsid w:val="00C55FD5"/>
    <w:rsid w:val="00C60051"/>
    <w:rsid w:val="00C600AD"/>
    <w:rsid w:val="00C607B5"/>
    <w:rsid w:val="00C60ACC"/>
    <w:rsid w:val="00C61298"/>
    <w:rsid w:val="00C633FD"/>
    <w:rsid w:val="00C63455"/>
    <w:rsid w:val="00C63B2E"/>
    <w:rsid w:val="00C6408F"/>
    <w:rsid w:val="00C64CC3"/>
    <w:rsid w:val="00C65ADD"/>
    <w:rsid w:val="00C65C18"/>
    <w:rsid w:val="00C664FB"/>
    <w:rsid w:val="00C66C27"/>
    <w:rsid w:val="00C66D38"/>
    <w:rsid w:val="00C67382"/>
    <w:rsid w:val="00C6770E"/>
    <w:rsid w:val="00C70564"/>
    <w:rsid w:val="00C71AFE"/>
    <w:rsid w:val="00C7274F"/>
    <w:rsid w:val="00C73073"/>
    <w:rsid w:val="00C73681"/>
    <w:rsid w:val="00C7522F"/>
    <w:rsid w:val="00C755AB"/>
    <w:rsid w:val="00C7587B"/>
    <w:rsid w:val="00C77566"/>
    <w:rsid w:val="00C800A4"/>
    <w:rsid w:val="00C80120"/>
    <w:rsid w:val="00C80612"/>
    <w:rsid w:val="00C8148C"/>
    <w:rsid w:val="00C81510"/>
    <w:rsid w:val="00C81EC2"/>
    <w:rsid w:val="00C82CAF"/>
    <w:rsid w:val="00C83009"/>
    <w:rsid w:val="00C83643"/>
    <w:rsid w:val="00C84661"/>
    <w:rsid w:val="00C852AA"/>
    <w:rsid w:val="00C8540D"/>
    <w:rsid w:val="00C85AC2"/>
    <w:rsid w:val="00C868BA"/>
    <w:rsid w:val="00C90021"/>
    <w:rsid w:val="00C9068C"/>
    <w:rsid w:val="00C906EB"/>
    <w:rsid w:val="00C92E6E"/>
    <w:rsid w:val="00C95391"/>
    <w:rsid w:val="00C95F94"/>
    <w:rsid w:val="00C967D7"/>
    <w:rsid w:val="00C97EA8"/>
    <w:rsid w:val="00CA07BE"/>
    <w:rsid w:val="00CA0BDF"/>
    <w:rsid w:val="00CA281B"/>
    <w:rsid w:val="00CA2E41"/>
    <w:rsid w:val="00CA3757"/>
    <w:rsid w:val="00CA4A69"/>
    <w:rsid w:val="00CA506B"/>
    <w:rsid w:val="00CA6557"/>
    <w:rsid w:val="00CA6670"/>
    <w:rsid w:val="00CA689D"/>
    <w:rsid w:val="00CA7813"/>
    <w:rsid w:val="00CB0DA0"/>
    <w:rsid w:val="00CB0F13"/>
    <w:rsid w:val="00CB1387"/>
    <w:rsid w:val="00CB2A8C"/>
    <w:rsid w:val="00CB3800"/>
    <w:rsid w:val="00CB5D27"/>
    <w:rsid w:val="00CB6934"/>
    <w:rsid w:val="00CB7A24"/>
    <w:rsid w:val="00CC1408"/>
    <w:rsid w:val="00CC1AA3"/>
    <w:rsid w:val="00CC2DB5"/>
    <w:rsid w:val="00CC33DB"/>
    <w:rsid w:val="00CC439F"/>
    <w:rsid w:val="00CC79C8"/>
    <w:rsid w:val="00CD0A02"/>
    <w:rsid w:val="00CD29B4"/>
    <w:rsid w:val="00CD35FF"/>
    <w:rsid w:val="00CD3B69"/>
    <w:rsid w:val="00CD3B8E"/>
    <w:rsid w:val="00CD3FDA"/>
    <w:rsid w:val="00CD47F3"/>
    <w:rsid w:val="00CD486A"/>
    <w:rsid w:val="00CD63EE"/>
    <w:rsid w:val="00CD6831"/>
    <w:rsid w:val="00CD6AFB"/>
    <w:rsid w:val="00CD6C30"/>
    <w:rsid w:val="00CD7916"/>
    <w:rsid w:val="00CD79CA"/>
    <w:rsid w:val="00CD7C09"/>
    <w:rsid w:val="00CD7E9A"/>
    <w:rsid w:val="00CE123D"/>
    <w:rsid w:val="00CE1975"/>
    <w:rsid w:val="00CE1FCC"/>
    <w:rsid w:val="00CE2053"/>
    <w:rsid w:val="00CE274D"/>
    <w:rsid w:val="00CE27D7"/>
    <w:rsid w:val="00CE2838"/>
    <w:rsid w:val="00CE3C79"/>
    <w:rsid w:val="00CE58C2"/>
    <w:rsid w:val="00CE5AC2"/>
    <w:rsid w:val="00CE6219"/>
    <w:rsid w:val="00CE692B"/>
    <w:rsid w:val="00CF0699"/>
    <w:rsid w:val="00CF17C5"/>
    <w:rsid w:val="00CF1A33"/>
    <w:rsid w:val="00CF20EA"/>
    <w:rsid w:val="00CF2432"/>
    <w:rsid w:val="00CF36EB"/>
    <w:rsid w:val="00CF4C3B"/>
    <w:rsid w:val="00CF5BA6"/>
    <w:rsid w:val="00CF749D"/>
    <w:rsid w:val="00D00301"/>
    <w:rsid w:val="00D0089D"/>
    <w:rsid w:val="00D01425"/>
    <w:rsid w:val="00D01892"/>
    <w:rsid w:val="00D02232"/>
    <w:rsid w:val="00D02F2C"/>
    <w:rsid w:val="00D02F86"/>
    <w:rsid w:val="00D037D0"/>
    <w:rsid w:val="00D0409B"/>
    <w:rsid w:val="00D04179"/>
    <w:rsid w:val="00D04703"/>
    <w:rsid w:val="00D0577A"/>
    <w:rsid w:val="00D06C47"/>
    <w:rsid w:val="00D10BF5"/>
    <w:rsid w:val="00D11BC2"/>
    <w:rsid w:val="00D11D25"/>
    <w:rsid w:val="00D124AB"/>
    <w:rsid w:val="00D125FF"/>
    <w:rsid w:val="00D12B03"/>
    <w:rsid w:val="00D12E70"/>
    <w:rsid w:val="00D1354D"/>
    <w:rsid w:val="00D13A07"/>
    <w:rsid w:val="00D1434D"/>
    <w:rsid w:val="00D14C0C"/>
    <w:rsid w:val="00D14D35"/>
    <w:rsid w:val="00D16346"/>
    <w:rsid w:val="00D1678E"/>
    <w:rsid w:val="00D2020B"/>
    <w:rsid w:val="00D21567"/>
    <w:rsid w:val="00D22038"/>
    <w:rsid w:val="00D228B8"/>
    <w:rsid w:val="00D25E06"/>
    <w:rsid w:val="00D3030C"/>
    <w:rsid w:val="00D307F8"/>
    <w:rsid w:val="00D31666"/>
    <w:rsid w:val="00D31D68"/>
    <w:rsid w:val="00D31EC5"/>
    <w:rsid w:val="00D322E8"/>
    <w:rsid w:val="00D327BB"/>
    <w:rsid w:val="00D35067"/>
    <w:rsid w:val="00D4089C"/>
    <w:rsid w:val="00D41264"/>
    <w:rsid w:val="00D415A3"/>
    <w:rsid w:val="00D416F8"/>
    <w:rsid w:val="00D41B38"/>
    <w:rsid w:val="00D4207C"/>
    <w:rsid w:val="00D42EEF"/>
    <w:rsid w:val="00D42FFA"/>
    <w:rsid w:val="00D43125"/>
    <w:rsid w:val="00D444A7"/>
    <w:rsid w:val="00D445D5"/>
    <w:rsid w:val="00D446E7"/>
    <w:rsid w:val="00D45601"/>
    <w:rsid w:val="00D50836"/>
    <w:rsid w:val="00D50C12"/>
    <w:rsid w:val="00D51E9D"/>
    <w:rsid w:val="00D52EBE"/>
    <w:rsid w:val="00D53224"/>
    <w:rsid w:val="00D53687"/>
    <w:rsid w:val="00D5444A"/>
    <w:rsid w:val="00D5577F"/>
    <w:rsid w:val="00D57038"/>
    <w:rsid w:val="00D57B11"/>
    <w:rsid w:val="00D60CBB"/>
    <w:rsid w:val="00D60EEE"/>
    <w:rsid w:val="00D61314"/>
    <w:rsid w:val="00D61E7C"/>
    <w:rsid w:val="00D63216"/>
    <w:rsid w:val="00D66894"/>
    <w:rsid w:val="00D66A3A"/>
    <w:rsid w:val="00D67B97"/>
    <w:rsid w:val="00D70AD6"/>
    <w:rsid w:val="00D71882"/>
    <w:rsid w:val="00D71C58"/>
    <w:rsid w:val="00D728D0"/>
    <w:rsid w:val="00D733F8"/>
    <w:rsid w:val="00D73A81"/>
    <w:rsid w:val="00D755C8"/>
    <w:rsid w:val="00D76150"/>
    <w:rsid w:val="00D763D8"/>
    <w:rsid w:val="00D76858"/>
    <w:rsid w:val="00D77D14"/>
    <w:rsid w:val="00D81046"/>
    <w:rsid w:val="00D815B0"/>
    <w:rsid w:val="00D81950"/>
    <w:rsid w:val="00D8235E"/>
    <w:rsid w:val="00D82DCF"/>
    <w:rsid w:val="00D832ED"/>
    <w:rsid w:val="00D839C7"/>
    <w:rsid w:val="00D85775"/>
    <w:rsid w:val="00D8597B"/>
    <w:rsid w:val="00D8671F"/>
    <w:rsid w:val="00D90573"/>
    <w:rsid w:val="00D913ED"/>
    <w:rsid w:val="00D920F7"/>
    <w:rsid w:val="00D939E7"/>
    <w:rsid w:val="00D96C14"/>
    <w:rsid w:val="00D97A58"/>
    <w:rsid w:val="00D97AB5"/>
    <w:rsid w:val="00D97DEF"/>
    <w:rsid w:val="00DA13A1"/>
    <w:rsid w:val="00DA1AD6"/>
    <w:rsid w:val="00DA2085"/>
    <w:rsid w:val="00DA228E"/>
    <w:rsid w:val="00DA2509"/>
    <w:rsid w:val="00DA29DC"/>
    <w:rsid w:val="00DA3CB5"/>
    <w:rsid w:val="00DA40A2"/>
    <w:rsid w:val="00DA5645"/>
    <w:rsid w:val="00DA5E48"/>
    <w:rsid w:val="00DA7758"/>
    <w:rsid w:val="00DA7D38"/>
    <w:rsid w:val="00DB0120"/>
    <w:rsid w:val="00DB24F3"/>
    <w:rsid w:val="00DB278D"/>
    <w:rsid w:val="00DB28C2"/>
    <w:rsid w:val="00DB2F6E"/>
    <w:rsid w:val="00DB30FF"/>
    <w:rsid w:val="00DB5648"/>
    <w:rsid w:val="00DB782F"/>
    <w:rsid w:val="00DB790E"/>
    <w:rsid w:val="00DB7CAE"/>
    <w:rsid w:val="00DC0783"/>
    <w:rsid w:val="00DC0830"/>
    <w:rsid w:val="00DC12CC"/>
    <w:rsid w:val="00DC19DE"/>
    <w:rsid w:val="00DC2B92"/>
    <w:rsid w:val="00DC3448"/>
    <w:rsid w:val="00DC40F5"/>
    <w:rsid w:val="00DC4119"/>
    <w:rsid w:val="00DC43A5"/>
    <w:rsid w:val="00DC46EE"/>
    <w:rsid w:val="00DC4F15"/>
    <w:rsid w:val="00DC4F1C"/>
    <w:rsid w:val="00DC5835"/>
    <w:rsid w:val="00DC59FA"/>
    <w:rsid w:val="00DC6F2B"/>
    <w:rsid w:val="00DC71EA"/>
    <w:rsid w:val="00DC7373"/>
    <w:rsid w:val="00DD03C5"/>
    <w:rsid w:val="00DD0646"/>
    <w:rsid w:val="00DD06E8"/>
    <w:rsid w:val="00DD094D"/>
    <w:rsid w:val="00DD1B88"/>
    <w:rsid w:val="00DD2245"/>
    <w:rsid w:val="00DD37B1"/>
    <w:rsid w:val="00DD4534"/>
    <w:rsid w:val="00DD4A64"/>
    <w:rsid w:val="00DD78B5"/>
    <w:rsid w:val="00DE04D2"/>
    <w:rsid w:val="00DE07F0"/>
    <w:rsid w:val="00DE0940"/>
    <w:rsid w:val="00DE0A19"/>
    <w:rsid w:val="00DE1823"/>
    <w:rsid w:val="00DE4227"/>
    <w:rsid w:val="00DE4F97"/>
    <w:rsid w:val="00DE6467"/>
    <w:rsid w:val="00DE7243"/>
    <w:rsid w:val="00DE76F6"/>
    <w:rsid w:val="00DE79A8"/>
    <w:rsid w:val="00DE7F93"/>
    <w:rsid w:val="00DF032F"/>
    <w:rsid w:val="00DF0B1B"/>
    <w:rsid w:val="00DF1113"/>
    <w:rsid w:val="00DF198B"/>
    <w:rsid w:val="00DF1C09"/>
    <w:rsid w:val="00DF27F2"/>
    <w:rsid w:val="00DF3228"/>
    <w:rsid w:val="00DF3407"/>
    <w:rsid w:val="00DF4511"/>
    <w:rsid w:val="00DF495C"/>
    <w:rsid w:val="00DF4BE9"/>
    <w:rsid w:val="00DF4C24"/>
    <w:rsid w:val="00DF5AA9"/>
    <w:rsid w:val="00DF6609"/>
    <w:rsid w:val="00DF676A"/>
    <w:rsid w:val="00DF76D3"/>
    <w:rsid w:val="00E00114"/>
    <w:rsid w:val="00E0110A"/>
    <w:rsid w:val="00E0122E"/>
    <w:rsid w:val="00E02E55"/>
    <w:rsid w:val="00E04E7A"/>
    <w:rsid w:val="00E05E4D"/>
    <w:rsid w:val="00E068AA"/>
    <w:rsid w:val="00E11421"/>
    <w:rsid w:val="00E12306"/>
    <w:rsid w:val="00E12805"/>
    <w:rsid w:val="00E150F9"/>
    <w:rsid w:val="00E15776"/>
    <w:rsid w:val="00E167B8"/>
    <w:rsid w:val="00E17382"/>
    <w:rsid w:val="00E17540"/>
    <w:rsid w:val="00E17CA6"/>
    <w:rsid w:val="00E17D5D"/>
    <w:rsid w:val="00E200A0"/>
    <w:rsid w:val="00E20FCC"/>
    <w:rsid w:val="00E21DD8"/>
    <w:rsid w:val="00E2341E"/>
    <w:rsid w:val="00E24344"/>
    <w:rsid w:val="00E247C3"/>
    <w:rsid w:val="00E24DA4"/>
    <w:rsid w:val="00E24F17"/>
    <w:rsid w:val="00E2543B"/>
    <w:rsid w:val="00E25C15"/>
    <w:rsid w:val="00E2616C"/>
    <w:rsid w:val="00E26288"/>
    <w:rsid w:val="00E26989"/>
    <w:rsid w:val="00E26D44"/>
    <w:rsid w:val="00E2717A"/>
    <w:rsid w:val="00E27B54"/>
    <w:rsid w:val="00E31434"/>
    <w:rsid w:val="00E316CF"/>
    <w:rsid w:val="00E319A0"/>
    <w:rsid w:val="00E31AF2"/>
    <w:rsid w:val="00E320A8"/>
    <w:rsid w:val="00E34B3A"/>
    <w:rsid w:val="00E357F1"/>
    <w:rsid w:val="00E4008A"/>
    <w:rsid w:val="00E424C2"/>
    <w:rsid w:val="00E4423E"/>
    <w:rsid w:val="00E444DB"/>
    <w:rsid w:val="00E451A4"/>
    <w:rsid w:val="00E4523D"/>
    <w:rsid w:val="00E47BDE"/>
    <w:rsid w:val="00E5022C"/>
    <w:rsid w:val="00E50300"/>
    <w:rsid w:val="00E50F50"/>
    <w:rsid w:val="00E51802"/>
    <w:rsid w:val="00E51968"/>
    <w:rsid w:val="00E51CBC"/>
    <w:rsid w:val="00E51D34"/>
    <w:rsid w:val="00E52251"/>
    <w:rsid w:val="00E523F5"/>
    <w:rsid w:val="00E52490"/>
    <w:rsid w:val="00E52E3F"/>
    <w:rsid w:val="00E536A5"/>
    <w:rsid w:val="00E539C3"/>
    <w:rsid w:val="00E547BE"/>
    <w:rsid w:val="00E54FDA"/>
    <w:rsid w:val="00E5522E"/>
    <w:rsid w:val="00E56CB1"/>
    <w:rsid w:val="00E57385"/>
    <w:rsid w:val="00E57C1B"/>
    <w:rsid w:val="00E57FE3"/>
    <w:rsid w:val="00E601FE"/>
    <w:rsid w:val="00E61349"/>
    <w:rsid w:val="00E625AF"/>
    <w:rsid w:val="00E63F13"/>
    <w:rsid w:val="00E64492"/>
    <w:rsid w:val="00E6565D"/>
    <w:rsid w:val="00E65B29"/>
    <w:rsid w:val="00E65B90"/>
    <w:rsid w:val="00E6710D"/>
    <w:rsid w:val="00E71240"/>
    <w:rsid w:val="00E715B9"/>
    <w:rsid w:val="00E719B6"/>
    <w:rsid w:val="00E72BBC"/>
    <w:rsid w:val="00E731BD"/>
    <w:rsid w:val="00E74520"/>
    <w:rsid w:val="00E74B29"/>
    <w:rsid w:val="00E759BA"/>
    <w:rsid w:val="00E75F52"/>
    <w:rsid w:val="00E76066"/>
    <w:rsid w:val="00E776E0"/>
    <w:rsid w:val="00E77DF8"/>
    <w:rsid w:val="00E8031E"/>
    <w:rsid w:val="00E8061C"/>
    <w:rsid w:val="00E80F9F"/>
    <w:rsid w:val="00E8180B"/>
    <w:rsid w:val="00E81D8C"/>
    <w:rsid w:val="00E82171"/>
    <w:rsid w:val="00E82A1D"/>
    <w:rsid w:val="00E83C65"/>
    <w:rsid w:val="00E843EF"/>
    <w:rsid w:val="00E84DFC"/>
    <w:rsid w:val="00E8649B"/>
    <w:rsid w:val="00E864B6"/>
    <w:rsid w:val="00E905A8"/>
    <w:rsid w:val="00E9131B"/>
    <w:rsid w:val="00E91678"/>
    <w:rsid w:val="00E91DF4"/>
    <w:rsid w:val="00E91DFB"/>
    <w:rsid w:val="00E9229F"/>
    <w:rsid w:val="00E92454"/>
    <w:rsid w:val="00E94BBC"/>
    <w:rsid w:val="00E953A2"/>
    <w:rsid w:val="00E95561"/>
    <w:rsid w:val="00E962BF"/>
    <w:rsid w:val="00E96607"/>
    <w:rsid w:val="00E97E16"/>
    <w:rsid w:val="00E97FB9"/>
    <w:rsid w:val="00EA1360"/>
    <w:rsid w:val="00EA1C4E"/>
    <w:rsid w:val="00EA1D0C"/>
    <w:rsid w:val="00EA4F88"/>
    <w:rsid w:val="00EA5B1A"/>
    <w:rsid w:val="00EA5BFC"/>
    <w:rsid w:val="00EA6CE6"/>
    <w:rsid w:val="00EA7924"/>
    <w:rsid w:val="00EA7BA0"/>
    <w:rsid w:val="00EB1625"/>
    <w:rsid w:val="00EB2AAC"/>
    <w:rsid w:val="00EB3600"/>
    <w:rsid w:val="00EB46BC"/>
    <w:rsid w:val="00EB47EA"/>
    <w:rsid w:val="00EB4E20"/>
    <w:rsid w:val="00EB65DA"/>
    <w:rsid w:val="00EC018C"/>
    <w:rsid w:val="00EC02B8"/>
    <w:rsid w:val="00EC0421"/>
    <w:rsid w:val="00EC0FE7"/>
    <w:rsid w:val="00EC3069"/>
    <w:rsid w:val="00EC460C"/>
    <w:rsid w:val="00EC5486"/>
    <w:rsid w:val="00EC6B2B"/>
    <w:rsid w:val="00EC7524"/>
    <w:rsid w:val="00EC766E"/>
    <w:rsid w:val="00EC76BF"/>
    <w:rsid w:val="00EC7E90"/>
    <w:rsid w:val="00ED05B2"/>
    <w:rsid w:val="00ED1257"/>
    <w:rsid w:val="00ED129E"/>
    <w:rsid w:val="00ED143D"/>
    <w:rsid w:val="00ED1C03"/>
    <w:rsid w:val="00ED2489"/>
    <w:rsid w:val="00ED2754"/>
    <w:rsid w:val="00ED4072"/>
    <w:rsid w:val="00ED5670"/>
    <w:rsid w:val="00ED5803"/>
    <w:rsid w:val="00ED7135"/>
    <w:rsid w:val="00EE006C"/>
    <w:rsid w:val="00EE1610"/>
    <w:rsid w:val="00EE20BC"/>
    <w:rsid w:val="00EE2D4A"/>
    <w:rsid w:val="00EE4DD7"/>
    <w:rsid w:val="00EE5E1F"/>
    <w:rsid w:val="00EF11A9"/>
    <w:rsid w:val="00EF29AB"/>
    <w:rsid w:val="00EF2EA9"/>
    <w:rsid w:val="00EF2F27"/>
    <w:rsid w:val="00EF473E"/>
    <w:rsid w:val="00EF53FF"/>
    <w:rsid w:val="00EF6312"/>
    <w:rsid w:val="00EF6872"/>
    <w:rsid w:val="00EF7DBF"/>
    <w:rsid w:val="00F0297D"/>
    <w:rsid w:val="00F039DE"/>
    <w:rsid w:val="00F03A9A"/>
    <w:rsid w:val="00F03F72"/>
    <w:rsid w:val="00F0526E"/>
    <w:rsid w:val="00F05429"/>
    <w:rsid w:val="00F05AAB"/>
    <w:rsid w:val="00F05B69"/>
    <w:rsid w:val="00F05C15"/>
    <w:rsid w:val="00F07C8A"/>
    <w:rsid w:val="00F07E01"/>
    <w:rsid w:val="00F10276"/>
    <w:rsid w:val="00F10B3F"/>
    <w:rsid w:val="00F12731"/>
    <w:rsid w:val="00F127C4"/>
    <w:rsid w:val="00F12A35"/>
    <w:rsid w:val="00F131E6"/>
    <w:rsid w:val="00F13A5F"/>
    <w:rsid w:val="00F163E3"/>
    <w:rsid w:val="00F17E4D"/>
    <w:rsid w:val="00F2036B"/>
    <w:rsid w:val="00F203FD"/>
    <w:rsid w:val="00F2072C"/>
    <w:rsid w:val="00F20767"/>
    <w:rsid w:val="00F207A7"/>
    <w:rsid w:val="00F209F8"/>
    <w:rsid w:val="00F21433"/>
    <w:rsid w:val="00F22668"/>
    <w:rsid w:val="00F22D08"/>
    <w:rsid w:val="00F230B6"/>
    <w:rsid w:val="00F243E5"/>
    <w:rsid w:val="00F249ED"/>
    <w:rsid w:val="00F24B85"/>
    <w:rsid w:val="00F24D8D"/>
    <w:rsid w:val="00F25325"/>
    <w:rsid w:val="00F25819"/>
    <w:rsid w:val="00F25A6F"/>
    <w:rsid w:val="00F263DB"/>
    <w:rsid w:val="00F26611"/>
    <w:rsid w:val="00F271BF"/>
    <w:rsid w:val="00F27473"/>
    <w:rsid w:val="00F27D5E"/>
    <w:rsid w:val="00F31805"/>
    <w:rsid w:val="00F31AE8"/>
    <w:rsid w:val="00F35056"/>
    <w:rsid w:val="00F41306"/>
    <w:rsid w:val="00F415D5"/>
    <w:rsid w:val="00F41BAC"/>
    <w:rsid w:val="00F42105"/>
    <w:rsid w:val="00F42570"/>
    <w:rsid w:val="00F43DD5"/>
    <w:rsid w:val="00F44459"/>
    <w:rsid w:val="00F45381"/>
    <w:rsid w:val="00F4584B"/>
    <w:rsid w:val="00F46A56"/>
    <w:rsid w:val="00F47569"/>
    <w:rsid w:val="00F47E13"/>
    <w:rsid w:val="00F50791"/>
    <w:rsid w:val="00F51674"/>
    <w:rsid w:val="00F51E28"/>
    <w:rsid w:val="00F52F7F"/>
    <w:rsid w:val="00F534C4"/>
    <w:rsid w:val="00F541BF"/>
    <w:rsid w:val="00F544B1"/>
    <w:rsid w:val="00F55477"/>
    <w:rsid w:val="00F55F74"/>
    <w:rsid w:val="00F56E90"/>
    <w:rsid w:val="00F57E22"/>
    <w:rsid w:val="00F61A76"/>
    <w:rsid w:val="00F62CA7"/>
    <w:rsid w:val="00F63578"/>
    <w:rsid w:val="00F6398B"/>
    <w:rsid w:val="00F63DE3"/>
    <w:rsid w:val="00F6403C"/>
    <w:rsid w:val="00F64A91"/>
    <w:rsid w:val="00F64BED"/>
    <w:rsid w:val="00F65779"/>
    <w:rsid w:val="00F65A42"/>
    <w:rsid w:val="00F6675A"/>
    <w:rsid w:val="00F6697B"/>
    <w:rsid w:val="00F679DE"/>
    <w:rsid w:val="00F702B4"/>
    <w:rsid w:val="00F706A2"/>
    <w:rsid w:val="00F7240D"/>
    <w:rsid w:val="00F72589"/>
    <w:rsid w:val="00F72A0A"/>
    <w:rsid w:val="00F72A3D"/>
    <w:rsid w:val="00F7313B"/>
    <w:rsid w:val="00F734E8"/>
    <w:rsid w:val="00F73B4A"/>
    <w:rsid w:val="00F75443"/>
    <w:rsid w:val="00F76EAA"/>
    <w:rsid w:val="00F777E1"/>
    <w:rsid w:val="00F77F6E"/>
    <w:rsid w:val="00F819D1"/>
    <w:rsid w:val="00F83F95"/>
    <w:rsid w:val="00F8404B"/>
    <w:rsid w:val="00F84A1C"/>
    <w:rsid w:val="00F853E7"/>
    <w:rsid w:val="00F85D9C"/>
    <w:rsid w:val="00F9016B"/>
    <w:rsid w:val="00F90463"/>
    <w:rsid w:val="00F9174C"/>
    <w:rsid w:val="00F91A3E"/>
    <w:rsid w:val="00F91BA9"/>
    <w:rsid w:val="00F91F5D"/>
    <w:rsid w:val="00F93014"/>
    <w:rsid w:val="00F93030"/>
    <w:rsid w:val="00F930B1"/>
    <w:rsid w:val="00F930D0"/>
    <w:rsid w:val="00F941F1"/>
    <w:rsid w:val="00F94490"/>
    <w:rsid w:val="00F95194"/>
    <w:rsid w:val="00F964D4"/>
    <w:rsid w:val="00FA0CCF"/>
    <w:rsid w:val="00FA14E6"/>
    <w:rsid w:val="00FA1B3B"/>
    <w:rsid w:val="00FA2989"/>
    <w:rsid w:val="00FA370F"/>
    <w:rsid w:val="00FA3B99"/>
    <w:rsid w:val="00FA3F93"/>
    <w:rsid w:val="00FA4F9C"/>
    <w:rsid w:val="00FA5E66"/>
    <w:rsid w:val="00FA61ED"/>
    <w:rsid w:val="00FA6244"/>
    <w:rsid w:val="00FA63D6"/>
    <w:rsid w:val="00FA7352"/>
    <w:rsid w:val="00FA7DF9"/>
    <w:rsid w:val="00FA7FC0"/>
    <w:rsid w:val="00FB00F3"/>
    <w:rsid w:val="00FB0292"/>
    <w:rsid w:val="00FB07EA"/>
    <w:rsid w:val="00FB1426"/>
    <w:rsid w:val="00FB2F1A"/>
    <w:rsid w:val="00FB3124"/>
    <w:rsid w:val="00FB3B73"/>
    <w:rsid w:val="00FB5592"/>
    <w:rsid w:val="00FB60D3"/>
    <w:rsid w:val="00FB7871"/>
    <w:rsid w:val="00FB7A9E"/>
    <w:rsid w:val="00FB7AD4"/>
    <w:rsid w:val="00FC005A"/>
    <w:rsid w:val="00FC00EC"/>
    <w:rsid w:val="00FC081C"/>
    <w:rsid w:val="00FC0E9F"/>
    <w:rsid w:val="00FC43B1"/>
    <w:rsid w:val="00FC4ED3"/>
    <w:rsid w:val="00FC56C9"/>
    <w:rsid w:val="00FC74C8"/>
    <w:rsid w:val="00FD1472"/>
    <w:rsid w:val="00FD1A0F"/>
    <w:rsid w:val="00FD227E"/>
    <w:rsid w:val="00FD2813"/>
    <w:rsid w:val="00FD316B"/>
    <w:rsid w:val="00FD4226"/>
    <w:rsid w:val="00FD4B7C"/>
    <w:rsid w:val="00FD4F94"/>
    <w:rsid w:val="00FD5440"/>
    <w:rsid w:val="00FD5986"/>
    <w:rsid w:val="00FE07EF"/>
    <w:rsid w:val="00FE118F"/>
    <w:rsid w:val="00FE2E4D"/>
    <w:rsid w:val="00FE438B"/>
    <w:rsid w:val="00FE5E1B"/>
    <w:rsid w:val="00FE64AA"/>
    <w:rsid w:val="00FE6B91"/>
    <w:rsid w:val="00FF0552"/>
    <w:rsid w:val="00FF09B3"/>
    <w:rsid w:val="00FF0B81"/>
    <w:rsid w:val="00FF0ED4"/>
    <w:rsid w:val="00FF16EE"/>
    <w:rsid w:val="00FF184F"/>
    <w:rsid w:val="00FF1BEB"/>
    <w:rsid w:val="00FF251C"/>
    <w:rsid w:val="00FF3B9B"/>
    <w:rsid w:val="00FF3D5D"/>
    <w:rsid w:val="00FF47A8"/>
    <w:rsid w:val="00FF6996"/>
    <w:rsid w:val="00FF74E3"/>
    <w:rsid w:val="00FF7F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F1C8D0"/>
  <w15:chartTrackingRefBased/>
  <w15:docId w15:val="{F04B0618-E0CD-498B-93A5-F7912B92B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7"/>
    <w:qFormat/>
    <w:rsid w:val="00346EDD"/>
    <w:rPr>
      <w:lang w:val="en-GB"/>
    </w:rPr>
  </w:style>
  <w:style w:type="paragraph" w:styleId="Heading1">
    <w:name w:val="heading 1"/>
    <w:basedOn w:val="Normal"/>
    <w:next w:val="Normal"/>
    <w:link w:val="Heading1Char"/>
    <w:qFormat/>
    <w:rsid w:val="00B1161D"/>
    <w:pPr>
      <w:outlineLvl w:val="0"/>
    </w:pPr>
    <w:rPr>
      <w:rFonts w:asciiTheme="majorHAnsi" w:hAnsiTheme="majorHAnsi"/>
      <w:b/>
      <w:color w:val="262626" w:themeColor="text1" w:themeTint="D9"/>
      <w:sz w:val="52"/>
      <w:szCs w:val="52"/>
    </w:rPr>
  </w:style>
  <w:style w:type="paragraph" w:styleId="Heading2">
    <w:name w:val="heading 2"/>
    <w:basedOn w:val="Normal"/>
    <w:next w:val="Normal"/>
    <w:link w:val="Heading2Char"/>
    <w:uiPriority w:val="1"/>
    <w:qFormat/>
    <w:rsid w:val="00237956"/>
    <w:pPr>
      <w:outlineLvl w:val="1"/>
    </w:pPr>
    <w:rPr>
      <w:b/>
      <w:sz w:val="48"/>
      <w:szCs w:val="48"/>
    </w:rPr>
  </w:style>
  <w:style w:type="paragraph" w:styleId="Heading3">
    <w:name w:val="heading 3"/>
    <w:basedOn w:val="Heading2"/>
    <w:next w:val="Normal"/>
    <w:link w:val="Heading3Char"/>
    <w:uiPriority w:val="2"/>
    <w:qFormat/>
    <w:rsid w:val="00874FE7"/>
    <w:pPr>
      <w:spacing w:after="240"/>
      <w:outlineLvl w:val="2"/>
    </w:pPr>
    <w:rPr>
      <w:b w:val="0"/>
      <w:sz w:val="36"/>
      <w:szCs w:val="36"/>
    </w:rPr>
  </w:style>
  <w:style w:type="paragraph" w:styleId="Heading4">
    <w:name w:val="heading 4"/>
    <w:basedOn w:val="Normal"/>
    <w:next w:val="Normal"/>
    <w:link w:val="Heading4Char"/>
    <w:uiPriority w:val="3"/>
    <w:qFormat/>
    <w:rsid w:val="00642C7F"/>
    <w:pPr>
      <w:outlineLvl w:val="3"/>
    </w:pPr>
    <w:rPr>
      <w:rFonts w:asciiTheme="majorHAnsi" w:hAnsiTheme="majorHAnsi"/>
      <w:b/>
      <w:color w:val="476166" w:themeColor="accent1"/>
      <w:sz w:val="28"/>
      <w:szCs w:val="28"/>
    </w:rPr>
  </w:style>
  <w:style w:type="paragraph" w:styleId="Heading5">
    <w:name w:val="heading 5"/>
    <w:basedOn w:val="Normal"/>
    <w:next w:val="Normal"/>
    <w:link w:val="Heading5Char"/>
    <w:uiPriority w:val="4"/>
    <w:qFormat/>
    <w:rsid w:val="00874FE7"/>
    <w:pPr>
      <w:spacing w:before="240"/>
      <w:outlineLvl w:val="4"/>
    </w:pPr>
    <w:rPr>
      <w:rFonts w:asciiTheme="majorHAnsi" w:hAnsiTheme="majorHAnsi"/>
      <w:b/>
      <w:color w:val="476166" w:themeColor="accen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raphicAnchor">
    <w:name w:val="Graphic Anchor"/>
    <w:basedOn w:val="Normal"/>
    <w:uiPriority w:val="8"/>
    <w:qFormat/>
    <w:rsid w:val="00DF198B"/>
    <w:rPr>
      <w:sz w:val="10"/>
    </w:rPr>
  </w:style>
  <w:style w:type="paragraph" w:styleId="BalloonText">
    <w:name w:val="Balloon Text"/>
    <w:basedOn w:val="Normal"/>
    <w:link w:val="BalloonTextChar"/>
    <w:uiPriority w:val="99"/>
    <w:semiHidden/>
    <w:rsid w:val="00DF198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74FE7"/>
    <w:rPr>
      <w:rFonts w:ascii="Times New Roman" w:hAnsi="Times New Roman" w:cs="Times New Roman"/>
      <w:sz w:val="18"/>
      <w:szCs w:val="18"/>
    </w:rPr>
  </w:style>
  <w:style w:type="table" w:styleId="TableGrid">
    <w:name w:val="Table Grid"/>
    <w:basedOn w:val="TableNormal"/>
    <w:uiPriority w:val="39"/>
    <w:rsid w:val="00DF19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B1161D"/>
    <w:rPr>
      <w:rFonts w:asciiTheme="majorHAnsi" w:hAnsiTheme="majorHAnsi"/>
      <w:b/>
      <w:color w:val="262626" w:themeColor="text1" w:themeTint="D9"/>
      <w:sz w:val="52"/>
      <w:szCs w:val="52"/>
    </w:rPr>
  </w:style>
  <w:style w:type="character" w:customStyle="1" w:styleId="Heading2Char">
    <w:name w:val="Heading 2 Char"/>
    <w:basedOn w:val="DefaultParagraphFont"/>
    <w:link w:val="Heading2"/>
    <w:uiPriority w:val="1"/>
    <w:rsid w:val="00237956"/>
    <w:rPr>
      <w:b/>
      <w:sz w:val="48"/>
      <w:szCs w:val="48"/>
    </w:rPr>
  </w:style>
  <w:style w:type="character" w:customStyle="1" w:styleId="Heading3Char">
    <w:name w:val="Heading 3 Char"/>
    <w:basedOn w:val="DefaultParagraphFont"/>
    <w:link w:val="Heading3"/>
    <w:uiPriority w:val="2"/>
    <w:rsid w:val="00874FE7"/>
    <w:rPr>
      <w:sz w:val="36"/>
      <w:szCs w:val="36"/>
    </w:rPr>
  </w:style>
  <w:style w:type="character" w:customStyle="1" w:styleId="Heading4Char">
    <w:name w:val="Heading 4 Char"/>
    <w:basedOn w:val="DefaultParagraphFont"/>
    <w:link w:val="Heading4"/>
    <w:uiPriority w:val="3"/>
    <w:rsid w:val="00642C7F"/>
    <w:rPr>
      <w:rFonts w:asciiTheme="majorHAnsi" w:hAnsiTheme="majorHAnsi"/>
      <w:b/>
      <w:color w:val="476166" w:themeColor="accent1"/>
      <w:sz w:val="28"/>
      <w:szCs w:val="28"/>
    </w:rPr>
  </w:style>
  <w:style w:type="paragraph" w:customStyle="1" w:styleId="Text">
    <w:name w:val="Text"/>
    <w:basedOn w:val="Normal"/>
    <w:uiPriority w:val="5"/>
    <w:qFormat/>
    <w:rsid w:val="009F518E"/>
    <w:rPr>
      <w:szCs w:val="28"/>
    </w:rPr>
  </w:style>
  <w:style w:type="paragraph" w:styleId="Header">
    <w:name w:val="header"/>
    <w:basedOn w:val="Footer"/>
    <w:link w:val="HeaderChar"/>
    <w:uiPriority w:val="99"/>
    <w:semiHidden/>
    <w:rsid w:val="00E74B29"/>
    <w:rPr>
      <w:rFonts w:ascii="Georgia" w:hAnsi="Georgia"/>
    </w:rPr>
  </w:style>
  <w:style w:type="character" w:customStyle="1" w:styleId="HeaderChar">
    <w:name w:val="Header Char"/>
    <w:basedOn w:val="DefaultParagraphFont"/>
    <w:link w:val="Header"/>
    <w:uiPriority w:val="99"/>
    <w:semiHidden/>
    <w:rsid w:val="00874FE7"/>
    <w:rPr>
      <w:rFonts w:ascii="Georgia" w:hAnsi="Georgia"/>
    </w:rPr>
  </w:style>
  <w:style w:type="paragraph" w:styleId="Footer">
    <w:name w:val="footer"/>
    <w:basedOn w:val="Normal"/>
    <w:link w:val="FooterChar"/>
    <w:uiPriority w:val="99"/>
    <w:rsid w:val="006709F1"/>
    <w:pPr>
      <w:tabs>
        <w:tab w:val="center" w:pos="4680"/>
        <w:tab w:val="right" w:pos="9360"/>
      </w:tabs>
    </w:pPr>
    <w:rPr>
      <w:rFonts w:asciiTheme="majorHAnsi" w:hAnsiTheme="majorHAnsi"/>
      <w:b/>
      <w:color w:val="476166" w:themeColor="accent1"/>
    </w:rPr>
  </w:style>
  <w:style w:type="character" w:customStyle="1" w:styleId="FooterChar">
    <w:name w:val="Footer Char"/>
    <w:basedOn w:val="DefaultParagraphFont"/>
    <w:link w:val="Footer"/>
    <w:uiPriority w:val="99"/>
    <w:rsid w:val="006709F1"/>
    <w:rPr>
      <w:rFonts w:asciiTheme="majorHAnsi" w:hAnsiTheme="majorHAnsi"/>
      <w:b/>
      <w:color w:val="476166" w:themeColor="accent1"/>
    </w:rPr>
  </w:style>
  <w:style w:type="character" w:styleId="PageNumber">
    <w:name w:val="page number"/>
    <w:basedOn w:val="DefaultParagraphFont"/>
    <w:uiPriority w:val="99"/>
    <w:semiHidden/>
    <w:rsid w:val="00E74B29"/>
  </w:style>
  <w:style w:type="character" w:customStyle="1" w:styleId="Heading5Char">
    <w:name w:val="Heading 5 Char"/>
    <w:basedOn w:val="DefaultParagraphFont"/>
    <w:link w:val="Heading5"/>
    <w:uiPriority w:val="4"/>
    <w:rsid w:val="00874FE7"/>
    <w:rPr>
      <w:rFonts w:asciiTheme="majorHAnsi" w:hAnsiTheme="majorHAnsi"/>
      <w:b/>
      <w:color w:val="476166" w:themeColor="accent1"/>
      <w:sz w:val="28"/>
      <w:szCs w:val="28"/>
    </w:rPr>
  </w:style>
  <w:style w:type="paragraph" w:styleId="Quote">
    <w:name w:val="Quote"/>
    <w:basedOn w:val="Normal"/>
    <w:next w:val="Normal"/>
    <w:link w:val="QuoteChar"/>
    <w:uiPriority w:val="6"/>
    <w:qFormat/>
    <w:rsid w:val="00874FE7"/>
    <w:rPr>
      <w:color w:val="476166" w:themeColor="accent1"/>
      <w:sz w:val="96"/>
      <w:szCs w:val="96"/>
    </w:rPr>
  </w:style>
  <w:style w:type="character" w:customStyle="1" w:styleId="QuoteChar">
    <w:name w:val="Quote Char"/>
    <w:basedOn w:val="DefaultParagraphFont"/>
    <w:link w:val="Quote"/>
    <w:uiPriority w:val="6"/>
    <w:rsid w:val="00874FE7"/>
    <w:rPr>
      <w:color w:val="476166" w:themeColor="accent1"/>
      <w:sz w:val="96"/>
      <w:szCs w:val="96"/>
    </w:rPr>
  </w:style>
  <w:style w:type="character" w:styleId="PlaceholderText">
    <w:name w:val="Placeholder Text"/>
    <w:basedOn w:val="DefaultParagraphFont"/>
    <w:uiPriority w:val="99"/>
    <w:semiHidden/>
    <w:rsid w:val="00874FE7"/>
    <w:rPr>
      <w:color w:val="808080"/>
    </w:rPr>
  </w:style>
  <w:style w:type="paragraph" w:styleId="TOCHeading">
    <w:name w:val="TOC Heading"/>
    <w:basedOn w:val="Heading1"/>
    <w:next w:val="Normal"/>
    <w:uiPriority w:val="39"/>
    <w:unhideWhenUsed/>
    <w:qFormat/>
    <w:rsid w:val="00491D97"/>
    <w:pPr>
      <w:keepNext/>
      <w:keepLines/>
      <w:spacing w:before="240" w:line="259" w:lineRule="auto"/>
      <w:outlineLvl w:val="9"/>
    </w:pPr>
    <w:rPr>
      <w:rFonts w:eastAsiaTheme="majorEastAsia" w:cstheme="majorBidi"/>
      <w:b w:val="0"/>
      <w:color w:val="35484C" w:themeColor="accent1" w:themeShade="BF"/>
      <w:sz w:val="32"/>
      <w:szCs w:val="32"/>
    </w:rPr>
  </w:style>
  <w:style w:type="paragraph" w:styleId="TOC1">
    <w:name w:val="toc 1"/>
    <w:basedOn w:val="Normal"/>
    <w:next w:val="Normal"/>
    <w:autoRedefine/>
    <w:uiPriority w:val="39"/>
    <w:rsid w:val="00491D97"/>
    <w:pPr>
      <w:spacing w:after="100"/>
    </w:pPr>
  </w:style>
  <w:style w:type="paragraph" w:styleId="TOC2">
    <w:name w:val="toc 2"/>
    <w:basedOn w:val="Normal"/>
    <w:next w:val="Normal"/>
    <w:autoRedefine/>
    <w:uiPriority w:val="39"/>
    <w:rsid w:val="00491D97"/>
    <w:pPr>
      <w:spacing w:after="100"/>
      <w:ind w:left="240"/>
    </w:pPr>
  </w:style>
  <w:style w:type="character" w:styleId="Hyperlink">
    <w:name w:val="Hyperlink"/>
    <w:basedOn w:val="DefaultParagraphFont"/>
    <w:uiPriority w:val="99"/>
    <w:unhideWhenUsed/>
    <w:rsid w:val="00491D97"/>
    <w:rPr>
      <w:color w:val="0000FF" w:themeColor="hyperlink"/>
      <w:u w:val="single"/>
    </w:rPr>
  </w:style>
  <w:style w:type="paragraph" w:styleId="TOC3">
    <w:name w:val="toc 3"/>
    <w:basedOn w:val="Normal"/>
    <w:next w:val="Normal"/>
    <w:autoRedefine/>
    <w:uiPriority w:val="39"/>
    <w:unhideWhenUsed/>
    <w:rsid w:val="00BB5297"/>
    <w:pPr>
      <w:spacing w:after="100" w:line="259" w:lineRule="auto"/>
      <w:ind w:left="440"/>
    </w:pPr>
    <w:rPr>
      <w:rFonts w:eastAsiaTheme="minorEastAsia" w:cs="Times New Roman"/>
      <w:sz w:val="22"/>
      <w:szCs w:val="22"/>
    </w:rPr>
  </w:style>
  <w:style w:type="paragraph" w:styleId="ListParagraph">
    <w:name w:val="List Paragraph"/>
    <w:basedOn w:val="Normal"/>
    <w:uiPriority w:val="34"/>
    <w:qFormat/>
    <w:rsid w:val="00B10D78"/>
    <w:pPr>
      <w:ind w:left="720"/>
      <w:contextualSpacing/>
    </w:pPr>
  </w:style>
  <w:style w:type="paragraph" w:styleId="NormalWeb">
    <w:name w:val="Normal (Web)"/>
    <w:basedOn w:val="Normal"/>
    <w:uiPriority w:val="99"/>
    <w:unhideWhenUsed/>
    <w:rsid w:val="00AD575D"/>
    <w:pPr>
      <w:spacing w:before="100" w:beforeAutospacing="1" w:after="100" w:afterAutospacing="1"/>
    </w:pPr>
    <w:rPr>
      <w:rFonts w:ascii="Times New Roman" w:eastAsia="Times New Roman" w:hAnsi="Times New Roman" w:cs="Times New Roman"/>
      <w:lang w:val="en-SG" w:eastAsia="en-SG"/>
    </w:rPr>
  </w:style>
  <w:style w:type="table" w:styleId="PlainTable5">
    <w:name w:val="Plain Table 5"/>
    <w:basedOn w:val="TableNormal"/>
    <w:uiPriority w:val="45"/>
    <w:rsid w:val="00AD575D"/>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40"/>
    <w:rsid w:val="00AD575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Caption">
    <w:name w:val="caption"/>
    <w:basedOn w:val="Normal"/>
    <w:next w:val="Normal"/>
    <w:uiPriority w:val="35"/>
    <w:qFormat/>
    <w:rsid w:val="00AD575D"/>
    <w:pPr>
      <w:spacing w:after="200"/>
    </w:pPr>
    <w:rPr>
      <w:i/>
      <w:iCs/>
      <w:color w:val="5E5E5E" w:themeColor="text2"/>
      <w:sz w:val="18"/>
      <w:szCs w:val="18"/>
    </w:rPr>
  </w:style>
  <w:style w:type="character" w:styleId="UnresolvedMention">
    <w:name w:val="Unresolved Mention"/>
    <w:basedOn w:val="DefaultParagraphFont"/>
    <w:uiPriority w:val="99"/>
    <w:semiHidden/>
    <w:unhideWhenUsed/>
    <w:rsid w:val="00DA2509"/>
    <w:rPr>
      <w:color w:val="605E5C"/>
      <w:shd w:val="clear" w:color="auto" w:fill="E1DFDD"/>
    </w:rPr>
  </w:style>
  <w:style w:type="character" w:styleId="FollowedHyperlink">
    <w:name w:val="FollowedHyperlink"/>
    <w:basedOn w:val="DefaultParagraphFont"/>
    <w:uiPriority w:val="99"/>
    <w:semiHidden/>
    <w:rsid w:val="00F41BAC"/>
    <w:rPr>
      <w:color w:val="FF00FF" w:themeColor="followedHyperlink"/>
      <w:u w:val="single"/>
    </w:rPr>
  </w:style>
  <w:style w:type="character" w:styleId="CommentReference">
    <w:name w:val="annotation reference"/>
    <w:basedOn w:val="DefaultParagraphFont"/>
    <w:uiPriority w:val="99"/>
    <w:semiHidden/>
    <w:rsid w:val="00173681"/>
    <w:rPr>
      <w:sz w:val="16"/>
      <w:szCs w:val="16"/>
    </w:rPr>
  </w:style>
  <w:style w:type="paragraph" w:styleId="CommentText">
    <w:name w:val="annotation text"/>
    <w:basedOn w:val="Normal"/>
    <w:link w:val="CommentTextChar"/>
    <w:uiPriority w:val="99"/>
    <w:semiHidden/>
    <w:rsid w:val="00173681"/>
    <w:rPr>
      <w:sz w:val="20"/>
      <w:szCs w:val="20"/>
    </w:rPr>
  </w:style>
  <w:style w:type="character" w:customStyle="1" w:styleId="CommentTextChar">
    <w:name w:val="Comment Text Char"/>
    <w:basedOn w:val="DefaultParagraphFont"/>
    <w:link w:val="CommentText"/>
    <w:uiPriority w:val="99"/>
    <w:semiHidden/>
    <w:rsid w:val="00173681"/>
    <w:rPr>
      <w:sz w:val="20"/>
      <w:szCs w:val="20"/>
    </w:rPr>
  </w:style>
  <w:style w:type="paragraph" w:styleId="CommentSubject">
    <w:name w:val="annotation subject"/>
    <w:basedOn w:val="CommentText"/>
    <w:next w:val="CommentText"/>
    <w:link w:val="CommentSubjectChar"/>
    <w:uiPriority w:val="99"/>
    <w:semiHidden/>
    <w:unhideWhenUsed/>
    <w:rsid w:val="00173681"/>
    <w:rPr>
      <w:b/>
      <w:bCs/>
    </w:rPr>
  </w:style>
  <w:style w:type="character" w:customStyle="1" w:styleId="CommentSubjectChar">
    <w:name w:val="Comment Subject Char"/>
    <w:basedOn w:val="CommentTextChar"/>
    <w:link w:val="CommentSubject"/>
    <w:uiPriority w:val="99"/>
    <w:semiHidden/>
    <w:rsid w:val="00173681"/>
    <w:rPr>
      <w:b/>
      <w:bCs/>
      <w:sz w:val="20"/>
      <w:szCs w:val="20"/>
    </w:rPr>
  </w:style>
  <w:style w:type="table" w:customStyle="1" w:styleId="TableGrid1">
    <w:name w:val="Table Grid1"/>
    <w:basedOn w:val="TableNormal"/>
    <w:next w:val="TableGrid"/>
    <w:uiPriority w:val="39"/>
    <w:rsid w:val="00F72589"/>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B82868"/>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4732FA"/>
    <w:rPr>
      <w:b/>
      <w:bCs/>
    </w:rPr>
  </w:style>
  <w:style w:type="character" w:styleId="Emphasis">
    <w:name w:val="Emphasis"/>
    <w:basedOn w:val="DefaultParagraphFont"/>
    <w:uiPriority w:val="20"/>
    <w:qFormat/>
    <w:rsid w:val="004732F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73132">
      <w:bodyDiv w:val="1"/>
      <w:marLeft w:val="0"/>
      <w:marRight w:val="0"/>
      <w:marTop w:val="0"/>
      <w:marBottom w:val="0"/>
      <w:divBdr>
        <w:top w:val="none" w:sz="0" w:space="0" w:color="auto"/>
        <w:left w:val="none" w:sz="0" w:space="0" w:color="auto"/>
        <w:bottom w:val="none" w:sz="0" w:space="0" w:color="auto"/>
        <w:right w:val="none" w:sz="0" w:space="0" w:color="auto"/>
      </w:divBdr>
    </w:div>
    <w:div w:id="23219338">
      <w:bodyDiv w:val="1"/>
      <w:marLeft w:val="0"/>
      <w:marRight w:val="0"/>
      <w:marTop w:val="0"/>
      <w:marBottom w:val="0"/>
      <w:divBdr>
        <w:top w:val="none" w:sz="0" w:space="0" w:color="auto"/>
        <w:left w:val="none" w:sz="0" w:space="0" w:color="auto"/>
        <w:bottom w:val="none" w:sz="0" w:space="0" w:color="auto"/>
        <w:right w:val="none" w:sz="0" w:space="0" w:color="auto"/>
      </w:divBdr>
    </w:div>
    <w:div w:id="130101057">
      <w:bodyDiv w:val="1"/>
      <w:marLeft w:val="0"/>
      <w:marRight w:val="0"/>
      <w:marTop w:val="0"/>
      <w:marBottom w:val="0"/>
      <w:divBdr>
        <w:top w:val="none" w:sz="0" w:space="0" w:color="auto"/>
        <w:left w:val="none" w:sz="0" w:space="0" w:color="auto"/>
        <w:bottom w:val="none" w:sz="0" w:space="0" w:color="auto"/>
        <w:right w:val="none" w:sz="0" w:space="0" w:color="auto"/>
      </w:divBdr>
    </w:div>
    <w:div w:id="156771791">
      <w:bodyDiv w:val="1"/>
      <w:marLeft w:val="0"/>
      <w:marRight w:val="0"/>
      <w:marTop w:val="0"/>
      <w:marBottom w:val="0"/>
      <w:divBdr>
        <w:top w:val="none" w:sz="0" w:space="0" w:color="auto"/>
        <w:left w:val="none" w:sz="0" w:space="0" w:color="auto"/>
        <w:bottom w:val="none" w:sz="0" w:space="0" w:color="auto"/>
        <w:right w:val="none" w:sz="0" w:space="0" w:color="auto"/>
      </w:divBdr>
      <w:divsChild>
        <w:div w:id="374937395">
          <w:marLeft w:val="0"/>
          <w:marRight w:val="0"/>
          <w:marTop w:val="0"/>
          <w:marBottom w:val="0"/>
          <w:divBdr>
            <w:top w:val="none" w:sz="0" w:space="0" w:color="auto"/>
            <w:left w:val="none" w:sz="0" w:space="0" w:color="auto"/>
            <w:bottom w:val="none" w:sz="0" w:space="0" w:color="auto"/>
            <w:right w:val="none" w:sz="0" w:space="0" w:color="auto"/>
          </w:divBdr>
          <w:divsChild>
            <w:div w:id="1942834341">
              <w:marLeft w:val="0"/>
              <w:marRight w:val="0"/>
              <w:marTop w:val="0"/>
              <w:marBottom w:val="0"/>
              <w:divBdr>
                <w:top w:val="none" w:sz="0" w:space="0" w:color="auto"/>
                <w:left w:val="none" w:sz="0" w:space="0" w:color="auto"/>
                <w:bottom w:val="none" w:sz="0" w:space="0" w:color="auto"/>
                <w:right w:val="none" w:sz="0" w:space="0" w:color="auto"/>
              </w:divBdr>
            </w:div>
            <w:div w:id="110975249">
              <w:marLeft w:val="0"/>
              <w:marRight w:val="0"/>
              <w:marTop w:val="0"/>
              <w:marBottom w:val="0"/>
              <w:divBdr>
                <w:top w:val="none" w:sz="0" w:space="0" w:color="auto"/>
                <w:left w:val="none" w:sz="0" w:space="0" w:color="auto"/>
                <w:bottom w:val="none" w:sz="0" w:space="0" w:color="auto"/>
                <w:right w:val="none" w:sz="0" w:space="0" w:color="auto"/>
              </w:divBdr>
            </w:div>
            <w:div w:id="1971323703">
              <w:marLeft w:val="0"/>
              <w:marRight w:val="0"/>
              <w:marTop w:val="0"/>
              <w:marBottom w:val="0"/>
              <w:divBdr>
                <w:top w:val="none" w:sz="0" w:space="0" w:color="auto"/>
                <w:left w:val="none" w:sz="0" w:space="0" w:color="auto"/>
                <w:bottom w:val="none" w:sz="0" w:space="0" w:color="auto"/>
                <w:right w:val="none" w:sz="0" w:space="0" w:color="auto"/>
              </w:divBdr>
            </w:div>
            <w:div w:id="1864979878">
              <w:marLeft w:val="0"/>
              <w:marRight w:val="0"/>
              <w:marTop w:val="0"/>
              <w:marBottom w:val="0"/>
              <w:divBdr>
                <w:top w:val="none" w:sz="0" w:space="0" w:color="auto"/>
                <w:left w:val="none" w:sz="0" w:space="0" w:color="auto"/>
                <w:bottom w:val="none" w:sz="0" w:space="0" w:color="auto"/>
                <w:right w:val="none" w:sz="0" w:space="0" w:color="auto"/>
              </w:divBdr>
            </w:div>
            <w:div w:id="1555048666">
              <w:marLeft w:val="0"/>
              <w:marRight w:val="0"/>
              <w:marTop w:val="0"/>
              <w:marBottom w:val="0"/>
              <w:divBdr>
                <w:top w:val="none" w:sz="0" w:space="0" w:color="auto"/>
                <w:left w:val="none" w:sz="0" w:space="0" w:color="auto"/>
                <w:bottom w:val="none" w:sz="0" w:space="0" w:color="auto"/>
                <w:right w:val="none" w:sz="0" w:space="0" w:color="auto"/>
              </w:divBdr>
            </w:div>
            <w:div w:id="1113213925">
              <w:marLeft w:val="0"/>
              <w:marRight w:val="0"/>
              <w:marTop w:val="0"/>
              <w:marBottom w:val="0"/>
              <w:divBdr>
                <w:top w:val="none" w:sz="0" w:space="0" w:color="auto"/>
                <w:left w:val="none" w:sz="0" w:space="0" w:color="auto"/>
                <w:bottom w:val="none" w:sz="0" w:space="0" w:color="auto"/>
                <w:right w:val="none" w:sz="0" w:space="0" w:color="auto"/>
              </w:divBdr>
            </w:div>
            <w:div w:id="823551549">
              <w:marLeft w:val="0"/>
              <w:marRight w:val="0"/>
              <w:marTop w:val="0"/>
              <w:marBottom w:val="0"/>
              <w:divBdr>
                <w:top w:val="none" w:sz="0" w:space="0" w:color="auto"/>
                <w:left w:val="none" w:sz="0" w:space="0" w:color="auto"/>
                <w:bottom w:val="none" w:sz="0" w:space="0" w:color="auto"/>
                <w:right w:val="none" w:sz="0" w:space="0" w:color="auto"/>
              </w:divBdr>
            </w:div>
            <w:div w:id="1627083781">
              <w:marLeft w:val="0"/>
              <w:marRight w:val="0"/>
              <w:marTop w:val="0"/>
              <w:marBottom w:val="0"/>
              <w:divBdr>
                <w:top w:val="none" w:sz="0" w:space="0" w:color="auto"/>
                <w:left w:val="none" w:sz="0" w:space="0" w:color="auto"/>
                <w:bottom w:val="none" w:sz="0" w:space="0" w:color="auto"/>
                <w:right w:val="none" w:sz="0" w:space="0" w:color="auto"/>
              </w:divBdr>
            </w:div>
            <w:div w:id="1373268850">
              <w:marLeft w:val="0"/>
              <w:marRight w:val="0"/>
              <w:marTop w:val="0"/>
              <w:marBottom w:val="0"/>
              <w:divBdr>
                <w:top w:val="none" w:sz="0" w:space="0" w:color="auto"/>
                <w:left w:val="none" w:sz="0" w:space="0" w:color="auto"/>
                <w:bottom w:val="none" w:sz="0" w:space="0" w:color="auto"/>
                <w:right w:val="none" w:sz="0" w:space="0" w:color="auto"/>
              </w:divBdr>
            </w:div>
            <w:div w:id="163473031">
              <w:marLeft w:val="0"/>
              <w:marRight w:val="0"/>
              <w:marTop w:val="0"/>
              <w:marBottom w:val="0"/>
              <w:divBdr>
                <w:top w:val="none" w:sz="0" w:space="0" w:color="auto"/>
                <w:left w:val="none" w:sz="0" w:space="0" w:color="auto"/>
                <w:bottom w:val="none" w:sz="0" w:space="0" w:color="auto"/>
                <w:right w:val="none" w:sz="0" w:space="0" w:color="auto"/>
              </w:divBdr>
            </w:div>
            <w:div w:id="1737819507">
              <w:marLeft w:val="0"/>
              <w:marRight w:val="0"/>
              <w:marTop w:val="0"/>
              <w:marBottom w:val="0"/>
              <w:divBdr>
                <w:top w:val="none" w:sz="0" w:space="0" w:color="auto"/>
                <w:left w:val="none" w:sz="0" w:space="0" w:color="auto"/>
                <w:bottom w:val="none" w:sz="0" w:space="0" w:color="auto"/>
                <w:right w:val="none" w:sz="0" w:space="0" w:color="auto"/>
              </w:divBdr>
            </w:div>
            <w:div w:id="653604154">
              <w:marLeft w:val="0"/>
              <w:marRight w:val="0"/>
              <w:marTop w:val="0"/>
              <w:marBottom w:val="0"/>
              <w:divBdr>
                <w:top w:val="none" w:sz="0" w:space="0" w:color="auto"/>
                <w:left w:val="none" w:sz="0" w:space="0" w:color="auto"/>
                <w:bottom w:val="none" w:sz="0" w:space="0" w:color="auto"/>
                <w:right w:val="none" w:sz="0" w:space="0" w:color="auto"/>
              </w:divBdr>
            </w:div>
            <w:div w:id="176578198">
              <w:marLeft w:val="0"/>
              <w:marRight w:val="0"/>
              <w:marTop w:val="0"/>
              <w:marBottom w:val="0"/>
              <w:divBdr>
                <w:top w:val="none" w:sz="0" w:space="0" w:color="auto"/>
                <w:left w:val="none" w:sz="0" w:space="0" w:color="auto"/>
                <w:bottom w:val="none" w:sz="0" w:space="0" w:color="auto"/>
                <w:right w:val="none" w:sz="0" w:space="0" w:color="auto"/>
              </w:divBdr>
            </w:div>
            <w:div w:id="964427811">
              <w:marLeft w:val="0"/>
              <w:marRight w:val="0"/>
              <w:marTop w:val="0"/>
              <w:marBottom w:val="0"/>
              <w:divBdr>
                <w:top w:val="none" w:sz="0" w:space="0" w:color="auto"/>
                <w:left w:val="none" w:sz="0" w:space="0" w:color="auto"/>
                <w:bottom w:val="none" w:sz="0" w:space="0" w:color="auto"/>
                <w:right w:val="none" w:sz="0" w:space="0" w:color="auto"/>
              </w:divBdr>
            </w:div>
            <w:div w:id="1422876069">
              <w:marLeft w:val="0"/>
              <w:marRight w:val="0"/>
              <w:marTop w:val="0"/>
              <w:marBottom w:val="0"/>
              <w:divBdr>
                <w:top w:val="none" w:sz="0" w:space="0" w:color="auto"/>
                <w:left w:val="none" w:sz="0" w:space="0" w:color="auto"/>
                <w:bottom w:val="none" w:sz="0" w:space="0" w:color="auto"/>
                <w:right w:val="none" w:sz="0" w:space="0" w:color="auto"/>
              </w:divBdr>
            </w:div>
            <w:div w:id="466970456">
              <w:marLeft w:val="0"/>
              <w:marRight w:val="0"/>
              <w:marTop w:val="0"/>
              <w:marBottom w:val="0"/>
              <w:divBdr>
                <w:top w:val="none" w:sz="0" w:space="0" w:color="auto"/>
                <w:left w:val="none" w:sz="0" w:space="0" w:color="auto"/>
                <w:bottom w:val="none" w:sz="0" w:space="0" w:color="auto"/>
                <w:right w:val="none" w:sz="0" w:space="0" w:color="auto"/>
              </w:divBdr>
            </w:div>
            <w:div w:id="1329216287">
              <w:marLeft w:val="0"/>
              <w:marRight w:val="0"/>
              <w:marTop w:val="0"/>
              <w:marBottom w:val="0"/>
              <w:divBdr>
                <w:top w:val="none" w:sz="0" w:space="0" w:color="auto"/>
                <w:left w:val="none" w:sz="0" w:space="0" w:color="auto"/>
                <w:bottom w:val="none" w:sz="0" w:space="0" w:color="auto"/>
                <w:right w:val="none" w:sz="0" w:space="0" w:color="auto"/>
              </w:divBdr>
            </w:div>
            <w:div w:id="916405403">
              <w:marLeft w:val="0"/>
              <w:marRight w:val="0"/>
              <w:marTop w:val="0"/>
              <w:marBottom w:val="0"/>
              <w:divBdr>
                <w:top w:val="none" w:sz="0" w:space="0" w:color="auto"/>
                <w:left w:val="none" w:sz="0" w:space="0" w:color="auto"/>
                <w:bottom w:val="none" w:sz="0" w:space="0" w:color="auto"/>
                <w:right w:val="none" w:sz="0" w:space="0" w:color="auto"/>
              </w:divBdr>
            </w:div>
            <w:div w:id="559906101">
              <w:marLeft w:val="0"/>
              <w:marRight w:val="0"/>
              <w:marTop w:val="0"/>
              <w:marBottom w:val="0"/>
              <w:divBdr>
                <w:top w:val="none" w:sz="0" w:space="0" w:color="auto"/>
                <w:left w:val="none" w:sz="0" w:space="0" w:color="auto"/>
                <w:bottom w:val="none" w:sz="0" w:space="0" w:color="auto"/>
                <w:right w:val="none" w:sz="0" w:space="0" w:color="auto"/>
              </w:divBdr>
            </w:div>
            <w:div w:id="2116755131">
              <w:marLeft w:val="0"/>
              <w:marRight w:val="0"/>
              <w:marTop w:val="0"/>
              <w:marBottom w:val="0"/>
              <w:divBdr>
                <w:top w:val="none" w:sz="0" w:space="0" w:color="auto"/>
                <w:left w:val="none" w:sz="0" w:space="0" w:color="auto"/>
                <w:bottom w:val="none" w:sz="0" w:space="0" w:color="auto"/>
                <w:right w:val="none" w:sz="0" w:space="0" w:color="auto"/>
              </w:divBdr>
            </w:div>
            <w:div w:id="1802920531">
              <w:marLeft w:val="0"/>
              <w:marRight w:val="0"/>
              <w:marTop w:val="0"/>
              <w:marBottom w:val="0"/>
              <w:divBdr>
                <w:top w:val="none" w:sz="0" w:space="0" w:color="auto"/>
                <w:left w:val="none" w:sz="0" w:space="0" w:color="auto"/>
                <w:bottom w:val="none" w:sz="0" w:space="0" w:color="auto"/>
                <w:right w:val="none" w:sz="0" w:space="0" w:color="auto"/>
              </w:divBdr>
            </w:div>
            <w:div w:id="877090298">
              <w:marLeft w:val="0"/>
              <w:marRight w:val="0"/>
              <w:marTop w:val="0"/>
              <w:marBottom w:val="0"/>
              <w:divBdr>
                <w:top w:val="none" w:sz="0" w:space="0" w:color="auto"/>
                <w:left w:val="none" w:sz="0" w:space="0" w:color="auto"/>
                <w:bottom w:val="none" w:sz="0" w:space="0" w:color="auto"/>
                <w:right w:val="none" w:sz="0" w:space="0" w:color="auto"/>
              </w:divBdr>
            </w:div>
            <w:div w:id="2053572466">
              <w:marLeft w:val="0"/>
              <w:marRight w:val="0"/>
              <w:marTop w:val="0"/>
              <w:marBottom w:val="0"/>
              <w:divBdr>
                <w:top w:val="none" w:sz="0" w:space="0" w:color="auto"/>
                <w:left w:val="none" w:sz="0" w:space="0" w:color="auto"/>
                <w:bottom w:val="none" w:sz="0" w:space="0" w:color="auto"/>
                <w:right w:val="none" w:sz="0" w:space="0" w:color="auto"/>
              </w:divBdr>
            </w:div>
            <w:div w:id="489517994">
              <w:marLeft w:val="0"/>
              <w:marRight w:val="0"/>
              <w:marTop w:val="0"/>
              <w:marBottom w:val="0"/>
              <w:divBdr>
                <w:top w:val="none" w:sz="0" w:space="0" w:color="auto"/>
                <w:left w:val="none" w:sz="0" w:space="0" w:color="auto"/>
                <w:bottom w:val="none" w:sz="0" w:space="0" w:color="auto"/>
                <w:right w:val="none" w:sz="0" w:space="0" w:color="auto"/>
              </w:divBdr>
            </w:div>
            <w:div w:id="1671367597">
              <w:marLeft w:val="0"/>
              <w:marRight w:val="0"/>
              <w:marTop w:val="0"/>
              <w:marBottom w:val="0"/>
              <w:divBdr>
                <w:top w:val="none" w:sz="0" w:space="0" w:color="auto"/>
                <w:left w:val="none" w:sz="0" w:space="0" w:color="auto"/>
                <w:bottom w:val="none" w:sz="0" w:space="0" w:color="auto"/>
                <w:right w:val="none" w:sz="0" w:space="0" w:color="auto"/>
              </w:divBdr>
            </w:div>
            <w:div w:id="2050180558">
              <w:marLeft w:val="0"/>
              <w:marRight w:val="0"/>
              <w:marTop w:val="0"/>
              <w:marBottom w:val="0"/>
              <w:divBdr>
                <w:top w:val="none" w:sz="0" w:space="0" w:color="auto"/>
                <w:left w:val="none" w:sz="0" w:space="0" w:color="auto"/>
                <w:bottom w:val="none" w:sz="0" w:space="0" w:color="auto"/>
                <w:right w:val="none" w:sz="0" w:space="0" w:color="auto"/>
              </w:divBdr>
            </w:div>
            <w:div w:id="407190405">
              <w:marLeft w:val="0"/>
              <w:marRight w:val="0"/>
              <w:marTop w:val="0"/>
              <w:marBottom w:val="0"/>
              <w:divBdr>
                <w:top w:val="none" w:sz="0" w:space="0" w:color="auto"/>
                <w:left w:val="none" w:sz="0" w:space="0" w:color="auto"/>
                <w:bottom w:val="none" w:sz="0" w:space="0" w:color="auto"/>
                <w:right w:val="none" w:sz="0" w:space="0" w:color="auto"/>
              </w:divBdr>
            </w:div>
            <w:div w:id="2064402583">
              <w:marLeft w:val="0"/>
              <w:marRight w:val="0"/>
              <w:marTop w:val="0"/>
              <w:marBottom w:val="0"/>
              <w:divBdr>
                <w:top w:val="none" w:sz="0" w:space="0" w:color="auto"/>
                <w:left w:val="none" w:sz="0" w:space="0" w:color="auto"/>
                <w:bottom w:val="none" w:sz="0" w:space="0" w:color="auto"/>
                <w:right w:val="none" w:sz="0" w:space="0" w:color="auto"/>
              </w:divBdr>
            </w:div>
            <w:div w:id="1400979641">
              <w:marLeft w:val="0"/>
              <w:marRight w:val="0"/>
              <w:marTop w:val="0"/>
              <w:marBottom w:val="0"/>
              <w:divBdr>
                <w:top w:val="none" w:sz="0" w:space="0" w:color="auto"/>
                <w:left w:val="none" w:sz="0" w:space="0" w:color="auto"/>
                <w:bottom w:val="none" w:sz="0" w:space="0" w:color="auto"/>
                <w:right w:val="none" w:sz="0" w:space="0" w:color="auto"/>
              </w:divBdr>
            </w:div>
            <w:div w:id="459688368">
              <w:marLeft w:val="0"/>
              <w:marRight w:val="0"/>
              <w:marTop w:val="0"/>
              <w:marBottom w:val="0"/>
              <w:divBdr>
                <w:top w:val="none" w:sz="0" w:space="0" w:color="auto"/>
                <w:left w:val="none" w:sz="0" w:space="0" w:color="auto"/>
                <w:bottom w:val="none" w:sz="0" w:space="0" w:color="auto"/>
                <w:right w:val="none" w:sz="0" w:space="0" w:color="auto"/>
              </w:divBdr>
            </w:div>
            <w:div w:id="146170065">
              <w:marLeft w:val="0"/>
              <w:marRight w:val="0"/>
              <w:marTop w:val="0"/>
              <w:marBottom w:val="0"/>
              <w:divBdr>
                <w:top w:val="none" w:sz="0" w:space="0" w:color="auto"/>
                <w:left w:val="none" w:sz="0" w:space="0" w:color="auto"/>
                <w:bottom w:val="none" w:sz="0" w:space="0" w:color="auto"/>
                <w:right w:val="none" w:sz="0" w:space="0" w:color="auto"/>
              </w:divBdr>
            </w:div>
            <w:div w:id="1227953139">
              <w:marLeft w:val="0"/>
              <w:marRight w:val="0"/>
              <w:marTop w:val="0"/>
              <w:marBottom w:val="0"/>
              <w:divBdr>
                <w:top w:val="none" w:sz="0" w:space="0" w:color="auto"/>
                <w:left w:val="none" w:sz="0" w:space="0" w:color="auto"/>
                <w:bottom w:val="none" w:sz="0" w:space="0" w:color="auto"/>
                <w:right w:val="none" w:sz="0" w:space="0" w:color="auto"/>
              </w:divBdr>
            </w:div>
            <w:div w:id="1874148815">
              <w:marLeft w:val="0"/>
              <w:marRight w:val="0"/>
              <w:marTop w:val="0"/>
              <w:marBottom w:val="0"/>
              <w:divBdr>
                <w:top w:val="none" w:sz="0" w:space="0" w:color="auto"/>
                <w:left w:val="none" w:sz="0" w:space="0" w:color="auto"/>
                <w:bottom w:val="none" w:sz="0" w:space="0" w:color="auto"/>
                <w:right w:val="none" w:sz="0" w:space="0" w:color="auto"/>
              </w:divBdr>
            </w:div>
            <w:div w:id="1529492889">
              <w:marLeft w:val="0"/>
              <w:marRight w:val="0"/>
              <w:marTop w:val="0"/>
              <w:marBottom w:val="0"/>
              <w:divBdr>
                <w:top w:val="none" w:sz="0" w:space="0" w:color="auto"/>
                <w:left w:val="none" w:sz="0" w:space="0" w:color="auto"/>
                <w:bottom w:val="none" w:sz="0" w:space="0" w:color="auto"/>
                <w:right w:val="none" w:sz="0" w:space="0" w:color="auto"/>
              </w:divBdr>
            </w:div>
            <w:div w:id="1110466332">
              <w:marLeft w:val="0"/>
              <w:marRight w:val="0"/>
              <w:marTop w:val="0"/>
              <w:marBottom w:val="0"/>
              <w:divBdr>
                <w:top w:val="none" w:sz="0" w:space="0" w:color="auto"/>
                <w:left w:val="none" w:sz="0" w:space="0" w:color="auto"/>
                <w:bottom w:val="none" w:sz="0" w:space="0" w:color="auto"/>
                <w:right w:val="none" w:sz="0" w:space="0" w:color="auto"/>
              </w:divBdr>
            </w:div>
            <w:div w:id="1669021928">
              <w:marLeft w:val="0"/>
              <w:marRight w:val="0"/>
              <w:marTop w:val="0"/>
              <w:marBottom w:val="0"/>
              <w:divBdr>
                <w:top w:val="none" w:sz="0" w:space="0" w:color="auto"/>
                <w:left w:val="none" w:sz="0" w:space="0" w:color="auto"/>
                <w:bottom w:val="none" w:sz="0" w:space="0" w:color="auto"/>
                <w:right w:val="none" w:sz="0" w:space="0" w:color="auto"/>
              </w:divBdr>
            </w:div>
            <w:div w:id="248195454">
              <w:marLeft w:val="0"/>
              <w:marRight w:val="0"/>
              <w:marTop w:val="0"/>
              <w:marBottom w:val="0"/>
              <w:divBdr>
                <w:top w:val="none" w:sz="0" w:space="0" w:color="auto"/>
                <w:left w:val="none" w:sz="0" w:space="0" w:color="auto"/>
                <w:bottom w:val="none" w:sz="0" w:space="0" w:color="auto"/>
                <w:right w:val="none" w:sz="0" w:space="0" w:color="auto"/>
              </w:divBdr>
            </w:div>
            <w:div w:id="1419713765">
              <w:marLeft w:val="0"/>
              <w:marRight w:val="0"/>
              <w:marTop w:val="0"/>
              <w:marBottom w:val="0"/>
              <w:divBdr>
                <w:top w:val="none" w:sz="0" w:space="0" w:color="auto"/>
                <w:left w:val="none" w:sz="0" w:space="0" w:color="auto"/>
                <w:bottom w:val="none" w:sz="0" w:space="0" w:color="auto"/>
                <w:right w:val="none" w:sz="0" w:space="0" w:color="auto"/>
              </w:divBdr>
            </w:div>
            <w:div w:id="460610891">
              <w:marLeft w:val="0"/>
              <w:marRight w:val="0"/>
              <w:marTop w:val="0"/>
              <w:marBottom w:val="0"/>
              <w:divBdr>
                <w:top w:val="none" w:sz="0" w:space="0" w:color="auto"/>
                <w:left w:val="none" w:sz="0" w:space="0" w:color="auto"/>
                <w:bottom w:val="none" w:sz="0" w:space="0" w:color="auto"/>
                <w:right w:val="none" w:sz="0" w:space="0" w:color="auto"/>
              </w:divBdr>
            </w:div>
            <w:div w:id="767964132">
              <w:marLeft w:val="0"/>
              <w:marRight w:val="0"/>
              <w:marTop w:val="0"/>
              <w:marBottom w:val="0"/>
              <w:divBdr>
                <w:top w:val="none" w:sz="0" w:space="0" w:color="auto"/>
                <w:left w:val="none" w:sz="0" w:space="0" w:color="auto"/>
                <w:bottom w:val="none" w:sz="0" w:space="0" w:color="auto"/>
                <w:right w:val="none" w:sz="0" w:space="0" w:color="auto"/>
              </w:divBdr>
            </w:div>
            <w:div w:id="1217740494">
              <w:marLeft w:val="0"/>
              <w:marRight w:val="0"/>
              <w:marTop w:val="0"/>
              <w:marBottom w:val="0"/>
              <w:divBdr>
                <w:top w:val="none" w:sz="0" w:space="0" w:color="auto"/>
                <w:left w:val="none" w:sz="0" w:space="0" w:color="auto"/>
                <w:bottom w:val="none" w:sz="0" w:space="0" w:color="auto"/>
                <w:right w:val="none" w:sz="0" w:space="0" w:color="auto"/>
              </w:divBdr>
            </w:div>
            <w:div w:id="110706151">
              <w:marLeft w:val="0"/>
              <w:marRight w:val="0"/>
              <w:marTop w:val="0"/>
              <w:marBottom w:val="0"/>
              <w:divBdr>
                <w:top w:val="none" w:sz="0" w:space="0" w:color="auto"/>
                <w:left w:val="none" w:sz="0" w:space="0" w:color="auto"/>
                <w:bottom w:val="none" w:sz="0" w:space="0" w:color="auto"/>
                <w:right w:val="none" w:sz="0" w:space="0" w:color="auto"/>
              </w:divBdr>
            </w:div>
            <w:div w:id="1338464531">
              <w:marLeft w:val="0"/>
              <w:marRight w:val="0"/>
              <w:marTop w:val="0"/>
              <w:marBottom w:val="0"/>
              <w:divBdr>
                <w:top w:val="none" w:sz="0" w:space="0" w:color="auto"/>
                <w:left w:val="none" w:sz="0" w:space="0" w:color="auto"/>
                <w:bottom w:val="none" w:sz="0" w:space="0" w:color="auto"/>
                <w:right w:val="none" w:sz="0" w:space="0" w:color="auto"/>
              </w:divBdr>
            </w:div>
            <w:div w:id="1398092872">
              <w:marLeft w:val="0"/>
              <w:marRight w:val="0"/>
              <w:marTop w:val="0"/>
              <w:marBottom w:val="0"/>
              <w:divBdr>
                <w:top w:val="none" w:sz="0" w:space="0" w:color="auto"/>
                <w:left w:val="none" w:sz="0" w:space="0" w:color="auto"/>
                <w:bottom w:val="none" w:sz="0" w:space="0" w:color="auto"/>
                <w:right w:val="none" w:sz="0" w:space="0" w:color="auto"/>
              </w:divBdr>
            </w:div>
            <w:div w:id="1384523466">
              <w:marLeft w:val="0"/>
              <w:marRight w:val="0"/>
              <w:marTop w:val="0"/>
              <w:marBottom w:val="0"/>
              <w:divBdr>
                <w:top w:val="none" w:sz="0" w:space="0" w:color="auto"/>
                <w:left w:val="none" w:sz="0" w:space="0" w:color="auto"/>
                <w:bottom w:val="none" w:sz="0" w:space="0" w:color="auto"/>
                <w:right w:val="none" w:sz="0" w:space="0" w:color="auto"/>
              </w:divBdr>
            </w:div>
            <w:div w:id="673996308">
              <w:marLeft w:val="0"/>
              <w:marRight w:val="0"/>
              <w:marTop w:val="0"/>
              <w:marBottom w:val="0"/>
              <w:divBdr>
                <w:top w:val="none" w:sz="0" w:space="0" w:color="auto"/>
                <w:left w:val="none" w:sz="0" w:space="0" w:color="auto"/>
                <w:bottom w:val="none" w:sz="0" w:space="0" w:color="auto"/>
                <w:right w:val="none" w:sz="0" w:space="0" w:color="auto"/>
              </w:divBdr>
            </w:div>
            <w:div w:id="1276405852">
              <w:marLeft w:val="0"/>
              <w:marRight w:val="0"/>
              <w:marTop w:val="0"/>
              <w:marBottom w:val="0"/>
              <w:divBdr>
                <w:top w:val="none" w:sz="0" w:space="0" w:color="auto"/>
                <w:left w:val="none" w:sz="0" w:space="0" w:color="auto"/>
                <w:bottom w:val="none" w:sz="0" w:space="0" w:color="auto"/>
                <w:right w:val="none" w:sz="0" w:space="0" w:color="auto"/>
              </w:divBdr>
            </w:div>
            <w:div w:id="1157645646">
              <w:marLeft w:val="0"/>
              <w:marRight w:val="0"/>
              <w:marTop w:val="0"/>
              <w:marBottom w:val="0"/>
              <w:divBdr>
                <w:top w:val="none" w:sz="0" w:space="0" w:color="auto"/>
                <w:left w:val="none" w:sz="0" w:space="0" w:color="auto"/>
                <w:bottom w:val="none" w:sz="0" w:space="0" w:color="auto"/>
                <w:right w:val="none" w:sz="0" w:space="0" w:color="auto"/>
              </w:divBdr>
            </w:div>
            <w:div w:id="1519150361">
              <w:marLeft w:val="0"/>
              <w:marRight w:val="0"/>
              <w:marTop w:val="0"/>
              <w:marBottom w:val="0"/>
              <w:divBdr>
                <w:top w:val="none" w:sz="0" w:space="0" w:color="auto"/>
                <w:left w:val="none" w:sz="0" w:space="0" w:color="auto"/>
                <w:bottom w:val="none" w:sz="0" w:space="0" w:color="auto"/>
                <w:right w:val="none" w:sz="0" w:space="0" w:color="auto"/>
              </w:divBdr>
            </w:div>
            <w:div w:id="182593803">
              <w:marLeft w:val="0"/>
              <w:marRight w:val="0"/>
              <w:marTop w:val="0"/>
              <w:marBottom w:val="0"/>
              <w:divBdr>
                <w:top w:val="none" w:sz="0" w:space="0" w:color="auto"/>
                <w:left w:val="none" w:sz="0" w:space="0" w:color="auto"/>
                <w:bottom w:val="none" w:sz="0" w:space="0" w:color="auto"/>
                <w:right w:val="none" w:sz="0" w:space="0" w:color="auto"/>
              </w:divBdr>
            </w:div>
            <w:div w:id="607129046">
              <w:marLeft w:val="0"/>
              <w:marRight w:val="0"/>
              <w:marTop w:val="0"/>
              <w:marBottom w:val="0"/>
              <w:divBdr>
                <w:top w:val="none" w:sz="0" w:space="0" w:color="auto"/>
                <w:left w:val="none" w:sz="0" w:space="0" w:color="auto"/>
                <w:bottom w:val="none" w:sz="0" w:space="0" w:color="auto"/>
                <w:right w:val="none" w:sz="0" w:space="0" w:color="auto"/>
              </w:divBdr>
            </w:div>
            <w:div w:id="1319310819">
              <w:marLeft w:val="0"/>
              <w:marRight w:val="0"/>
              <w:marTop w:val="0"/>
              <w:marBottom w:val="0"/>
              <w:divBdr>
                <w:top w:val="none" w:sz="0" w:space="0" w:color="auto"/>
                <w:left w:val="none" w:sz="0" w:space="0" w:color="auto"/>
                <w:bottom w:val="none" w:sz="0" w:space="0" w:color="auto"/>
                <w:right w:val="none" w:sz="0" w:space="0" w:color="auto"/>
              </w:divBdr>
            </w:div>
            <w:div w:id="960500266">
              <w:marLeft w:val="0"/>
              <w:marRight w:val="0"/>
              <w:marTop w:val="0"/>
              <w:marBottom w:val="0"/>
              <w:divBdr>
                <w:top w:val="none" w:sz="0" w:space="0" w:color="auto"/>
                <w:left w:val="none" w:sz="0" w:space="0" w:color="auto"/>
                <w:bottom w:val="none" w:sz="0" w:space="0" w:color="auto"/>
                <w:right w:val="none" w:sz="0" w:space="0" w:color="auto"/>
              </w:divBdr>
            </w:div>
            <w:div w:id="1746294228">
              <w:marLeft w:val="0"/>
              <w:marRight w:val="0"/>
              <w:marTop w:val="0"/>
              <w:marBottom w:val="0"/>
              <w:divBdr>
                <w:top w:val="none" w:sz="0" w:space="0" w:color="auto"/>
                <w:left w:val="none" w:sz="0" w:space="0" w:color="auto"/>
                <w:bottom w:val="none" w:sz="0" w:space="0" w:color="auto"/>
                <w:right w:val="none" w:sz="0" w:space="0" w:color="auto"/>
              </w:divBdr>
            </w:div>
            <w:div w:id="1469978092">
              <w:marLeft w:val="0"/>
              <w:marRight w:val="0"/>
              <w:marTop w:val="0"/>
              <w:marBottom w:val="0"/>
              <w:divBdr>
                <w:top w:val="none" w:sz="0" w:space="0" w:color="auto"/>
                <w:left w:val="none" w:sz="0" w:space="0" w:color="auto"/>
                <w:bottom w:val="none" w:sz="0" w:space="0" w:color="auto"/>
                <w:right w:val="none" w:sz="0" w:space="0" w:color="auto"/>
              </w:divBdr>
            </w:div>
            <w:div w:id="60031590">
              <w:marLeft w:val="0"/>
              <w:marRight w:val="0"/>
              <w:marTop w:val="0"/>
              <w:marBottom w:val="0"/>
              <w:divBdr>
                <w:top w:val="none" w:sz="0" w:space="0" w:color="auto"/>
                <w:left w:val="none" w:sz="0" w:space="0" w:color="auto"/>
                <w:bottom w:val="none" w:sz="0" w:space="0" w:color="auto"/>
                <w:right w:val="none" w:sz="0" w:space="0" w:color="auto"/>
              </w:divBdr>
            </w:div>
            <w:div w:id="80638782">
              <w:marLeft w:val="0"/>
              <w:marRight w:val="0"/>
              <w:marTop w:val="0"/>
              <w:marBottom w:val="0"/>
              <w:divBdr>
                <w:top w:val="none" w:sz="0" w:space="0" w:color="auto"/>
                <w:left w:val="none" w:sz="0" w:space="0" w:color="auto"/>
                <w:bottom w:val="none" w:sz="0" w:space="0" w:color="auto"/>
                <w:right w:val="none" w:sz="0" w:space="0" w:color="auto"/>
              </w:divBdr>
            </w:div>
            <w:div w:id="1001083595">
              <w:marLeft w:val="0"/>
              <w:marRight w:val="0"/>
              <w:marTop w:val="0"/>
              <w:marBottom w:val="0"/>
              <w:divBdr>
                <w:top w:val="none" w:sz="0" w:space="0" w:color="auto"/>
                <w:left w:val="none" w:sz="0" w:space="0" w:color="auto"/>
                <w:bottom w:val="none" w:sz="0" w:space="0" w:color="auto"/>
                <w:right w:val="none" w:sz="0" w:space="0" w:color="auto"/>
              </w:divBdr>
            </w:div>
            <w:div w:id="1552108924">
              <w:marLeft w:val="0"/>
              <w:marRight w:val="0"/>
              <w:marTop w:val="0"/>
              <w:marBottom w:val="0"/>
              <w:divBdr>
                <w:top w:val="none" w:sz="0" w:space="0" w:color="auto"/>
                <w:left w:val="none" w:sz="0" w:space="0" w:color="auto"/>
                <w:bottom w:val="none" w:sz="0" w:space="0" w:color="auto"/>
                <w:right w:val="none" w:sz="0" w:space="0" w:color="auto"/>
              </w:divBdr>
            </w:div>
            <w:div w:id="573855332">
              <w:marLeft w:val="0"/>
              <w:marRight w:val="0"/>
              <w:marTop w:val="0"/>
              <w:marBottom w:val="0"/>
              <w:divBdr>
                <w:top w:val="none" w:sz="0" w:space="0" w:color="auto"/>
                <w:left w:val="none" w:sz="0" w:space="0" w:color="auto"/>
                <w:bottom w:val="none" w:sz="0" w:space="0" w:color="auto"/>
                <w:right w:val="none" w:sz="0" w:space="0" w:color="auto"/>
              </w:divBdr>
            </w:div>
            <w:div w:id="1342010319">
              <w:marLeft w:val="0"/>
              <w:marRight w:val="0"/>
              <w:marTop w:val="0"/>
              <w:marBottom w:val="0"/>
              <w:divBdr>
                <w:top w:val="none" w:sz="0" w:space="0" w:color="auto"/>
                <w:left w:val="none" w:sz="0" w:space="0" w:color="auto"/>
                <w:bottom w:val="none" w:sz="0" w:space="0" w:color="auto"/>
                <w:right w:val="none" w:sz="0" w:space="0" w:color="auto"/>
              </w:divBdr>
            </w:div>
            <w:div w:id="2001693864">
              <w:marLeft w:val="0"/>
              <w:marRight w:val="0"/>
              <w:marTop w:val="0"/>
              <w:marBottom w:val="0"/>
              <w:divBdr>
                <w:top w:val="none" w:sz="0" w:space="0" w:color="auto"/>
                <w:left w:val="none" w:sz="0" w:space="0" w:color="auto"/>
                <w:bottom w:val="none" w:sz="0" w:space="0" w:color="auto"/>
                <w:right w:val="none" w:sz="0" w:space="0" w:color="auto"/>
              </w:divBdr>
            </w:div>
            <w:div w:id="419762668">
              <w:marLeft w:val="0"/>
              <w:marRight w:val="0"/>
              <w:marTop w:val="0"/>
              <w:marBottom w:val="0"/>
              <w:divBdr>
                <w:top w:val="none" w:sz="0" w:space="0" w:color="auto"/>
                <w:left w:val="none" w:sz="0" w:space="0" w:color="auto"/>
                <w:bottom w:val="none" w:sz="0" w:space="0" w:color="auto"/>
                <w:right w:val="none" w:sz="0" w:space="0" w:color="auto"/>
              </w:divBdr>
            </w:div>
            <w:div w:id="470556629">
              <w:marLeft w:val="0"/>
              <w:marRight w:val="0"/>
              <w:marTop w:val="0"/>
              <w:marBottom w:val="0"/>
              <w:divBdr>
                <w:top w:val="none" w:sz="0" w:space="0" w:color="auto"/>
                <w:left w:val="none" w:sz="0" w:space="0" w:color="auto"/>
                <w:bottom w:val="none" w:sz="0" w:space="0" w:color="auto"/>
                <w:right w:val="none" w:sz="0" w:space="0" w:color="auto"/>
              </w:divBdr>
            </w:div>
            <w:div w:id="1286812257">
              <w:marLeft w:val="0"/>
              <w:marRight w:val="0"/>
              <w:marTop w:val="0"/>
              <w:marBottom w:val="0"/>
              <w:divBdr>
                <w:top w:val="none" w:sz="0" w:space="0" w:color="auto"/>
                <w:left w:val="none" w:sz="0" w:space="0" w:color="auto"/>
                <w:bottom w:val="none" w:sz="0" w:space="0" w:color="auto"/>
                <w:right w:val="none" w:sz="0" w:space="0" w:color="auto"/>
              </w:divBdr>
            </w:div>
            <w:div w:id="1324091383">
              <w:marLeft w:val="0"/>
              <w:marRight w:val="0"/>
              <w:marTop w:val="0"/>
              <w:marBottom w:val="0"/>
              <w:divBdr>
                <w:top w:val="none" w:sz="0" w:space="0" w:color="auto"/>
                <w:left w:val="none" w:sz="0" w:space="0" w:color="auto"/>
                <w:bottom w:val="none" w:sz="0" w:space="0" w:color="auto"/>
                <w:right w:val="none" w:sz="0" w:space="0" w:color="auto"/>
              </w:divBdr>
            </w:div>
            <w:div w:id="735711583">
              <w:marLeft w:val="0"/>
              <w:marRight w:val="0"/>
              <w:marTop w:val="0"/>
              <w:marBottom w:val="0"/>
              <w:divBdr>
                <w:top w:val="none" w:sz="0" w:space="0" w:color="auto"/>
                <w:left w:val="none" w:sz="0" w:space="0" w:color="auto"/>
                <w:bottom w:val="none" w:sz="0" w:space="0" w:color="auto"/>
                <w:right w:val="none" w:sz="0" w:space="0" w:color="auto"/>
              </w:divBdr>
            </w:div>
            <w:div w:id="1725331568">
              <w:marLeft w:val="0"/>
              <w:marRight w:val="0"/>
              <w:marTop w:val="0"/>
              <w:marBottom w:val="0"/>
              <w:divBdr>
                <w:top w:val="none" w:sz="0" w:space="0" w:color="auto"/>
                <w:left w:val="none" w:sz="0" w:space="0" w:color="auto"/>
                <w:bottom w:val="none" w:sz="0" w:space="0" w:color="auto"/>
                <w:right w:val="none" w:sz="0" w:space="0" w:color="auto"/>
              </w:divBdr>
            </w:div>
            <w:div w:id="436098604">
              <w:marLeft w:val="0"/>
              <w:marRight w:val="0"/>
              <w:marTop w:val="0"/>
              <w:marBottom w:val="0"/>
              <w:divBdr>
                <w:top w:val="none" w:sz="0" w:space="0" w:color="auto"/>
                <w:left w:val="none" w:sz="0" w:space="0" w:color="auto"/>
                <w:bottom w:val="none" w:sz="0" w:space="0" w:color="auto"/>
                <w:right w:val="none" w:sz="0" w:space="0" w:color="auto"/>
              </w:divBdr>
            </w:div>
            <w:div w:id="180827207">
              <w:marLeft w:val="0"/>
              <w:marRight w:val="0"/>
              <w:marTop w:val="0"/>
              <w:marBottom w:val="0"/>
              <w:divBdr>
                <w:top w:val="none" w:sz="0" w:space="0" w:color="auto"/>
                <w:left w:val="none" w:sz="0" w:space="0" w:color="auto"/>
                <w:bottom w:val="none" w:sz="0" w:space="0" w:color="auto"/>
                <w:right w:val="none" w:sz="0" w:space="0" w:color="auto"/>
              </w:divBdr>
            </w:div>
            <w:div w:id="756438959">
              <w:marLeft w:val="0"/>
              <w:marRight w:val="0"/>
              <w:marTop w:val="0"/>
              <w:marBottom w:val="0"/>
              <w:divBdr>
                <w:top w:val="none" w:sz="0" w:space="0" w:color="auto"/>
                <w:left w:val="none" w:sz="0" w:space="0" w:color="auto"/>
                <w:bottom w:val="none" w:sz="0" w:space="0" w:color="auto"/>
                <w:right w:val="none" w:sz="0" w:space="0" w:color="auto"/>
              </w:divBdr>
            </w:div>
            <w:div w:id="2107267973">
              <w:marLeft w:val="0"/>
              <w:marRight w:val="0"/>
              <w:marTop w:val="0"/>
              <w:marBottom w:val="0"/>
              <w:divBdr>
                <w:top w:val="none" w:sz="0" w:space="0" w:color="auto"/>
                <w:left w:val="none" w:sz="0" w:space="0" w:color="auto"/>
                <w:bottom w:val="none" w:sz="0" w:space="0" w:color="auto"/>
                <w:right w:val="none" w:sz="0" w:space="0" w:color="auto"/>
              </w:divBdr>
            </w:div>
            <w:div w:id="465859984">
              <w:marLeft w:val="0"/>
              <w:marRight w:val="0"/>
              <w:marTop w:val="0"/>
              <w:marBottom w:val="0"/>
              <w:divBdr>
                <w:top w:val="none" w:sz="0" w:space="0" w:color="auto"/>
                <w:left w:val="none" w:sz="0" w:space="0" w:color="auto"/>
                <w:bottom w:val="none" w:sz="0" w:space="0" w:color="auto"/>
                <w:right w:val="none" w:sz="0" w:space="0" w:color="auto"/>
              </w:divBdr>
            </w:div>
            <w:div w:id="1296251422">
              <w:marLeft w:val="0"/>
              <w:marRight w:val="0"/>
              <w:marTop w:val="0"/>
              <w:marBottom w:val="0"/>
              <w:divBdr>
                <w:top w:val="none" w:sz="0" w:space="0" w:color="auto"/>
                <w:left w:val="none" w:sz="0" w:space="0" w:color="auto"/>
                <w:bottom w:val="none" w:sz="0" w:space="0" w:color="auto"/>
                <w:right w:val="none" w:sz="0" w:space="0" w:color="auto"/>
              </w:divBdr>
            </w:div>
            <w:div w:id="706680979">
              <w:marLeft w:val="0"/>
              <w:marRight w:val="0"/>
              <w:marTop w:val="0"/>
              <w:marBottom w:val="0"/>
              <w:divBdr>
                <w:top w:val="none" w:sz="0" w:space="0" w:color="auto"/>
                <w:left w:val="none" w:sz="0" w:space="0" w:color="auto"/>
                <w:bottom w:val="none" w:sz="0" w:space="0" w:color="auto"/>
                <w:right w:val="none" w:sz="0" w:space="0" w:color="auto"/>
              </w:divBdr>
            </w:div>
            <w:div w:id="1518883185">
              <w:marLeft w:val="0"/>
              <w:marRight w:val="0"/>
              <w:marTop w:val="0"/>
              <w:marBottom w:val="0"/>
              <w:divBdr>
                <w:top w:val="none" w:sz="0" w:space="0" w:color="auto"/>
                <w:left w:val="none" w:sz="0" w:space="0" w:color="auto"/>
                <w:bottom w:val="none" w:sz="0" w:space="0" w:color="auto"/>
                <w:right w:val="none" w:sz="0" w:space="0" w:color="auto"/>
              </w:divBdr>
            </w:div>
            <w:div w:id="1929922081">
              <w:marLeft w:val="0"/>
              <w:marRight w:val="0"/>
              <w:marTop w:val="0"/>
              <w:marBottom w:val="0"/>
              <w:divBdr>
                <w:top w:val="none" w:sz="0" w:space="0" w:color="auto"/>
                <w:left w:val="none" w:sz="0" w:space="0" w:color="auto"/>
                <w:bottom w:val="none" w:sz="0" w:space="0" w:color="auto"/>
                <w:right w:val="none" w:sz="0" w:space="0" w:color="auto"/>
              </w:divBdr>
            </w:div>
            <w:div w:id="2072380816">
              <w:marLeft w:val="0"/>
              <w:marRight w:val="0"/>
              <w:marTop w:val="0"/>
              <w:marBottom w:val="0"/>
              <w:divBdr>
                <w:top w:val="none" w:sz="0" w:space="0" w:color="auto"/>
                <w:left w:val="none" w:sz="0" w:space="0" w:color="auto"/>
                <w:bottom w:val="none" w:sz="0" w:space="0" w:color="auto"/>
                <w:right w:val="none" w:sz="0" w:space="0" w:color="auto"/>
              </w:divBdr>
            </w:div>
            <w:div w:id="1891188879">
              <w:marLeft w:val="0"/>
              <w:marRight w:val="0"/>
              <w:marTop w:val="0"/>
              <w:marBottom w:val="0"/>
              <w:divBdr>
                <w:top w:val="none" w:sz="0" w:space="0" w:color="auto"/>
                <w:left w:val="none" w:sz="0" w:space="0" w:color="auto"/>
                <w:bottom w:val="none" w:sz="0" w:space="0" w:color="auto"/>
                <w:right w:val="none" w:sz="0" w:space="0" w:color="auto"/>
              </w:divBdr>
            </w:div>
            <w:div w:id="1408187242">
              <w:marLeft w:val="0"/>
              <w:marRight w:val="0"/>
              <w:marTop w:val="0"/>
              <w:marBottom w:val="0"/>
              <w:divBdr>
                <w:top w:val="none" w:sz="0" w:space="0" w:color="auto"/>
                <w:left w:val="none" w:sz="0" w:space="0" w:color="auto"/>
                <w:bottom w:val="none" w:sz="0" w:space="0" w:color="auto"/>
                <w:right w:val="none" w:sz="0" w:space="0" w:color="auto"/>
              </w:divBdr>
            </w:div>
            <w:div w:id="1646277532">
              <w:marLeft w:val="0"/>
              <w:marRight w:val="0"/>
              <w:marTop w:val="0"/>
              <w:marBottom w:val="0"/>
              <w:divBdr>
                <w:top w:val="none" w:sz="0" w:space="0" w:color="auto"/>
                <w:left w:val="none" w:sz="0" w:space="0" w:color="auto"/>
                <w:bottom w:val="none" w:sz="0" w:space="0" w:color="auto"/>
                <w:right w:val="none" w:sz="0" w:space="0" w:color="auto"/>
              </w:divBdr>
            </w:div>
            <w:div w:id="177502579">
              <w:marLeft w:val="0"/>
              <w:marRight w:val="0"/>
              <w:marTop w:val="0"/>
              <w:marBottom w:val="0"/>
              <w:divBdr>
                <w:top w:val="none" w:sz="0" w:space="0" w:color="auto"/>
                <w:left w:val="none" w:sz="0" w:space="0" w:color="auto"/>
                <w:bottom w:val="none" w:sz="0" w:space="0" w:color="auto"/>
                <w:right w:val="none" w:sz="0" w:space="0" w:color="auto"/>
              </w:divBdr>
            </w:div>
            <w:div w:id="1579709128">
              <w:marLeft w:val="0"/>
              <w:marRight w:val="0"/>
              <w:marTop w:val="0"/>
              <w:marBottom w:val="0"/>
              <w:divBdr>
                <w:top w:val="none" w:sz="0" w:space="0" w:color="auto"/>
                <w:left w:val="none" w:sz="0" w:space="0" w:color="auto"/>
                <w:bottom w:val="none" w:sz="0" w:space="0" w:color="auto"/>
                <w:right w:val="none" w:sz="0" w:space="0" w:color="auto"/>
              </w:divBdr>
            </w:div>
            <w:div w:id="83573799">
              <w:marLeft w:val="0"/>
              <w:marRight w:val="0"/>
              <w:marTop w:val="0"/>
              <w:marBottom w:val="0"/>
              <w:divBdr>
                <w:top w:val="none" w:sz="0" w:space="0" w:color="auto"/>
                <w:left w:val="none" w:sz="0" w:space="0" w:color="auto"/>
                <w:bottom w:val="none" w:sz="0" w:space="0" w:color="auto"/>
                <w:right w:val="none" w:sz="0" w:space="0" w:color="auto"/>
              </w:divBdr>
            </w:div>
            <w:div w:id="1362048163">
              <w:marLeft w:val="0"/>
              <w:marRight w:val="0"/>
              <w:marTop w:val="0"/>
              <w:marBottom w:val="0"/>
              <w:divBdr>
                <w:top w:val="none" w:sz="0" w:space="0" w:color="auto"/>
                <w:left w:val="none" w:sz="0" w:space="0" w:color="auto"/>
                <w:bottom w:val="none" w:sz="0" w:space="0" w:color="auto"/>
                <w:right w:val="none" w:sz="0" w:space="0" w:color="auto"/>
              </w:divBdr>
            </w:div>
            <w:div w:id="2059359545">
              <w:marLeft w:val="0"/>
              <w:marRight w:val="0"/>
              <w:marTop w:val="0"/>
              <w:marBottom w:val="0"/>
              <w:divBdr>
                <w:top w:val="none" w:sz="0" w:space="0" w:color="auto"/>
                <w:left w:val="none" w:sz="0" w:space="0" w:color="auto"/>
                <w:bottom w:val="none" w:sz="0" w:space="0" w:color="auto"/>
                <w:right w:val="none" w:sz="0" w:space="0" w:color="auto"/>
              </w:divBdr>
            </w:div>
            <w:div w:id="80295664">
              <w:marLeft w:val="0"/>
              <w:marRight w:val="0"/>
              <w:marTop w:val="0"/>
              <w:marBottom w:val="0"/>
              <w:divBdr>
                <w:top w:val="none" w:sz="0" w:space="0" w:color="auto"/>
                <w:left w:val="none" w:sz="0" w:space="0" w:color="auto"/>
                <w:bottom w:val="none" w:sz="0" w:space="0" w:color="auto"/>
                <w:right w:val="none" w:sz="0" w:space="0" w:color="auto"/>
              </w:divBdr>
            </w:div>
            <w:div w:id="1029067517">
              <w:marLeft w:val="0"/>
              <w:marRight w:val="0"/>
              <w:marTop w:val="0"/>
              <w:marBottom w:val="0"/>
              <w:divBdr>
                <w:top w:val="none" w:sz="0" w:space="0" w:color="auto"/>
                <w:left w:val="none" w:sz="0" w:space="0" w:color="auto"/>
                <w:bottom w:val="none" w:sz="0" w:space="0" w:color="auto"/>
                <w:right w:val="none" w:sz="0" w:space="0" w:color="auto"/>
              </w:divBdr>
            </w:div>
            <w:div w:id="1733117459">
              <w:marLeft w:val="0"/>
              <w:marRight w:val="0"/>
              <w:marTop w:val="0"/>
              <w:marBottom w:val="0"/>
              <w:divBdr>
                <w:top w:val="none" w:sz="0" w:space="0" w:color="auto"/>
                <w:left w:val="none" w:sz="0" w:space="0" w:color="auto"/>
                <w:bottom w:val="none" w:sz="0" w:space="0" w:color="auto"/>
                <w:right w:val="none" w:sz="0" w:space="0" w:color="auto"/>
              </w:divBdr>
            </w:div>
            <w:div w:id="1967814362">
              <w:marLeft w:val="0"/>
              <w:marRight w:val="0"/>
              <w:marTop w:val="0"/>
              <w:marBottom w:val="0"/>
              <w:divBdr>
                <w:top w:val="none" w:sz="0" w:space="0" w:color="auto"/>
                <w:left w:val="none" w:sz="0" w:space="0" w:color="auto"/>
                <w:bottom w:val="none" w:sz="0" w:space="0" w:color="auto"/>
                <w:right w:val="none" w:sz="0" w:space="0" w:color="auto"/>
              </w:divBdr>
            </w:div>
            <w:div w:id="1013726565">
              <w:marLeft w:val="0"/>
              <w:marRight w:val="0"/>
              <w:marTop w:val="0"/>
              <w:marBottom w:val="0"/>
              <w:divBdr>
                <w:top w:val="none" w:sz="0" w:space="0" w:color="auto"/>
                <w:left w:val="none" w:sz="0" w:space="0" w:color="auto"/>
                <w:bottom w:val="none" w:sz="0" w:space="0" w:color="auto"/>
                <w:right w:val="none" w:sz="0" w:space="0" w:color="auto"/>
              </w:divBdr>
            </w:div>
            <w:div w:id="1832140417">
              <w:marLeft w:val="0"/>
              <w:marRight w:val="0"/>
              <w:marTop w:val="0"/>
              <w:marBottom w:val="0"/>
              <w:divBdr>
                <w:top w:val="none" w:sz="0" w:space="0" w:color="auto"/>
                <w:left w:val="none" w:sz="0" w:space="0" w:color="auto"/>
                <w:bottom w:val="none" w:sz="0" w:space="0" w:color="auto"/>
                <w:right w:val="none" w:sz="0" w:space="0" w:color="auto"/>
              </w:divBdr>
            </w:div>
            <w:div w:id="1709144026">
              <w:marLeft w:val="0"/>
              <w:marRight w:val="0"/>
              <w:marTop w:val="0"/>
              <w:marBottom w:val="0"/>
              <w:divBdr>
                <w:top w:val="none" w:sz="0" w:space="0" w:color="auto"/>
                <w:left w:val="none" w:sz="0" w:space="0" w:color="auto"/>
                <w:bottom w:val="none" w:sz="0" w:space="0" w:color="auto"/>
                <w:right w:val="none" w:sz="0" w:space="0" w:color="auto"/>
              </w:divBdr>
            </w:div>
            <w:div w:id="413867120">
              <w:marLeft w:val="0"/>
              <w:marRight w:val="0"/>
              <w:marTop w:val="0"/>
              <w:marBottom w:val="0"/>
              <w:divBdr>
                <w:top w:val="none" w:sz="0" w:space="0" w:color="auto"/>
                <w:left w:val="none" w:sz="0" w:space="0" w:color="auto"/>
                <w:bottom w:val="none" w:sz="0" w:space="0" w:color="auto"/>
                <w:right w:val="none" w:sz="0" w:space="0" w:color="auto"/>
              </w:divBdr>
            </w:div>
            <w:div w:id="63720755">
              <w:marLeft w:val="0"/>
              <w:marRight w:val="0"/>
              <w:marTop w:val="0"/>
              <w:marBottom w:val="0"/>
              <w:divBdr>
                <w:top w:val="none" w:sz="0" w:space="0" w:color="auto"/>
                <w:left w:val="none" w:sz="0" w:space="0" w:color="auto"/>
                <w:bottom w:val="none" w:sz="0" w:space="0" w:color="auto"/>
                <w:right w:val="none" w:sz="0" w:space="0" w:color="auto"/>
              </w:divBdr>
            </w:div>
            <w:div w:id="755437841">
              <w:marLeft w:val="0"/>
              <w:marRight w:val="0"/>
              <w:marTop w:val="0"/>
              <w:marBottom w:val="0"/>
              <w:divBdr>
                <w:top w:val="none" w:sz="0" w:space="0" w:color="auto"/>
                <w:left w:val="none" w:sz="0" w:space="0" w:color="auto"/>
                <w:bottom w:val="none" w:sz="0" w:space="0" w:color="auto"/>
                <w:right w:val="none" w:sz="0" w:space="0" w:color="auto"/>
              </w:divBdr>
            </w:div>
            <w:div w:id="1100876043">
              <w:marLeft w:val="0"/>
              <w:marRight w:val="0"/>
              <w:marTop w:val="0"/>
              <w:marBottom w:val="0"/>
              <w:divBdr>
                <w:top w:val="none" w:sz="0" w:space="0" w:color="auto"/>
                <w:left w:val="none" w:sz="0" w:space="0" w:color="auto"/>
                <w:bottom w:val="none" w:sz="0" w:space="0" w:color="auto"/>
                <w:right w:val="none" w:sz="0" w:space="0" w:color="auto"/>
              </w:divBdr>
            </w:div>
            <w:div w:id="1784378236">
              <w:marLeft w:val="0"/>
              <w:marRight w:val="0"/>
              <w:marTop w:val="0"/>
              <w:marBottom w:val="0"/>
              <w:divBdr>
                <w:top w:val="none" w:sz="0" w:space="0" w:color="auto"/>
                <w:left w:val="none" w:sz="0" w:space="0" w:color="auto"/>
                <w:bottom w:val="none" w:sz="0" w:space="0" w:color="auto"/>
                <w:right w:val="none" w:sz="0" w:space="0" w:color="auto"/>
              </w:divBdr>
            </w:div>
            <w:div w:id="16198989">
              <w:marLeft w:val="0"/>
              <w:marRight w:val="0"/>
              <w:marTop w:val="0"/>
              <w:marBottom w:val="0"/>
              <w:divBdr>
                <w:top w:val="none" w:sz="0" w:space="0" w:color="auto"/>
                <w:left w:val="none" w:sz="0" w:space="0" w:color="auto"/>
                <w:bottom w:val="none" w:sz="0" w:space="0" w:color="auto"/>
                <w:right w:val="none" w:sz="0" w:space="0" w:color="auto"/>
              </w:divBdr>
            </w:div>
            <w:div w:id="109056683">
              <w:marLeft w:val="0"/>
              <w:marRight w:val="0"/>
              <w:marTop w:val="0"/>
              <w:marBottom w:val="0"/>
              <w:divBdr>
                <w:top w:val="none" w:sz="0" w:space="0" w:color="auto"/>
                <w:left w:val="none" w:sz="0" w:space="0" w:color="auto"/>
                <w:bottom w:val="none" w:sz="0" w:space="0" w:color="auto"/>
                <w:right w:val="none" w:sz="0" w:space="0" w:color="auto"/>
              </w:divBdr>
            </w:div>
            <w:div w:id="93710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45580">
      <w:bodyDiv w:val="1"/>
      <w:marLeft w:val="0"/>
      <w:marRight w:val="0"/>
      <w:marTop w:val="0"/>
      <w:marBottom w:val="0"/>
      <w:divBdr>
        <w:top w:val="none" w:sz="0" w:space="0" w:color="auto"/>
        <w:left w:val="none" w:sz="0" w:space="0" w:color="auto"/>
        <w:bottom w:val="none" w:sz="0" w:space="0" w:color="auto"/>
        <w:right w:val="none" w:sz="0" w:space="0" w:color="auto"/>
      </w:divBdr>
    </w:div>
    <w:div w:id="799689973">
      <w:bodyDiv w:val="1"/>
      <w:marLeft w:val="0"/>
      <w:marRight w:val="0"/>
      <w:marTop w:val="0"/>
      <w:marBottom w:val="0"/>
      <w:divBdr>
        <w:top w:val="none" w:sz="0" w:space="0" w:color="auto"/>
        <w:left w:val="none" w:sz="0" w:space="0" w:color="auto"/>
        <w:bottom w:val="none" w:sz="0" w:space="0" w:color="auto"/>
        <w:right w:val="none" w:sz="0" w:space="0" w:color="auto"/>
      </w:divBdr>
    </w:div>
    <w:div w:id="858659650">
      <w:bodyDiv w:val="1"/>
      <w:marLeft w:val="0"/>
      <w:marRight w:val="0"/>
      <w:marTop w:val="0"/>
      <w:marBottom w:val="0"/>
      <w:divBdr>
        <w:top w:val="none" w:sz="0" w:space="0" w:color="auto"/>
        <w:left w:val="none" w:sz="0" w:space="0" w:color="auto"/>
        <w:bottom w:val="none" w:sz="0" w:space="0" w:color="auto"/>
        <w:right w:val="none" w:sz="0" w:space="0" w:color="auto"/>
      </w:divBdr>
    </w:div>
    <w:div w:id="907769463">
      <w:bodyDiv w:val="1"/>
      <w:marLeft w:val="0"/>
      <w:marRight w:val="0"/>
      <w:marTop w:val="0"/>
      <w:marBottom w:val="0"/>
      <w:divBdr>
        <w:top w:val="none" w:sz="0" w:space="0" w:color="auto"/>
        <w:left w:val="none" w:sz="0" w:space="0" w:color="auto"/>
        <w:bottom w:val="none" w:sz="0" w:space="0" w:color="auto"/>
        <w:right w:val="none" w:sz="0" w:space="0" w:color="auto"/>
      </w:divBdr>
    </w:div>
    <w:div w:id="918750785">
      <w:bodyDiv w:val="1"/>
      <w:marLeft w:val="0"/>
      <w:marRight w:val="0"/>
      <w:marTop w:val="0"/>
      <w:marBottom w:val="0"/>
      <w:divBdr>
        <w:top w:val="none" w:sz="0" w:space="0" w:color="auto"/>
        <w:left w:val="none" w:sz="0" w:space="0" w:color="auto"/>
        <w:bottom w:val="none" w:sz="0" w:space="0" w:color="auto"/>
        <w:right w:val="none" w:sz="0" w:space="0" w:color="auto"/>
      </w:divBdr>
    </w:div>
    <w:div w:id="930622363">
      <w:bodyDiv w:val="1"/>
      <w:marLeft w:val="0"/>
      <w:marRight w:val="0"/>
      <w:marTop w:val="0"/>
      <w:marBottom w:val="0"/>
      <w:divBdr>
        <w:top w:val="none" w:sz="0" w:space="0" w:color="auto"/>
        <w:left w:val="none" w:sz="0" w:space="0" w:color="auto"/>
        <w:bottom w:val="none" w:sz="0" w:space="0" w:color="auto"/>
        <w:right w:val="none" w:sz="0" w:space="0" w:color="auto"/>
      </w:divBdr>
      <w:divsChild>
        <w:div w:id="1893617624">
          <w:marLeft w:val="0"/>
          <w:marRight w:val="0"/>
          <w:marTop w:val="0"/>
          <w:marBottom w:val="0"/>
          <w:divBdr>
            <w:top w:val="none" w:sz="0" w:space="0" w:color="auto"/>
            <w:left w:val="none" w:sz="0" w:space="0" w:color="auto"/>
            <w:bottom w:val="none" w:sz="0" w:space="0" w:color="auto"/>
            <w:right w:val="none" w:sz="0" w:space="0" w:color="auto"/>
          </w:divBdr>
          <w:divsChild>
            <w:div w:id="495998131">
              <w:marLeft w:val="0"/>
              <w:marRight w:val="0"/>
              <w:marTop w:val="0"/>
              <w:marBottom w:val="0"/>
              <w:divBdr>
                <w:top w:val="none" w:sz="0" w:space="0" w:color="auto"/>
                <w:left w:val="none" w:sz="0" w:space="0" w:color="auto"/>
                <w:bottom w:val="none" w:sz="0" w:space="0" w:color="auto"/>
                <w:right w:val="none" w:sz="0" w:space="0" w:color="auto"/>
              </w:divBdr>
              <w:divsChild>
                <w:div w:id="1436830866">
                  <w:marLeft w:val="0"/>
                  <w:marRight w:val="0"/>
                  <w:marTop w:val="0"/>
                  <w:marBottom w:val="0"/>
                  <w:divBdr>
                    <w:top w:val="none" w:sz="0" w:space="0" w:color="auto"/>
                    <w:left w:val="none" w:sz="0" w:space="0" w:color="auto"/>
                    <w:bottom w:val="none" w:sz="0" w:space="0" w:color="auto"/>
                    <w:right w:val="none" w:sz="0" w:space="0" w:color="auto"/>
                  </w:divBdr>
                  <w:divsChild>
                    <w:div w:id="1578783962">
                      <w:marLeft w:val="0"/>
                      <w:marRight w:val="0"/>
                      <w:marTop w:val="0"/>
                      <w:marBottom w:val="0"/>
                      <w:divBdr>
                        <w:top w:val="none" w:sz="0" w:space="0" w:color="auto"/>
                        <w:left w:val="none" w:sz="0" w:space="0" w:color="auto"/>
                        <w:bottom w:val="none" w:sz="0" w:space="0" w:color="auto"/>
                        <w:right w:val="none" w:sz="0" w:space="0" w:color="auto"/>
                      </w:divBdr>
                      <w:divsChild>
                        <w:div w:id="1405493186">
                          <w:marLeft w:val="0"/>
                          <w:marRight w:val="0"/>
                          <w:marTop w:val="0"/>
                          <w:marBottom w:val="0"/>
                          <w:divBdr>
                            <w:top w:val="none" w:sz="0" w:space="0" w:color="auto"/>
                            <w:left w:val="none" w:sz="0" w:space="0" w:color="auto"/>
                            <w:bottom w:val="none" w:sz="0" w:space="0" w:color="auto"/>
                            <w:right w:val="none" w:sz="0" w:space="0" w:color="auto"/>
                          </w:divBdr>
                          <w:divsChild>
                            <w:div w:id="191339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2030612">
      <w:bodyDiv w:val="1"/>
      <w:marLeft w:val="0"/>
      <w:marRight w:val="0"/>
      <w:marTop w:val="0"/>
      <w:marBottom w:val="0"/>
      <w:divBdr>
        <w:top w:val="none" w:sz="0" w:space="0" w:color="auto"/>
        <w:left w:val="none" w:sz="0" w:space="0" w:color="auto"/>
        <w:bottom w:val="none" w:sz="0" w:space="0" w:color="auto"/>
        <w:right w:val="none" w:sz="0" w:space="0" w:color="auto"/>
      </w:divBdr>
    </w:div>
    <w:div w:id="978151560">
      <w:bodyDiv w:val="1"/>
      <w:marLeft w:val="0"/>
      <w:marRight w:val="0"/>
      <w:marTop w:val="0"/>
      <w:marBottom w:val="0"/>
      <w:divBdr>
        <w:top w:val="none" w:sz="0" w:space="0" w:color="auto"/>
        <w:left w:val="none" w:sz="0" w:space="0" w:color="auto"/>
        <w:bottom w:val="none" w:sz="0" w:space="0" w:color="auto"/>
        <w:right w:val="none" w:sz="0" w:space="0" w:color="auto"/>
      </w:divBdr>
    </w:div>
    <w:div w:id="1047611579">
      <w:bodyDiv w:val="1"/>
      <w:marLeft w:val="0"/>
      <w:marRight w:val="0"/>
      <w:marTop w:val="0"/>
      <w:marBottom w:val="0"/>
      <w:divBdr>
        <w:top w:val="none" w:sz="0" w:space="0" w:color="auto"/>
        <w:left w:val="none" w:sz="0" w:space="0" w:color="auto"/>
        <w:bottom w:val="none" w:sz="0" w:space="0" w:color="auto"/>
        <w:right w:val="none" w:sz="0" w:space="0" w:color="auto"/>
      </w:divBdr>
    </w:div>
    <w:div w:id="1125075250">
      <w:bodyDiv w:val="1"/>
      <w:marLeft w:val="0"/>
      <w:marRight w:val="0"/>
      <w:marTop w:val="0"/>
      <w:marBottom w:val="0"/>
      <w:divBdr>
        <w:top w:val="none" w:sz="0" w:space="0" w:color="auto"/>
        <w:left w:val="none" w:sz="0" w:space="0" w:color="auto"/>
        <w:bottom w:val="none" w:sz="0" w:space="0" w:color="auto"/>
        <w:right w:val="none" w:sz="0" w:space="0" w:color="auto"/>
      </w:divBdr>
    </w:div>
    <w:div w:id="1226338620">
      <w:bodyDiv w:val="1"/>
      <w:marLeft w:val="0"/>
      <w:marRight w:val="0"/>
      <w:marTop w:val="0"/>
      <w:marBottom w:val="0"/>
      <w:divBdr>
        <w:top w:val="none" w:sz="0" w:space="0" w:color="auto"/>
        <w:left w:val="none" w:sz="0" w:space="0" w:color="auto"/>
        <w:bottom w:val="none" w:sz="0" w:space="0" w:color="auto"/>
        <w:right w:val="none" w:sz="0" w:space="0" w:color="auto"/>
      </w:divBdr>
    </w:div>
    <w:div w:id="1377000459">
      <w:bodyDiv w:val="1"/>
      <w:marLeft w:val="0"/>
      <w:marRight w:val="0"/>
      <w:marTop w:val="0"/>
      <w:marBottom w:val="0"/>
      <w:divBdr>
        <w:top w:val="none" w:sz="0" w:space="0" w:color="auto"/>
        <w:left w:val="none" w:sz="0" w:space="0" w:color="auto"/>
        <w:bottom w:val="none" w:sz="0" w:space="0" w:color="auto"/>
        <w:right w:val="none" w:sz="0" w:space="0" w:color="auto"/>
      </w:divBdr>
    </w:div>
    <w:div w:id="1389453159">
      <w:bodyDiv w:val="1"/>
      <w:marLeft w:val="0"/>
      <w:marRight w:val="0"/>
      <w:marTop w:val="0"/>
      <w:marBottom w:val="0"/>
      <w:divBdr>
        <w:top w:val="none" w:sz="0" w:space="0" w:color="auto"/>
        <w:left w:val="none" w:sz="0" w:space="0" w:color="auto"/>
        <w:bottom w:val="none" w:sz="0" w:space="0" w:color="auto"/>
        <w:right w:val="none" w:sz="0" w:space="0" w:color="auto"/>
      </w:divBdr>
    </w:div>
    <w:div w:id="1438255673">
      <w:bodyDiv w:val="1"/>
      <w:marLeft w:val="0"/>
      <w:marRight w:val="0"/>
      <w:marTop w:val="0"/>
      <w:marBottom w:val="0"/>
      <w:divBdr>
        <w:top w:val="none" w:sz="0" w:space="0" w:color="auto"/>
        <w:left w:val="none" w:sz="0" w:space="0" w:color="auto"/>
        <w:bottom w:val="none" w:sz="0" w:space="0" w:color="auto"/>
        <w:right w:val="none" w:sz="0" w:space="0" w:color="auto"/>
      </w:divBdr>
      <w:divsChild>
        <w:div w:id="158618611">
          <w:marLeft w:val="0"/>
          <w:marRight w:val="0"/>
          <w:marTop w:val="0"/>
          <w:marBottom w:val="0"/>
          <w:divBdr>
            <w:top w:val="none" w:sz="0" w:space="0" w:color="auto"/>
            <w:left w:val="none" w:sz="0" w:space="0" w:color="auto"/>
            <w:bottom w:val="none" w:sz="0" w:space="0" w:color="auto"/>
            <w:right w:val="none" w:sz="0" w:space="0" w:color="auto"/>
          </w:divBdr>
        </w:div>
        <w:div w:id="806239212">
          <w:marLeft w:val="0"/>
          <w:marRight w:val="0"/>
          <w:marTop w:val="0"/>
          <w:marBottom w:val="0"/>
          <w:divBdr>
            <w:top w:val="none" w:sz="0" w:space="0" w:color="auto"/>
            <w:left w:val="none" w:sz="0" w:space="0" w:color="auto"/>
            <w:bottom w:val="none" w:sz="0" w:space="0" w:color="auto"/>
            <w:right w:val="none" w:sz="0" w:space="0" w:color="auto"/>
          </w:divBdr>
          <w:divsChild>
            <w:div w:id="470831601">
              <w:marLeft w:val="0"/>
              <w:marRight w:val="0"/>
              <w:marTop w:val="0"/>
              <w:marBottom w:val="0"/>
              <w:divBdr>
                <w:top w:val="none" w:sz="0" w:space="0" w:color="auto"/>
                <w:left w:val="none" w:sz="0" w:space="0" w:color="auto"/>
                <w:bottom w:val="none" w:sz="0" w:space="0" w:color="auto"/>
                <w:right w:val="none" w:sz="0" w:space="0" w:color="auto"/>
              </w:divBdr>
              <w:divsChild>
                <w:div w:id="1914049251">
                  <w:marLeft w:val="0"/>
                  <w:marRight w:val="0"/>
                  <w:marTop w:val="0"/>
                  <w:marBottom w:val="0"/>
                  <w:divBdr>
                    <w:top w:val="none" w:sz="0" w:space="0" w:color="auto"/>
                    <w:left w:val="none" w:sz="0" w:space="0" w:color="auto"/>
                    <w:bottom w:val="none" w:sz="0" w:space="0" w:color="auto"/>
                    <w:right w:val="none" w:sz="0" w:space="0" w:color="auto"/>
                  </w:divBdr>
                  <w:divsChild>
                    <w:div w:id="69777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414629">
      <w:bodyDiv w:val="1"/>
      <w:marLeft w:val="0"/>
      <w:marRight w:val="0"/>
      <w:marTop w:val="0"/>
      <w:marBottom w:val="0"/>
      <w:divBdr>
        <w:top w:val="none" w:sz="0" w:space="0" w:color="auto"/>
        <w:left w:val="none" w:sz="0" w:space="0" w:color="auto"/>
        <w:bottom w:val="none" w:sz="0" w:space="0" w:color="auto"/>
        <w:right w:val="none" w:sz="0" w:space="0" w:color="auto"/>
      </w:divBdr>
    </w:div>
    <w:div w:id="1541085229">
      <w:bodyDiv w:val="1"/>
      <w:marLeft w:val="0"/>
      <w:marRight w:val="0"/>
      <w:marTop w:val="0"/>
      <w:marBottom w:val="0"/>
      <w:divBdr>
        <w:top w:val="none" w:sz="0" w:space="0" w:color="auto"/>
        <w:left w:val="none" w:sz="0" w:space="0" w:color="auto"/>
        <w:bottom w:val="none" w:sz="0" w:space="0" w:color="auto"/>
        <w:right w:val="none" w:sz="0" w:space="0" w:color="auto"/>
      </w:divBdr>
    </w:div>
    <w:div w:id="1561667671">
      <w:bodyDiv w:val="1"/>
      <w:marLeft w:val="0"/>
      <w:marRight w:val="0"/>
      <w:marTop w:val="0"/>
      <w:marBottom w:val="0"/>
      <w:divBdr>
        <w:top w:val="none" w:sz="0" w:space="0" w:color="auto"/>
        <w:left w:val="none" w:sz="0" w:space="0" w:color="auto"/>
        <w:bottom w:val="none" w:sz="0" w:space="0" w:color="auto"/>
        <w:right w:val="none" w:sz="0" w:space="0" w:color="auto"/>
      </w:divBdr>
    </w:div>
    <w:div w:id="1630471402">
      <w:bodyDiv w:val="1"/>
      <w:marLeft w:val="0"/>
      <w:marRight w:val="0"/>
      <w:marTop w:val="0"/>
      <w:marBottom w:val="0"/>
      <w:divBdr>
        <w:top w:val="none" w:sz="0" w:space="0" w:color="auto"/>
        <w:left w:val="none" w:sz="0" w:space="0" w:color="auto"/>
        <w:bottom w:val="none" w:sz="0" w:space="0" w:color="auto"/>
        <w:right w:val="none" w:sz="0" w:space="0" w:color="auto"/>
      </w:divBdr>
    </w:div>
    <w:div w:id="1684816386">
      <w:bodyDiv w:val="1"/>
      <w:marLeft w:val="0"/>
      <w:marRight w:val="0"/>
      <w:marTop w:val="0"/>
      <w:marBottom w:val="0"/>
      <w:divBdr>
        <w:top w:val="none" w:sz="0" w:space="0" w:color="auto"/>
        <w:left w:val="none" w:sz="0" w:space="0" w:color="auto"/>
        <w:bottom w:val="none" w:sz="0" w:space="0" w:color="auto"/>
        <w:right w:val="none" w:sz="0" w:space="0" w:color="auto"/>
      </w:divBdr>
    </w:div>
    <w:div w:id="1707754995">
      <w:bodyDiv w:val="1"/>
      <w:marLeft w:val="0"/>
      <w:marRight w:val="0"/>
      <w:marTop w:val="0"/>
      <w:marBottom w:val="0"/>
      <w:divBdr>
        <w:top w:val="none" w:sz="0" w:space="0" w:color="auto"/>
        <w:left w:val="none" w:sz="0" w:space="0" w:color="auto"/>
        <w:bottom w:val="none" w:sz="0" w:space="0" w:color="auto"/>
        <w:right w:val="none" w:sz="0" w:space="0" w:color="auto"/>
      </w:divBdr>
    </w:div>
    <w:div w:id="1756706925">
      <w:bodyDiv w:val="1"/>
      <w:marLeft w:val="0"/>
      <w:marRight w:val="0"/>
      <w:marTop w:val="0"/>
      <w:marBottom w:val="0"/>
      <w:divBdr>
        <w:top w:val="none" w:sz="0" w:space="0" w:color="auto"/>
        <w:left w:val="none" w:sz="0" w:space="0" w:color="auto"/>
        <w:bottom w:val="none" w:sz="0" w:space="0" w:color="auto"/>
        <w:right w:val="none" w:sz="0" w:space="0" w:color="auto"/>
      </w:divBdr>
    </w:div>
    <w:div w:id="1850827356">
      <w:bodyDiv w:val="1"/>
      <w:marLeft w:val="0"/>
      <w:marRight w:val="0"/>
      <w:marTop w:val="0"/>
      <w:marBottom w:val="0"/>
      <w:divBdr>
        <w:top w:val="none" w:sz="0" w:space="0" w:color="auto"/>
        <w:left w:val="none" w:sz="0" w:space="0" w:color="auto"/>
        <w:bottom w:val="none" w:sz="0" w:space="0" w:color="auto"/>
        <w:right w:val="none" w:sz="0" w:space="0" w:color="auto"/>
      </w:divBdr>
    </w:div>
    <w:div w:id="1871258757">
      <w:bodyDiv w:val="1"/>
      <w:marLeft w:val="0"/>
      <w:marRight w:val="0"/>
      <w:marTop w:val="0"/>
      <w:marBottom w:val="0"/>
      <w:divBdr>
        <w:top w:val="none" w:sz="0" w:space="0" w:color="auto"/>
        <w:left w:val="none" w:sz="0" w:space="0" w:color="auto"/>
        <w:bottom w:val="none" w:sz="0" w:space="0" w:color="auto"/>
        <w:right w:val="none" w:sz="0" w:space="0" w:color="auto"/>
      </w:divBdr>
    </w:div>
    <w:div w:id="1885294425">
      <w:bodyDiv w:val="1"/>
      <w:marLeft w:val="0"/>
      <w:marRight w:val="0"/>
      <w:marTop w:val="0"/>
      <w:marBottom w:val="0"/>
      <w:divBdr>
        <w:top w:val="none" w:sz="0" w:space="0" w:color="auto"/>
        <w:left w:val="none" w:sz="0" w:space="0" w:color="auto"/>
        <w:bottom w:val="none" w:sz="0" w:space="0" w:color="auto"/>
        <w:right w:val="none" w:sz="0" w:space="0" w:color="auto"/>
      </w:divBdr>
    </w:div>
    <w:div w:id="1886062571">
      <w:bodyDiv w:val="1"/>
      <w:marLeft w:val="0"/>
      <w:marRight w:val="0"/>
      <w:marTop w:val="0"/>
      <w:marBottom w:val="0"/>
      <w:divBdr>
        <w:top w:val="none" w:sz="0" w:space="0" w:color="auto"/>
        <w:left w:val="none" w:sz="0" w:space="0" w:color="auto"/>
        <w:bottom w:val="none" w:sz="0" w:space="0" w:color="auto"/>
        <w:right w:val="none" w:sz="0" w:space="0" w:color="auto"/>
      </w:divBdr>
    </w:div>
    <w:div w:id="1929999438">
      <w:bodyDiv w:val="1"/>
      <w:marLeft w:val="0"/>
      <w:marRight w:val="0"/>
      <w:marTop w:val="0"/>
      <w:marBottom w:val="0"/>
      <w:divBdr>
        <w:top w:val="none" w:sz="0" w:space="0" w:color="auto"/>
        <w:left w:val="none" w:sz="0" w:space="0" w:color="auto"/>
        <w:bottom w:val="none" w:sz="0" w:space="0" w:color="auto"/>
        <w:right w:val="none" w:sz="0" w:space="0" w:color="auto"/>
      </w:divBdr>
    </w:div>
    <w:div w:id="1941334985">
      <w:bodyDiv w:val="1"/>
      <w:marLeft w:val="0"/>
      <w:marRight w:val="0"/>
      <w:marTop w:val="0"/>
      <w:marBottom w:val="0"/>
      <w:divBdr>
        <w:top w:val="none" w:sz="0" w:space="0" w:color="auto"/>
        <w:left w:val="none" w:sz="0" w:space="0" w:color="auto"/>
        <w:bottom w:val="none" w:sz="0" w:space="0" w:color="auto"/>
        <w:right w:val="none" w:sz="0" w:space="0" w:color="auto"/>
      </w:divBdr>
    </w:div>
    <w:div w:id="1964118936">
      <w:bodyDiv w:val="1"/>
      <w:marLeft w:val="0"/>
      <w:marRight w:val="0"/>
      <w:marTop w:val="0"/>
      <w:marBottom w:val="0"/>
      <w:divBdr>
        <w:top w:val="none" w:sz="0" w:space="0" w:color="auto"/>
        <w:left w:val="none" w:sz="0" w:space="0" w:color="auto"/>
        <w:bottom w:val="none" w:sz="0" w:space="0" w:color="auto"/>
        <w:right w:val="none" w:sz="0" w:space="0" w:color="auto"/>
      </w:divBdr>
      <w:divsChild>
        <w:div w:id="1075665643">
          <w:marLeft w:val="0"/>
          <w:marRight w:val="0"/>
          <w:marTop w:val="0"/>
          <w:marBottom w:val="0"/>
          <w:divBdr>
            <w:top w:val="none" w:sz="0" w:space="0" w:color="auto"/>
            <w:left w:val="none" w:sz="0" w:space="0" w:color="auto"/>
            <w:bottom w:val="none" w:sz="0" w:space="0" w:color="auto"/>
            <w:right w:val="none" w:sz="0" w:space="0" w:color="auto"/>
          </w:divBdr>
        </w:div>
        <w:div w:id="1472753348">
          <w:marLeft w:val="0"/>
          <w:marRight w:val="0"/>
          <w:marTop w:val="0"/>
          <w:marBottom w:val="0"/>
          <w:divBdr>
            <w:top w:val="none" w:sz="0" w:space="0" w:color="auto"/>
            <w:left w:val="none" w:sz="0" w:space="0" w:color="auto"/>
            <w:bottom w:val="none" w:sz="0" w:space="0" w:color="auto"/>
            <w:right w:val="none" w:sz="0" w:space="0" w:color="auto"/>
          </w:divBdr>
          <w:divsChild>
            <w:div w:id="1595506018">
              <w:marLeft w:val="0"/>
              <w:marRight w:val="0"/>
              <w:marTop w:val="0"/>
              <w:marBottom w:val="0"/>
              <w:divBdr>
                <w:top w:val="none" w:sz="0" w:space="0" w:color="auto"/>
                <w:left w:val="none" w:sz="0" w:space="0" w:color="auto"/>
                <w:bottom w:val="none" w:sz="0" w:space="0" w:color="auto"/>
                <w:right w:val="none" w:sz="0" w:space="0" w:color="auto"/>
              </w:divBdr>
              <w:divsChild>
                <w:div w:id="807667081">
                  <w:marLeft w:val="0"/>
                  <w:marRight w:val="0"/>
                  <w:marTop w:val="0"/>
                  <w:marBottom w:val="0"/>
                  <w:divBdr>
                    <w:top w:val="none" w:sz="0" w:space="0" w:color="auto"/>
                    <w:left w:val="none" w:sz="0" w:space="0" w:color="auto"/>
                    <w:bottom w:val="none" w:sz="0" w:space="0" w:color="auto"/>
                    <w:right w:val="none" w:sz="0" w:space="0" w:color="auto"/>
                  </w:divBdr>
                  <w:divsChild>
                    <w:div w:id="35967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3236286">
      <w:bodyDiv w:val="1"/>
      <w:marLeft w:val="0"/>
      <w:marRight w:val="0"/>
      <w:marTop w:val="0"/>
      <w:marBottom w:val="0"/>
      <w:divBdr>
        <w:top w:val="none" w:sz="0" w:space="0" w:color="auto"/>
        <w:left w:val="none" w:sz="0" w:space="0" w:color="auto"/>
        <w:bottom w:val="none" w:sz="0" w:space="0" w:color="auto"/>
        <w:right w:val="none" w:sz="0" w:space="0" w:color="auto"/>
      </w:divBdr>
    </w:div>
    <w:div w:id="2084328006">
      <w:bodyDiv w:val="1"/>
      <w:marLeft w:val="0"/>
      <w:marRight w:val="0"/>
      <w:marTop w:val="0"/>
      <w:marBottom w:val="0"/>
      <w:divBdr>
        <w:top w:val="none" w:sz="0" w:space="0" w:color="auto"/>
        <w:left w:val="none" w:sz="0" w:space="0" w:color="auto"/>
        <w:bottom w:val="none" w:sz="0" w:space="0" w:color="auto"/>
        <w:right w:val="none" w:sz="0" w:space="0" w:color="auto"/>
      </w:divBdr>
    </w:div>
    <w:div w:id="2123180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iiis.org/CDs2024/CD2024Summer/papers/SA029NJ.pdf" TargetMode="Externa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pmc.ncbi.nlm.nih.gov/articles/PMC7250114/" TargetMode="Externa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ata-flair.training/blogs/advanced-python-project-detecting-fake-news/" TargetMode="External"/><Relationship Id="rId5" Type="http://schemas.openxmlformats.org/officeDocument/2006/relationships/numbering" Target="numbering.xml"/><Relationship Id="rId15" Type="http://schemas.openxmlformats.org/officeDocument/2006/relationships/hyperlink" Target="https://link.springer.com/article/10.1007/s13278-022-00995-5" TargetMode="Externa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arxiv.org/html/2401.16441"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briel\AppData\Roaming\Microsoft\Templates\Modern%20student%20report.dotx" TargetMode="External"/></Relationships>
</file>

<file path=word/theme/theme1.xml><?xml version="1.0" encoding="utf-8"?>
<a:theme xmlns:a="http://schemas.openxmlformats.org/drawingml/2006/main" name="MSR">
  <a:themeElements>
    <a:clrScheme name="Student Report">
      <a:dk1>
        <a:srgbClr val="000000"/>
      </a:dk1>
      <a:lt1>
        <a:srgbClr val="FFFFFF"/>
      </a:lt1>
      <a:dk2>
        <a:srgbClr val="5E5E5E"/>
      </a:dk2>
      <a:lt2>
        <a:srgbClr val="D6D5D5"/>
      </a:lt2>
      <a:accent1>
        <a:srgbClr val="476166"/>
      </a:accent1>
      <a:accent2>
        <a:srgbClr val="2B3890"/>
      </a:accent2>
      <a:accent3>
        <a:srgbClr val="1C75BC"/>
      </a:accent3>
      <a:accent4>
        <a:srgbClr val="27AAE1"/>
      </a:accent4>
      <a:accent5>
        <a:srgbClr val="EBF1F7"/>
      </a:accent5>
      <a:accent6>
        <a:srgbClr val="00AEEF"/>
      </a:accent6>
      <a:hlink>
        <a:srgbClr val="0000FF"/>
      </a:hlink>
      <a:folHlink>
        <a:srgbClr val="FF00FF"/>
      </a:folHlink>
    </a:clrScheme>
    <a:fontScheme name="Custom 14">
      <a:majorFont>
        <a:latin typeface="Century Gothic"/>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MSR" id="{54319084-637E-F54A-9FE0-A3AC8BF3D5C6}" vid="{83C68410-8BE2-F14B-9BB7-E4AFB045C04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D3411A-7586-4E92-AE2C-577E571916D9}">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B5AA84DA-4874-4497-B587-599D84E265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5D670B6-EC8C-4A16-AA74-472978BEF741}">
  <ds:schemaRefs>
    <ds:schemaRef ds:uri="http://schemas.microsoft.com/sharepoint/v3/contenttype/forms"/>
  </ds:schemaRefs>
</ds:datastoreItem>
</file>

<file path=customXml/itemProps4.xml><?xml version="1.0" encoding="utf-8"?>
<ds:datastoreItem xmlns:ds="http://schemas.openxmlformats.org/officeDocument/2006/customXml" ds:itemID="{296312E2-13D1-4538-817F-509A50C188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Modern student report</Template>
  <TotalTime>555</TotalTime>
  <Pages>12</Pages>
  <Words>2518</Words>
  <Characters>14356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Yau</dc:creator>
  <cp:keywords/>
  <dc:description/>
  <cp:lastModifiedBy>Gabriel Yau</cp:lastModifiedBy>
  <cp:revision>26</cp:revision>
  <dcterms:created xsi:type="dcterms:W3CDTF">2024-12-02T04:09:00Z</dcterms:created>
  <dcterms:modified xsi:type="dcterms:W3CDTF">2024-12-02T13:23:00Z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